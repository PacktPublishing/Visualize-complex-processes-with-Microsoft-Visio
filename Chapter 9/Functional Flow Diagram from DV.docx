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alias w:val="Company Logo"/>
        <w:id w:val="1452127792"/>
        <w:picture/>
      </w:sdtPr>
      <w:sdtEndPr/>
      <w:sdtContent>
        <w:p w14:paraId="4DE5896A" w14:textId="77777777" w:rsidR="00C97A13" w:rsidRDefault="00C97A13">
          <w:r>
            <w:rPr>
              <w:noProof/>
            </w:rPr>
            <w:drawing>
              <wp:inline distT="0" distB="0" distL="0" distR="0" wp14:anchorId="58CE7CB8" wp14:editId="04937EE8">
                <wp:extent cx="949960" cy="949960"/>
                <wp:effectExtent l="0" t="0" r="2540" b="2540"/>
                <wp:docPr id="9" name="Picture 3" descr="Placeholder for 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49960" cy="949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361556139"/>
        <w:docPartObj>
          <w:docPartGallery w:val="Cover Pages"/>
          <w:docPartUnique/>
        </w:docPartObj>
      </w:sdtPr>
      <w:sdtEndPr>
        <w:rPr>
          <w:b/>
        </w:rPr>
      </w:sdtEndPr>
      <w:sdtContent>
        <w:p w14:paraId="79D59127" w14:textId="77777777" w:rsidR="005703C5" w:rsidRDefault="00C97A13">
          <w:r w:rsidRPr="009C01A3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58242" behindDoc="0" locked="0" layoutInCell="1" allowOverlap="1" wp14:anchorId="29783884" wp14:editId="041CD635">
                    <wp:simplePos x="0" y="0"/>
                    <wp:positionH relativeFrom="column">
                      <wp:posOffset>1091169</wp:posOffset>
                    </wp:positionH>
                    <wp:positionV relativeFrom="paragraph">
                      <wp:posOffset>-772416</wp:posOffset>
                    </wp:positionV>
                    <wp:extent cx="3027680" cy="571500"/>
                    <wp:effectExtent l="0" t="0" r="0" b="0"/>
                    <wp:wrapSquare wrapText="bothSides"/>
                    <wp:docPr id="2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027680" cy="571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A9C5C0F" w14:textId="77777777" w:rsidR="008C1017" w:rsidRPr="005703C5" w:rsidRDefault="009A6F4A" w:rsidP="00E516E8">
                                <w:pPr>
                                  <w:pStyle w:val="MainTitle"/>
                                </w:pPr>
                                <w:sdt>
                                  <w:sdtPr>
                                    <w:rPr>
                                      <w:sz w:val="48"/>
                                      <w:szCs w:val="48"/>
                                    </w:rPr>
                                    <w:alias w:val="Company"/>
                                    <w:tag w:val=""/>
                                    <w:id w:val="-269321104"/>
                                    <w:placeholder>
                                      <w:docPart w:val="F81F068834644BD292B6C7C4CFBDCEDC"/>
                                    </w:placeholder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5301A9">
                                      <w:rPr>
                                        <w:sz w:val="48"/>
                                        <w:szCs w:val="48"/>
                                      </w:rPr>
                                      <w:t>Company Name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978388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6" type="#_x0000_t202" style="position:absolute;margin-left:85.9pt;margin-top:-60.8pt;width:238.4pt;height:45pt;z-index:25165824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" filled="f" stroked="f">
                    <v:textbox>
                      <w:txbxContent>
                        <w:p w14:paraId="1A9C5C0F" w14:textId="77777777" w:rsidR="008C1017" w:rsidRPr="005703C5" w:rsidRDefault="009A6F4A" w:rsidP="00E516E8">
                          <w:pPr>
                            <w:pStyle w:val="MainTitle"/>
                          </w:pPr>
                          <w:sdt>
                            <w:sdtPr>
                              <w:rPr>
                                <w:sz w:val="48"/>
                                <w:szCs w:val="48"/>
                              </w:rPr>
                              <w:alias w:val="Company"/>
                              <w:tag w:val=""/>
                              <w:id w:val="-269321104"/>
                              <w:placeholder>
                                <w:docPart w:val="F81F068834644BD292B6C7C4CFBDCEDC"/>
                              </w:placeholder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5301A9">
                                <w:rPr>
                                  <w:sz w:val="48"/>
                                  <w:szCs w:val="48"/>
                                </w:rPr>
                                <w:t>Company Name</w:t>
                              </w:r>
                            </w:sdtContent>
                          </w:sdt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456E1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61524FD9" wp14:editId="2DCE1232">
                    <wp:simplePos x="0" y="0"/>
                    <wp:positionH relativeFrom="margin">
                      <wp:posOffset>5168900</wp:posOffset>
                    </wp:positionH>
                    <wp:positionV relativeFrom="page">
                      <wp:posOffset>228600</wp:posOffset>
                    </wp:positionV>
                    <wp:extent cx="781050" cy="987425"/>
                    <wp:effectExtent l="0" t="0" r="6350" b="508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781050" cy="9874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114F1F1" w14:textId="77777777" w:rsidR="005703C5" w:rsidRDefault="009A65ED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instrText xml:space="preserve"> SAVEDATE  \@ "M/d/yyyy"  \* MERGEFORMAT </w:instrText>
                                </w:r>
                                <w: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fldChar w:fldCharType="separate"/>
                                </w:r>
                                <w:r w:rsidR="00EE3562">
                                  <w:rPr>
                                    <w:noProof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>2/5/2023</w:t>
                                </w:r>
                                <w: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61524FD9" id="Rectangle 132" o:spid="_x0000_s1027" style="position:absolute;margin-left:407pt;margin-top:18pt;width:61.5pt;height:77.75pt;z-index:251658240;visibility:visible;mso-wrap-style:square;mso-width-percent:0;mso-height-percent:98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9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" fillcolor="#4472c4 [3204]" stroked="f" strokeweight="1pt">
                    <o:lock v:ext="edit" aspectratio="t"/>
                    <v:textbox inset="3.6pt,,3.6pt">
                      <w:txbxContent>
                        <w:p w14:paraId="2114F1F1" w14:textId="77777777" w:rsidR="005703C5" w:rsidRDefault="009A65ED">
                          <w:pPr>
                            <w:pStyle w:val="NoSpacing"/>
                            <w:jc w:val="right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instrText xml:space="preserve"> SAVEDATE  \@ "M/d/yyyy"  \* MERGEFORMAT </w:instrText>
                          </w:r>
                          <w: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fldChar w:fldCharType="separate"/>
                          </w:r>
                          <w:r w:rsidR="00EE3562">
                            <w:rPr>
                              <w:noProof/>
                              <w:color w:val="FFFFFF" w:themeColor="background1"/>
                              <w:sz w:val="24"/>
                              <w:szCs w:val="24"/>
                            </w:rPr>
                            <w:t>2/5/2023</w:t>
                          </w:r>
                          <w: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</w:p>
        <w:p w14:paraId="112E89B8" w14:textId="77777777" w:rsidR="005703C5" w:rsidRDefault="005703C5" w:rsidP="00D41326">
          <w:pPr>
            <w:tabs>
              <w:tab w:val="left" w:pos="5670"/>
            </w:tabs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58241" behindDoc="0" locked="0" layoutInCell="1" allowOverlap="1" wp14:anchorId="559CE440" wp14:editId="7EED4E27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1162050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DF0CD61" w14:textId="77777777" w:rsidR="005703C5" w:rsidRDefault="009A6F4A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1378662606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703C5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Document Title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alias w:val="Version"/>
                                  <w:tag w:val=""/>
                                  <w:id w:val="34305964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A03ED04" w14:textId="77777777" w:rsidR="005703C5" w:rsidRDefault="005703C5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Version 1.0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2047359814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3A85FC9" w14:textId="77777777" w:rsidR="005703C5" w:rsidRDefault="00EE3562">
                                    <w:pPr>
                                      <w:pStyle w:val="NoSpacing"/>
                                      <w:spacing w:before="8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David Parker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 w14:anchorId="559CE440" id="Text Box 131" o:spid="_x0000_s1028" type="#_x0000_t202" style="position:absolute;margin-left:0;margin-top:0;width:369pt;height:529.2pt;z-index:251658241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" filled="f" stroked="f" strokeweight=".5pt">
                    <v:textbox style="mso-fit-shape-to-text:t" inset="0,0,0,0">
                      <w:txbxContent>
                        <w:p w14:paraId="7DF0CD61" w14:textId="77777777" w:rsidR="005703C5" w:rsidRDefault="009A6F4A">
                          <w:pPr>
                            <w:pStyle w:val="NoSpacing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1378662606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5703C5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Document Title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alias w:val="Version"/>
                            <w:tag w:val=""/>
                            <w:id w:val="343059641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1A03ED04" w14:textId="77777777" w:rsidR="005703C5" w:rsidRDefault="005703C5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Version 1.0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2047359814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23A85FC9" w14:textId="77777777" w:rsidR="005703C5" w:rsidRDefault="00EE3562">
                              <w:pPr>
                                <w:pStyle w:val="NoSpacing"/>
                                <w:spacing w:before="8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David Parker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b/>
            </w:rPr>
            <w:br w:type="page"/>
          </w:r>
        </w:p>
      </w:sdtContent>
    </w:sdt>
    <w:sdt>
      <w:sdtPr>
        <w:rPr>
          <w:b w:val="0"/>
          <w:sz w:val="22"/>
          <w:szCs w:val="22"/>
        </w:rPr>
        <w:id w:val="737596347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416617C2" w14:textId="77777777" w:rsidR="0027701C" w:rsidRDefault="0027701C" w:rsidP="0027701C">
          <w:pPr>
            <w:pStyle w:val="TOCHeading"/>
          </w:pPr>
          <w:r>
            <w:t>Contents</w:t>
          </w:r>
        </w:p>
        <w:p w14:paraId="04AA44FF" w14:textId="77777777" w:rsidR="0027701C" w:rsidRPr="00647BC8" w:rsidRDefault="0027701C" w:rsidP="0027701C"/>
        <w:p w14:paraId="0D9BFEBD" w14:textId="6DF967CB" w:rsidR="00EE3562" w:rsidRDefault="0027701C">
          <w:pPr>
            <w:pStyle w:val="TOC1"/>
            <w:tabs>
              <w:tab w:val="left" w:pos="440"/>
              <w:tab w:val="right" w:leader="dot" w:pos="9736"/>
            </w:tabs>
            <w:rPr>
              <w:rFonts w:cstheme="minorBidi"/>
              <w:noProof/>
              <w:lang w:val="en-GB"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6500918" w:history="1">
            <w:r w:rsidR="00EE3562" w:rsidRPr="00521486">
              <w:rPr>
                <w:rStyle w:val="Hyperlink"/>
                <w:noProof/>
              </w:rPr>
              <w:t>1</w:t>
            </w:r>
            <w:r w:rsidR="00EE3562">
              <w:rPr>
                <w:rFonts w:cstheme="minorBidi"/>
                <w:noProof/>
                <w:lang w:val="en-GB" w:eastAsia="en-GB"/>
              </w:rPr>
              <w:tab/>
            </w:r>
            <w:r w:rsidR="00EE3562" w:rsidRPr="00521486">
              <w:rPr>
                <w:rStyle w:val="Hyperlink"/>
                <w:noProof/>
              </w:rPr>
              <w:t>Overview - Page-1</w:t>
            </w:r>
            <w:r w:rsidR="00EE3562">
              <w:rPr>
                <w:noProof/>
                <w:webHidden/>
              </w:rPr>
              <w:tab/>
            </w:r>
            <w:r w:rsidR="00EE3562">
              <w:rPr>
                <w:noProof/>
                <w:webHidden/>
              </w:rPr>
              <w:fldChar w:fldCharType="begin"/>
            </w:r>
            <w:r w:rsidR="00EE3562">
              <w:rPr>
                <w:noProof/>
                <w:webHidden/>
              </w:rPr>
              <w:instrText xml:space="preserve"> PAGEREF _Toc126500918 \h </w:instrText>
            </w:r>
            <w:r w:rsidR="00EE3562">
              <w:rPr>
                <w:noProof/>
                <w:webHidden/>
              </w:rPr>
            </w:r>
            <w:r w:rsidR="00EE3562">
              <w:rPr>
                <w:noProof/>
                <w:webHidden/>
              </w:rPr>
              <w:fldChar w:fldCharType="separate"/>
            </w:r>
            <w:r w:rsidR="00EE3562">
              <w:rPr>
                <w:noProof/>
                <w:webHidden/>
              </w:rPr>
              <w:t>3</w:t>
            </w:r>
            <w:r w:rsidR="00EE3562">
              <w:rPr>
                <w:noProof/>
                <w:webHidden/>
              </w:rPr>
              <w:fldChar w:fldCharType="end"/>
            </w:r>
          </w:hyperlink>
        </w:p>
        <w:p w14:paraId="348855BA" w14:textId="03E7DB55" w:rsidR="00EE3562" w:rsidRDefault="00EE3562">
          <w:pPr>
            <w:pStyle w:val="TOC1"/>
            <w:tabs>
              <w:tab w:val="left" w:pos="440"/>
              <w:tab w:val="right" w:leader="dot" w:pos="9736"/>
            </w:tabs>
            <w:rPr>
              <w:rFonts w:cstheme="minorBidi"/>
              <w:noProof/>
              <w:lang w:val="en-GB" w:eastAsia="en-GB"/>
            </w:rPr>
          </w:pPr>
          <w:hyperlink w:anchor="_Toc126500919" w:history="1">
            <w:r w:rsidRPr="00521486">
              <w:rPr>
                <w:rStyle w:val="Hyperlink"/>
                <w:noProof/>
              </w:rPr>
              <w:t>2</w:t>
            </w:r>
            <w:r>
              <w:rPr>
                <w:rFonts w:cstheme="minorBidi"/>
                <w:noProof/>
                <w:lang w:val="en-GB" w:eastAsia="en-GB"/>
              </w:rPr>
              <w:tab/>
            </w:r>
            <w:r w:rsidRPr="00521486">
              <w:rPr>
                <w:rStyle w:val="Hyperlink"/>
                <w:noProof/>
              </w:rPr>
              <w:t>Detailed View - Page-1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_Toc126500919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D9BD5" w14:textId="315253EB" w:rsidR="00EE3562" w:rsidRDefault="00EE3562">
          <w:pPr>
            <w:pStyle w:val="TOC2"/>
            <w:tabs>
              <w:tab w:val="left" w:pos="880"/>
              <w:tab w:val="right" w:leader="dot" w:pos="9736"/>
            </w:tabs>
            <w:rPr>
              <w:rFonts w:cstheme="minorBidi"/>
              <w:noProof/>
              <w:lang w:val="en-GB" w:eastAsia="en-GB"/>
            </w:rPr>
          </w:pPr>
          <w:hyperlink w:anchor="_Toc126500920" w:history="1">
            <w:r w:rsidRPr="00521486">
              <w:rPr>
                <w:rStyle w:val="Hyperlink"/>
                <w:noProof/>
              </w:rPr>
              <w:t>2.1</w:t>
            </w:r>
            <w:r>
              <w:rPr>
                <w:rFonts w:cstheme="minorBidi"/>
                <w:noProof/>
                <w:lang w:val="en-GB" w:eastAsia="en-GB"/>
              </w:rPr>
              <w:tab/>
            </w:r>
            <w:r w:rsidRPr="00521486">
              <w:rPr>
                <w:rStyle w:val="Hyperlink"/>
                <w:noProof/>
              </w:rPr>
              <w:t>Heading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_Toc126500920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01D5C" w14:textId="5EA3F031" w:rsidR="00EE3562" w:rsidRDefault="00EE3562">
          <w:pPr>
            <w:pStyle w:val="TOC2"/>
            <w:tabs>
              <w:tab w:val="left" w:pos="880"/>
              <w:tab w:val="right" w:leader="dot" w:pos="9736"/>
            </w:tabs>
            <w:rPr>
              <w:rFonts w:cstheme="minorBidi"/>
              <w:noProof/>
              <w:lang w:val="en-GB" w:eastAsia="en-GB"/>
            </w:rPr>
          </w:pPr>
          <w:hyperlink w:anchor="_Toc126500921" w:history="1">
            <w:r w:rsidRPr="00521486">
              <w:rPr>
                <w:rStyle w:val="Hyperlink"/>
                <w:noProof/>
              </w:rPr>
              <w:t>2.2</w:t>
            </w:r>
            <w:r>
              <w:rPr>
                <w:rFonts w:cstheme="minorBidi"/>
                <w:noProof/>
                <w:lang w:val="en-GB" w:eastAsia="en-GB"/>
              </w:rPr>
              <w:tab/>
            </w:r>
            <w:r w:rsidRPr="00521486">
              <w:rPr>
                <w:rStyle w:val="Hyperlink"/>
                <w:noProof/>
              </w:rPr>
              <w:t>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_Toc126500921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32A50" w14:textId="57B3E435" w:rsidR="00EE3562" w:rsidRDefault="00EE3562">
          <w:pPr>
            <w:pStyle w:val="TOC2"/>
            <w:tabs>
              <w:tab w:val="left" w:pos="880"/>
              <w:tab w:val="right" w:leader="dot" w:pos="9736"/>
            </w:tabs>
            <w:rPr>
              <w:rFonts w:cstheme="minorBidi"/>
              <w:noProof/>
              <w:lang w:val="en-GB" w:eastAsia="en-GB"/>
            </w:rPr>
          </w:pPr>
          <w:hyperlink w:anchor="_Toc126500922" w:history="1">
            <w:r w:rsidRPr="00521486">
              <w:rPr>
                <w:rStyle w:val="Hyperlink"/>
                <w:noProof/>
              </w:rPr>
              <w:t>2.3</w:t>
            </w:r>
            <w:r>
              <w:rPr>
                <w:rFonts w:cstheme="minorBidi"/>
                <w:noProof/>
                <w:lang w:val="en-GB" w:eastAsia="en-GB"/>
              </w:rPr>
              <w:tab/>
            </w:r>
            <w:r w:rsidRPr="00521486">
              <w:rPr>
                <w:rStyle w:val="Hyperlink"/>
                <w:noProof/>
              </w:rPr>
              <w:t>Visio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_Toc126500922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B1B61" w14:textId="1AB7497C" w:rsidR="00EE3562" w:rsidRDefault="00EE3562">
          <w:pPr>
            <w:pStyle w:val="TOC2"/>
            <w:tabs>
              <w:tab w:val="left" w:pos="880"/>
              <w:tab w:val="right" w:leader="dot" w:pos="9736"/>
            </w:tabs>
            <w:rPr>
              <w:rFonts w:cstheme="minorBidi"/>
              <w:noProof/>
              <w:lang w:val="en-GB" w:eastAsia="en-GB"/>
            </w:rPr>
          </w:pPr>
          <w:hyperlink w:anchor="_Toc126500923" w:history="1">
            <w:r w:rsidRPr="00521486">
              <w:rPr>
                <w:rStyle w:val="Hyperlink"/>
                <w:noProof/>
              </w:rPr>
              <w:t>2.4</w:t>
            </w:r>
            <w:r>
              <w:rPr>
                <w:rFonts w:cstheme="minorBidi"/>
                <w:noProof/>
                <w:lang w:val="en-GB" w:eastAsia="en-GB"/>
              </w:rPr>
              <w:tab/>
            </w:r>
            <w:r w:rsidRPr="00521486">
              <w:rPr>
                <w:rStyle w:val="Hyperlink"/>
                <w:noProof/>
              </w:rPr>
              <w:t>Excel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_Toc126500923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60352" w14:textId="0A1709E2" w:rsidR="00EE3562" w:rsidRDefault="00EE3562">
          <w:pPr>
            <w:pStyle w:val="TOC2"/>
            <w:tabs>
              <w:tab w:val="left" w:pos="880"/>
              <w:tab w:val="right" w:leader="dot" w:pos="9736"/>
            </w:tabs>
            <w:rPr>
              <w:rFonts w:cstheme="minorBidi"/>
              <w:noProof/>
              <w:lang w:val="en-GB" w:eastAsia="en-GB"/>
            </w:rPr>
          </w:pPr>
          <w:hyperlink w:anchor="_Toc126500924" w:history="1">
            <w:r w:rsidRPr="00521486">
              <w:rPr>
                <w:rStyle w:val="Hyperlink"/>
                <w:noProof/>
              </w:rPr>
              <w:t>2.5</w:t>
            </w:r>
            <w:r>
              <w:rPr>
                <w:rFonts w:cstheme="minorBidi"/>
                <w:noProof/>
                <w:lang w:val="en-GB" w:eastAsia="en-GB"/>
              </w:rPr>
              <w:tab/>
            </w:r>
            <w:r w:rsidRPr="00521486">
              <w:rPr>
                <w:rStyle w:val="Hyperlink"/>
                <w:noProof/>
              </w:rPr>
              <w:t>Start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_Toc126500924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A4BA4" w14:textId="487EC9EF" w:rsidR="00EE3562" w:rsidRDefault="00EE3562">
          <w:pPr>
            <w:pStyle w:val="TOC2"/>
            <w:tabs>
              <w:tab w:val="left" w:pos="880"/>
              <w:tab w:val="right" w:leader="dot" w:pos="9736"/>
            </w:tabs>
            <w:rPr>
              <w:rFonts w:cstheme="minorBidi"/>
              <w:noProof/>
              <w:lang w:val="en-GB" w:eastAsia="en-GB"/>
            </w:rPr>
          </w:pPr>
          <w:hyperlink w:anchor="_Toc126500925" w:history="1">
            <w:r w:rsidRPr="00521486">
              <w:rPr>
                <w:rStyle w:val="Hyperlink"/>
                <w:noProof/>
              </w:rPr>
              <w:t>2.6</w:t>
            </w:r>
            <w:r>
              <w:rPr>
                <w:rFonts w:cstheme="minorBidi"/>
                <w:noProof/>
                <w:lang w:val="en-GB" w:eastAsia="en-GB"/>
              </w:rPr>
              <w:tab/>
            </w:r>
            <w:r w:rsidRPr="00521486">
              <w:rPr>
                <w:rStyle w:val="Hyperlink"/>
                <w:noProof/>
              </w:rPr>
              <w:t>Open Visio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_Toc126500925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486CD" w14:textId="392E2099" w:rsidR="00EE3562" w:rsidRDefault="00EE3562">
          <w:pPr>
            <w:pStyle w:val="TOC2"/>
            <w:tabs>
              <w:tab w:val="left" w:pos="880"/>
              <w:tab w:val="right" w:leader="dot" w:pos="9736"/>
            </w:tabs>
            <w:rPr>
              <w:rFonts w:cstheme="minorBidi"/>
              <w:noProof/>
              <w:lang w:val="en-GB" w:eastAsia="en-GB"/>
            </w:rPr>
          </w:pPr>
          <w:hyperlink w:anchor="_Toc126500926" w:history="1">
            <w:r w:rsidRPr="00521486">
              <w:rPr>
                <w:rStyle w:val="Hyperlink"/>
                <w:noProof/>
              </w:rPr>
              <w:t>2.7</w:t>
            </w:r>
            <w:r>
              <w:rPr>
                <w:rFonts w:cstheme="minorBidi"/>
                <w:noProof/>
                <w:lang w:val="en-GB" w:eastAsia="en-GB"/>
              </w:rPr>
              <w:tab/>
            </w:r>
            <w:r w:rsidRPr="00521486">
              <w:rPr>
                <w:rStyle w:val="Hyperlink"/>
                <w:noProof/>
              </w:rPr>
              <w:t>Select New / Templates / Flowchart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_Toc126500926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45777" w14:textId="61CFE1E0" w:rsidR="00EE3562" w:rsidRDefault="00EE3562">
          <w:pPr>
            <w:pStyle w:val="TOC2"/>
            <w:tabs>
              <w:tab w:val="left" w:pos="880"/>
              <w:tab w:val="right" w:leader="dot" w:pos="9736"/>
            </w:tabs>
            <w:rPr>
              <w:rFonts w:cstheme="minorBidi"/>
              <w:noProof/>
              <w:lang w:val="en-GB" w:eastAsia="en-GB"/>
            </w:rPr>
          </w:pPr>
          <w:hyperlink w:anchor="_Toc126500927" w:history="1">
            <w:r w:rsidRPr="00521486">
              <w:rPr>
                <w:rStyle w:val="Hyperlink"/>
                <w:noProof/>
              </w:rPr>
              <w:t>2.8</w:t>
            </w:r>
            <w:r>
              <w:rPr>
                <w:rFonts w:cstheme="minorBidi"/>
                <w:noProof/>
                <w:lang w:val="en-GB" w:eastAsia="en-GB"/>
              </w:rPr>
              <w:tab/>
            </w:r>
            <w:r w:rsidRPr="00521486">
              <w:rPr>
                <w:rStyle w:val="Hyperlink"/>
                <w:noProof/>
              </w:rPr>
              <w:t>Do you need swimlanes?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_Toc126500927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C46C6" w14:textId="0194980C" w:rsidR="00EE3562" w:rsidRDefault="00EE3562">
          <w:pPr>
            <w:pStyle w:val="TOC2"/>
            <w:tabs>
              <w:tab w:val="left" w:pos="880"/>
              <w:tab w:val="right" w:leader="dot" w:pos="9736"/>
            </w:tabs>
            <w:rPr>
              <w:rFonts w:cstheme="minorBidi"/>
              <w:noProof/>
              <w:lang w:val="en-GB" w:eastAsia="en-GB"/>
            </w:rPr>
          </w:pPr>
          <w:hyperlink w:anchor="_Toc126500928" w:history="1">
            <w:r w:rsidRPr="00521486">
              <w:rPr>
                <w:rStyle w:val="Hyperlink"/>
                <w:noProof/>
              </w:rPr>
              <w:t>2.9</w:t>
            </w:r>
            <w:r>
              <w:rPr>
                <w:rFonts w:cstheme="minorBidi"/>
                <w:noProof/>
                <w:lang w:val="en-GB" w:eastAsia="en-GB"/>
              </w:rPr>
              <w:tab/>
            </w:r>
            <w:r w:rsidRPr="00521486">
              <w:rPr>
                <w:rStyle w:val="Hyperlink"/>
                <w:noProof/>
              </w:rPr>
              <w:t>Select Basic Flowchart - Data Visualizer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_Toc126500928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3EBE6" w14:textId="69550127" w:rsidR="00EE3562" w:rsidRDefault="00EE3562">
          <w:pPr>
            <w:pStyle w:val="TOC2"/>
            <w:tabs>
              <w:tab w:val="left" w:pos="880"/>
              <w:tab w:val="right" w:leader="dot" w:pos="9736"/>
            </w:tabs>
            <w:rPr>
              <w:rFonts w:cstheme="minorBidi"/>
              <w:noProof/>
              <w:lang w:val="en-GB" w:eastAsia="en-GB"/>
            </w:rPr>
          </w:pPr>
          <w:hyperlink w:anchor="_Toc126500929" w:history="1">
            <w:r w:rsidRPr="00521486">
              <w:rPr>
                <w:rStyle w:val="Hyperlink"/>
                <w:noProof/>
              </w:rPr>
              <w:t>2.10</w:t>
            </w:r>
            <w:r>
              <w:rPr>
                <w:rFonts w:cstheme="minorBidi"/>
                <w:noProof/>
                <w:lang w:val="en-GB" w:eastAsia="en-GB"/>
              </w:rPr>
              <w:tab/>
            </w:r>
            <w:r w:rsidRPr="00521486">
              <w:rPr>
                <w:rStyle w:val="Hyperlink"/>
                <w:noProof/>
              </w:rPr>
              <w:t>Need Excel data workbook?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_Toc126500929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DCBD2" w14:textId="0DD6CCFF" w:rsidR="00EE3562" w:rsidRDefault="00EE3562">
          <w:pPr>
            <w:pStyle w:val="TOC2"/>
            <w:tabs>
              <w:tab w:val="left" w:pos="880"/>
              <w:tab w:val="right" w:leader="dot" w:pos="9736"/>
            </w:tabs>
            <w:rPr>
              <w:rFonts w:cstheme="minorBidi"/>
              <w:noProof/>
              <w:lang w:val="en-GB" w:eastAsia="en-GB"/>
            </w:rPr>
          </w:pPr>
          <w:hyperlink w:anchor="_Toc126500930" w:history="1">
            <w:r w:rsidRPr="00521486">
              <w:rPr>
                <w:rStyle w:val="Hyperlink"/>
                <w:noProof/>
              </w:rPr>
              <w:t>2.11</w:t>
            </w:r>
            <w:r>
              <w:rPr>
                <w:rFonts w:cstheme="minorBidi"/>
                <w:noProof/>
                <w:lang w:val="en-GB" w:eastAsia="en-GB"/>
              </w:rPr>
              <w:tab/>
            </w:r>
            <w:r w:rsidRPr="00521486">
              <w:rPr>
                <w:rStyle w:val="Hyperlink"/>
                <w:noProof/>
              </w:rPr>
              <w:t>Select Create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_Toc126500930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0F507" w14:textId="4C11E327" w:rsidR="00EE3562" w:rsidRDefault="00EE3562">
          <w:pPr>
            <w:pStyle w:val="TOC2"/>
            <w:tabs>
              <w:tab w:val="left" w:pos="880"/>
              <w:tab w:val="right" w:leader="dot" w:pos="9736"/>
            </w:tabs>
            <w:rPr>
              <w:rFonts w:cstheme="minorBidi"/>
              <w:noProof/>
              <w:lang w:val="en-GB" w:eastAsia="en-GB"/>
            </w:rPr>
          </w:pPr>
          <w:hyperlink w:anchor="_Toc126500931" w:history="1">
            <w:r w:rsidRPr="00521486">
              <w:rPr>
                <w:rStyle w:val="Hyperlink"/>
                <w:noProof/>
              </w:rPr>
              <w:t>2.12</w:t>
            </w:r>
            <w:r>
              <w:rPr>
                <w:rFonts w:cstheme="minorBidi"/>
                <w:noProof/>
                <w:lang w:val="en-GB" w:eastAsia="en-GB"/>
              </w:rPr>
              <w:tab/>
            </w:r>
            <w:r w:rsidRPr="00521486">
              <w:rPr>
                <w:rStyle w:val="Hyperlink"/>
                <w:noProof/>
              </w:rPr>
              <w:t>Select Diagram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_Toc126500931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50128" w14:textId="3AE72EE8" w:rsidR="00EE3562" w:rsidRDefault="00EE3562">
          <w:pPr>
            <w:pStyle w:val="TOC2"/>
            <w:tabs>
              <w:tab w:val="left" w:pos="880"/>
              <w:tab w:val="right" w:leader="dot" w:pos="9736"/>
            </w:tabs>
            <w:rPr>
              <w:rFonts w:cstheme="minorBidi"/>
              <w:noProof/>
              <w:lang w:val="en-GB" w:eastAsia="en-GB"/>
            </w:rPr>
          </w:pPr>
          <w:hyperlink w:anchor="_Toc126500932" w:history="1">
            <w:r w:rsidRPr="00521486">
              <w:rPr>
                <w:rStyle w:val="Hyperlink"/>
                <w:noProof/>
              </w:rPr>
              <w:t>2.13</w:t>
            </w:r>
            <w:r>
              <w:rPr>
                <w:rFonts w:cstheme="minorBidi"/>
                <w:noProof/>
                <w:lang w:val="en-GB" w:eastAsia="en-GB"/>
              </w:rPr>
              <w:tab/>
            </w:r>
            <w:r w:rsidRPr="00521486">
              <w:rPr>
                <w:rStyle w:val="Hyperlink"/>
                <w:noProof/>
              </w:rPr>
              <w:t>Select Excel Workbook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_Toc126500932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A3FDC" w14:textId="5D319A70" w:rsidR="00EE3562" w:rsidRDefault="00EE3562">
          <w:pPr>
            <w:pStyle w:val="TOC2"/>
            <w:tabs>
              <w:tab w:val="left" w:pos="880"/>
              <w:tab w:val="right" w:leader="dot" w:pos="9736"/>
            </w:tabs>
            <w:rPr>
              <w:rFonts w:cstheme="minorBidi"/>
              <w:noProof/>
              <w:lang w:val="en-GB" w:eastAsia="en-GB"/>
            </w:rPr>
          </w:pPr>
          <w:hyperlink w:anchor="_Toc126500933" w:history="1">
            <w:r w:rsidRPr="00521486">
              <w:rPr>
                <w:rStyle w:val="Hyperlink"/>
                <w:noProof/>
              </w:rPr>
              <w:t>2.14</w:t>
            </w:r>
            <w:r>
              <w:rPr>
                <w:rFonts w:cstheme="minorBidi"/>
                <w:noProof/>
                <w:lang w:val="en-GB" w:eastAsia="en-GB"/>
              </w:rPr>
              <w:tab/>
            </w:r>
            <w:r w:rsidRPr="00521486">
              <w:rPr>
                <w:rStyle w:val="Hyperlink"/>
                <w:noProof/>
              </w:rPr>
              <w:t>Select table or custom range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_Toc126500933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0BD14" w14:textId="76EA87EA" w:rsidR="00EE3562" w:rsidRDefault="00EE3562">
          <w:pPr>
            <w:pStyle w:val="TOC2"/>
            <w:tabs>
              <w:tab w:val="left" w:pos="880"/>
              <w:tab w:val="right" w:leader="dot" w:pos="9736"/>
            </w:tabs>
            <w:rPr>
              <w:rFonts w:cstheme="minorBidi"/>
              <w:noProof/>
              <w:lang w:val="en-GB" w:eastAsia="en-GB"/>
            </w:rPr>
          </w:pPr>
          <w:hyperlink w:anchor="_Toc126500934" w:history="1">
            <w:r w:rsidRPr="00521486">
              <w:rPr>
                <w:rStyle w:val="Hyperlink"/>
                <w:noProof/>
              </w:rPr>
              <w:t>2.15</w:t>
            </w:r>
            <w:r>
              <w:rPr>
                <w:rFonts w:cstheme="minorBidi"/>
                <w:noProof/>
                <w:lang w:val="en-GB" w:eastAsia="en-GB"/>
              </w:rPr>
              <w:tab/>
            </w:r>
            <w:r w:rsidRPr="00521486">
              <w:rPr>
                <w:rStyle w:val="Hyperlink"/>
                <w:noProof/>
              </w:rPr>
              <w:t>Select Next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_Toc126500934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328029" w14:textId="6C1BCE51" w:rsidR="00EE3562" w:rsidRDefault="00EE3562">
          <w:pPr>
            <w:pStyle w:val="TOC2"/>
            <w:tabs>
              <w:tab w:val="left" w:pos="880"/>
              <w:tab w:val="right" w:leader="dot" w:pos="9736"/>
            </w:tabs>
            <w:rPr>
              <w:rFonts w:cstheme="minorBidi"/>
              <w:noProof/>
              <w:lang w:val="en-GB" w:eastAsia="en-GB"/>
            </w:rPr>
          </w:pPr>
          <w:hyperlink w:anchor="_Toc126500935" w:history="1">
            <w:r w:rsidRPr="00521486">
              <w:rPr>
                <w:rStyle w:val="Hyperlink"/>
                <w:noProof/>
              </w:rPr>
              <w:t>2.16</w:t>
            </w:r>
            <w:r>
              <w:rPr>
                <w:rFonts w:cstheme="minorBidi"/>
                <w:noProof/>
                <w:lang w:val="en-GB" w:eastAsia="en-GB"/>
              </w:rPr>
              <w:tab/>
            </w:r>
            <w:r w:rsidRPr="00521486">
              <w:rPr>
                <w:rStyle w:val="Hyperlink"/>
                <w:noProof/>
              </w:rPr>
              <w:t>Creating a cross-functional flowchart?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_Toc126500935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B5AD7" w14:textId="6A9D960C" w:rsidR="00EE3562" w:rsidRDefault="00EE3562">
          <w:pPr>
            <w:pStyle w:val="TOC2"/>
            <w:tabs>
              <w:tab w:val="left" w:pos="880"/>
              <w:tab w:val="right" w:leader="dot" w:pos="9736"/>
            </w:tabs>
            <w:rPr>
              <w:rFonts w:cstheme="minorBidi"/>
              <w:noProof/>
              <w:lang w:val="en-GB" w:eastAsia="en-GB"/>
            </w:rPr>
          </w:pPr>
          <w:hyperlink w:anchor="_Toc126500936" w:history="1">
            <w:r w:rsidRPr="00521486">
              <w:rPr>
                <w:rStyle w:val="Hyperlink"/>
                <w:noProof/>
              </w:rPr>
              <w:t>2.17</w:t>
            </w:r>
            <w:r>
              <w:rPr>
                <w:rFonts w:cstheme="minorBidi"/>
                <w:noProof/>
                <w:lang w:val="en-GB" w:eastAsia="en-GB"/>
              </w:rPr>
              <w:tab/>
            </w:r>
            <w:r w:rsidRPr="00521486">
              <w:rPr>
                <w:rStyle w:val="Hyperlink"/>
                <w:noProof/>
              </w:rPr>
              <w:t>Need to retain column order for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_Toc126500936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8E1EA" w14:textId="2DFD5FDA" w:rsidR="00EE3562" w:rsidRDefault="00EE3562">
          <w:pPr>
            <w:pStyle w:val="TOC2"/>
            <w:tabs>
              <w:tab w:val="left" w:pos="880"/>
              <w:tab w:val="right" w:leader="dot" w:pos="9736"/>
            </w:tabs>
            <w:rPr>
              <w:rFonts w:cstheme="minorBidi"/>
              <w:noProof/>
              <w:lang w:val="en-GB" w:eastAsia="en-GB"/>
            </w:rPr>
          </w:pPr>
          <w:hyperlink w:anchor="_Toc126500937" w:history="1">
            <w:r w:rsidRPr="00521486">
              <w:rPr>
                <w:rStyle w:val="Hyperlink"/>
                <w:noProof/>
              </w:rPr>
              <w:t>2.18</w:t>
            </w:r>
            <w:r>
              <w:rPr>
                <w:rFonts w:cstheme="minorBidi"/>
                <w:noProof/>
                <w:lang w:val="en-GB" w:eastAsia="en-GB"/>
              </w:rPr>
              <w:tab/>
            </w:r>
            <w:r w:rsidRPr="00521486">
              <w:rPr>
                <w:rStyle w:val="Hyperlink"/>
                <w:noProof/>
              </w:rPr>
              <w:t>Select Next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_Toc126500937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FB8DB" w14:textId="3CC0CBA4" w:rsidR="00EE3562" w:rsidRDefault="00EE3562">
          <w:pPr>
            <w:pStyle w:val="TOC2"/>
            <w:tabs>
              <w:tab w:val="left" w:pos="880"/>
              <w:tab w:val="right" w:leader="dot" w:pos="9736"/>
            </w:tabs>
            <w:rPr>
              <w:rFonts w:cstheme="minorBidi"/>
              <w:noProof/>
              <w:lang w:val="en-GB" w:eastAsia="en-GB"/>
            </w:rPr>
          </w:pPr>
          <w:hyperlink w:anchor="_Toc126500938" w:history="1">
            <w:r w:rsidRPr="00521486">
              <w:rPr>
                <w:rStyle w:val="Hyperlink"/>
                <w:noProof/>
              </w:rPr>
              <w:t>2.19</w:t>
            </w:r>
            <w:r>
              <w:rPr>
                <w:rFonts w:cstheme="minorBidi"/>
                <w:noProof/>
                <w:lang w:val="en-GB" w:eastAsia="en-GB"/>
              </w:rPr>
              <w:tab/>
            </w:r>
            <w:r w:rsidRPr="00521486">
              <w:rPr>
                <w:rStyle w:val="Hyperlink"/>
                <w:noProof/>
              </w:rPr>
              <w:t>Map Process Step ID / Activity ID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_Toc126500938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38425" w14:textId="079D0B50" w:rsidR="00EE3562" w:rsidRDefault="00EE3562">
          <w:pPr>
            <w:pStyle w:val="TOC2"/>
            <w:tabs>
              <w:tab w:val="left" w:pos="880"/>
              <w:tab w:val="right" w:leader="dot" w:pos="9736"/>
            </w:tabs>
            <w:rPr>
              <w:rFonts w:cstheme="minorBidi"/>
              <w:noProof/>
              <w:lang w:val="en-GB" w:eastAsia="en-GB"/>
            </w:rPr>
          </w:pPr>
          <w:hyperlink w:anchor="_Toc126500939" w:history="1">
            <w:r w:rsidRPr="00521486">
              <w:rPr>
                <w:rStyle w:val="Hyperlink"/>
                <w:noProof/>
              </w:rPr>
              <w:t>2.20</w:t>
            </w:r>
            <w:r>
              <w:rPr>
                <w:rFonts w:cstheme="minorBidi"/>
                <w:noProof/>
                <w:lang w:val="en-GB" w:eastAsia="en-GB"/>
              </w:rPr>
              <w:tab/>
            </w:r>
            <w:r w:rsidRPr="00521486">
              <w:rPr>
                <w:rStyle w:val="Hyperlink"/>
                <w:noProof/>
              </w:rPr>
              <w:t>Map Process Step / Activity Description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_Toc126500939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17070" w14:textId="62A94247" w:rsidR="00EE3562" w:rsidRDefault="00EE3562">
          <w:pPr>
            <w:pStyle w:val="TOC2"/>
            <w:tabs>
              <w:tab w:val="left" w:pos="880"/>
              <w:tab w:val="right" w:leader="dot" w:pos="9736"/>
            </w:tabs>
            <w:rPr>
              <w:rFonts w:cstheme="minorBidi"/>
              <w:noProof/>
              <w:lang w:val="en-GB" w:eastAsia="en-GB"/>
            </w:rPr>
          </w:pPr>
          <w:hyperlink w:anchor="_Toc126500940" w:history="1">
            <w:r w:rsidRPr="00521486">
              <w:rPr>
                <w:rStyle w:val="Hyperlink"/>
                <w:noProof/>
              </w:rPr>
              <w:t>2.21</w:t>
            </w:r>
            <w:r>
              <w:rPr>
                <w:rFonts w:cstheme="minorBidi"/>
                <w:noProof/>
                <w:lang w:val="en-GB" w:eastAsia="en-GB"/>
              </w:rPr>
              <w:tab/>
            </w:r>
            <w:r w:rsidRPr="00521486">
              <w:rPr>
                <w:rStyle w:val="Hyperlink"/>
                <w:noProof/>
              </w:rPr>
              <w:t>Map Shape Type for Process Steps / Activities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_Toc126500940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328DE" w14:textId="730D5058" w:rsidR="00EE3562" w:rsidRDefault="00EE3562">
          <w:pPr>
            <w:pStyle w:val="TOC2"/>
            <w:tabs>
              <w:tab w:val="left" w:pos="880"/>
              <w:tab w:val="right" w:leader="dot" w:pos="9736"/>
            </w:tabs>
            <w:rPr>
              <w:rFonts w:cstheme="minorBidi"/>
              <w:noProof/>
              <w:lang w:val="en-GB" w:eastAsia="en-GB"/>
            </w:rPr>
          </w:pPr>
          <w:hyperlink w:anchor="_Toc126500941" w:history="1">
            <w:r w:rsidRPr="00521486">
              <w:rPr>
                <w:rStyle w:val="Hyperlink"/>
                <w:noProof/>
              </w:rPr>
              <w:t>2.22</w:t>
            </w:r>
            <w:r>
              <w:rPr>
                <w:rFonts w:cstheme="minorBidi"/>
                <w:noProof/>
                <w:lang w:val="en-GB" w:eastAsia="en-GB"/>
              </w:rPr>
              <w:tab/>
            </w:r>
            <w:r w:rsidRPr="00521486">
              <w:rPr>
                <w:rStyle w:val="Hyperlink"/>
                <w:noProof/>
              </w:rPr>
              <w:t>Do you need Alt Description for Accessibility?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_Toc126500941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39E9F" w14:textId="22E3FE90" w:rsidR="00EE3562" w:rsidRDefault="00EE3562">
          <w:pPr>
            <w:pStyle w:val="TOC2"/>
            <w:tabs>
              <w:tab w:val="left" w:pos="880"/>
              <w:tab w:val="right" w:leader="dot" w:pos="9736"/>
            </w:tabs>
            <w:rPr>
              <w:rFonts w:cstheme="minorBidi"/>
              <w:noProof/>
              <w:lang w:val="en-GB" w:eastAsia="en-GB"/>
            </w:rPr>
          </w:pPr>
          <w:hyperlink w:anchor="_Toc126500942" w:history="1">
            <w:r w:rsidRPr="00521486">
              <w:rPr>
                <w:rStyle w:val="Hyperlink"/>
                <w:noProof/>
              </w:rPr>
              <w:t>2.23</w:t>
            </w:r>
            <w:r>
              <w:rPr>
                <w:rFonts w:cstheme="minorBidi"/>
                <w:noProof/>
                <w:lang w:val="en-GB" w:eastAsia="en-GB"/>
              </w:rPr>
              <w:tab/>
            </w:r>
            <w:r w:rsidRPr="00521486">
              <w:rPr>
                <w:rStyle w:val="Hyperlink"/>
                <w:noProof/>
              </w:rPr>
              <w:t>Select Next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_Toc126500942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908A9" w14:textId="5B91C5DD" w:rsidR="00EE3562" w:rsidRDefault="00EE3562">
          <w:pPr>
            <w:pStyle w:val="TOC2"/>
            <w:tabs>
              <w:tab w:val="left" w:pos="880"/>
              <w:tab w:val="right" w:leader="dot" w:pos="9736"/>
            </w:tabs>
            <w:rPr>
              <w:rFonts w:cstheme="minorBidi"/>
              <w:noProof/>
              <w:lang w:val="en-GB" w:eastAsia="en-GB"/>
            </w:rPr>
          </w:pPr>
          <w:hyperlink w:anchor="_Toc126500943" w:history="1">
            <w:r w:rsidRPr="00521486">
              <w:rPr>
                <w:rStyle w:val="Hyperlink"/>
                <w:noProof/>
              </w:rPr>
              <w:t>2.24</w:t>
            </w:r>
            <w:r>
              <w:rPr>
                <w:rFonts w:cstheme="minorBidi"/>
                <w:noProof/>
                <w:lang w:val="en-GB" w:eastAsia="en-GB"/>
              </w:rPr>
              <w:tab/>
            </w:r>
            <w:r w:rsidRPr="00521486">
              <w:rPr>
                <w:rStyle w:val="Hyperlink"/>
                <w:noProof/>
              </w:rPr>
              <w:t>Map each required Shape Type master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_Toc126500943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E1F80" w14:textId="3DBB32D8" w:rsidR="00EE3562" w:rsidRDefault="00EE3562">
          <w:pPr>
            <w:pStyle w:val="TOC2"/>
            <w:tabs>
              <w:tab w:val="left" w:pos="880"/>
              <w:tab w:val="right" w:leader="dot" w:pos="9736"/>
            </w:tabs>
            <w:rPr>
              <w:rFonts w:cstheme="minorBidi"/>
              <w:noProof/>
              <w:lang w:val="en-GB" w:eastAsia="en-GB"/>
            </w:rPr>
          </w:pPr>
          <w:hyperlink w:anchor="_Toc126500944" w:history="1">
            <w:r w:rsidRPr="00521486">
              <w:rPr>
                <w:rStyle w:val="Hyperlink"/>
                <w:noProof/>
              </w:rPr>
              <w:t>2.25</w:t>
            </w:r>
            <w:r>
              <w:rPr>
                <w:rFonts w:cstheme="minorBidi"/>
                <w:noProof/>
                <w:lang w:val="en-GB" w:eastAsia="en-GB"/>
              </w:rPr>
              <w:tab/>
            </w:r>
            <w:r w:rsidRPr="00521486">
              <w:rPr>
                <w:rStyle w:val="Hyperlink"/>
                <w:noProof/>
              </w:rPr>
              <w:t>Select Next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_Toc126500944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B3EC0" w14:textId="3B089A69" w:rsidR="00EE3562" w:rsidRDefault="00EE3562">
          <w:pPr>
            <w:pStyle w:val="TOC2"/>
            <w:tabs>
              <w:tab w:val="left" w:pos="880"/>
              <w:tab w:val="right" w:leader="dot" w:pos="9736"/>
            </w:tabs>
            <w:rPr>
              <w:rFonts w:cstheme="minorBidi"/>
              <w:noProof/>
              <w:lang w:val="en-GB" w:eastAsia="en-GB"/>
            </w:rPr>
          </w:pPr>
          <w:hyperlink w:anchor="_Toc126500945" w:history="1">
            <w:r w:rsidRPr="00521486">
              <w:rPr>
                <w:rStyle w:val="Hyperlink"/>
                <w:noProof/>
              </w:rPr>
              <w:t>2.26</w:t>
            </w:r>
            <w:r>
              <w:rPr>
                <w:rFonts w:cstheme="minorBidi"/>
                <w:noProof/>
                <w:lang w:val="en-GB" w:eastAsia="en-GB"/>
              </w:rPr>
              <w:tab/>
            </w:r>
            <w:r w:rsidRPr="00521486">
              <w:rPr>
                <w:rStyle w:val="Hyperlink"/>
                <w:noProof/>
              </w:rPr>
              <w:t>Need to connect shapes by column values?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_Toc126500945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33001" w14:textId="75DB8544" w:rsidR="00EE3562" w:rsidRDefault="00EE3562">
          <w:pPr>
            <w:pStyle w:val="TOC2"/>
            <w:tabs>
              <w:tab w:val="left" w:pos="880"/>
              <w:tab w:val="right" w:leader="dot" w:pos="9736"/>
            </w:tabs>
            <w:rPr>
              <w:rFonts w:cstheme="minorBidi"/>
              <w:noProof/>
              <w:lang w:val="en-GB" w:eastAsia="en-GB"/>
            </w:rPr>
          </w:pPr>
          <w:hyperlink w:anchor="_Toc126500946" w:history="1">
            <w:r w:rsidRPr="00521486">
              <w:rPr>
                <w:rStyle w:val="Hyperlink"/>
                <w:noProof/>
              </w:rPr>
              <w:t>2.27</w:t>
            </w:r>
            <w:r>
              <w:rPr>
                <w:rFonts w:cstheme="minorBidi"/>
                <w:noProof/>
                <w:lang w:val="en-GB" w:eastAsia="en-GB"/>
              </w:rPr>
              <w:tab/>
            </w:r>
            <w:r w:rsidRPr="00521486">
              <w:rPr>
                <w:rStyle w:val="Hyperlink"/>
                <w:noProof/>
              </w:rPr>
              <w:t>Need to connect shapes by row order?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_Toc126500946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5718D" w14:textId="62C67460" w:rsidR="00EE3562" w:rsidRDefault="00EE3562">
          <w:pPr>
            <w:pStyle w:val="TOC2"/>
            <w:tabs>
              <w:tab w:val="left" w:pos="880"/>
              <w:tab w:val="right" w:leader="dot" w:pos="9736"/>
            </w:tabs>
            <w:rPr>
              <w:rFonts w:cstheme="minorBidi"/>
              <w:noProof/>
              <w:lang w:val="en-GB" w:eastAsia="en-GB"/>
            </w:rPr>
          </w:pPr>
          <w:hyperlink w:anchor="_Toc126500947" w:history="1">
            <w:r w:rsidRPr="00521486">
              <w:rPr>
                <w:rStyle w:val="Hyperlink"/>
                <w:noProof/>
              </w:rPr>
              <w:t>2.28</w:t>
            </w:r>
            <w:r>
              <w:rPr>
                <w:rFonts w:cstheme="minorBidi"/>
                <w:noProof/>
                <w:lang w:val="en-GB" w:eastAsia="en-GB"/>
              </w:rPr>
              <w:tab/>
            </w:r>
            <w:r w:rsidRPr="00521486">
              <w:rPr>
                <w:rStyle w:val="Hyperlink"/>
                <w:noProof/>
              </w:rPr>
              <w:t>Select Finish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_Toc126500947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020A3D" w14:textId="1D8636F3" w:rsidR="00EE3562" w:rsidRDefault="00EE3562">
          <w:pPr>
            <w:pStyle w:val="TOC2"/>
            <w:tabs>
              <w:tab w:val="left" w:pos="880"/>
              <w:tab w:val="right" w:leader="dot" w:pos="9736"/>
            </w:tabs>
            <w:rPr>
              <w:rFonts w:cstheme="minorBidi"/>
              <w:noProof/>
              <w:lang w:val="en-GB" w:eastAsia="en-GB"/>
            </w:rPr>
          </w:pPr>
          <w:hyperlink w:anchor="_Toc126500948" w:history="1">
            <w:r w:rsidRPr="00521486">
              <w:rPr>
                <w:rStyle w:val="Hyperlink"/>
                <w:noProof/>
              </w:rPr>
              <w:t>2.29</w:t>
            </w:r>
            <w:r>
              <w:rPr>
                <w:rFonts w:cstheme="minorBidi"/>
                <w:noProof/>
                <w:lang w:val="en-GB" w:eastAsia="en-GB"/>
              </w:rPr>
              <w:tab/>
            </w:r>
            <w:r w:rsidRPr="00521486">
              <w:rPr>
                <w:rStyle w:val="Hyperlink"/>
                <w:noProof/>
              </w:rPr>
              <w:t>Review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_Toc126500948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F7BBD" w14:textId="1F0ACBAE" w:rsidR="00EE3562" w:rsidRDefault="00EE3562">
          <w:pPr>
            <w:pStyle w:val="TOC2"/>
            <w:tabs>
              <w:tab w:val="left" w:pos="880"/>
              <w:tab w:val="right" w:leader="dot" w:pos="9736"/>
            </w:tabs>
            <w:rPr>
              <w:rFonts w:cstheme="minorBidi"/>
              <w:noProof/>
              <w:lang w:val="en-GB" w:eastAsia="en-GB"/>
            </w:rPr>
          </w:pPr>
          <w:hyperlink w:anchor="_Toc126500949" w:history="1">
            <w:r w:rsidRPr="00521486">
              <w:rPr>
                <w:rStyle w:val="Hyperlink"/>
                <w:noProof/>
              </w:rPr>
              <w:t>2.30</w:t>
            </w:r>
            <w:r>
              <w:rPr>
                <w:rFonts w:cstheme="minorBidi"/>
                <w:noProof/>
                <w:lang w:val="en-GB" w:eastAsia="en-GB"/>
              </w:rPr>
              <w:tab/>
            </w:r>
            <w:r w:rsidRPr="00521486">
              <w:rPr>
                <w:rStyle w:val="Hyperlink"/>
                <w:noProof/>
              </w:rPr>
              <w:t>Select Connect sequentially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_Toc126500949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AB044" w14:textId="63D40B57" w:rsidR="00EE3562" w:rsidRDefault="00EE3562">
          <w:pPr>
            <w:pStyle w:val="TOC2"/>
            <w:tabs>
              <w:tab w:val="left" w:pos="880"/>
              <w:tab w:val="right" w:leader="dot" w:pos="9736"/>
            </w:tabs>
            <w:rPr>
              <w:rFonts w:cstheme="minorBidi"/>
              <w:noProof/>
              <w:lang w:val="en-GB" w:eastAsia="en-GB"/>
            </w:rPr>
          </w:pPr>
          <w:hyperlink w:anchor="_Toc126500950" w:history="1">
            <w:r w:rsidRPr="00521486">
              <w:rPr>
                <w:rStyle w:val="Hyperlink"/>
                <w:noProof/>
              </w:rPr>
              <w:t>2.31</w:t>
            </w:r>
            <w:r>
              <w:rPr>
                <w:rFonts w:cstheme="minorBidi"/>
                <w:noProof/>
                <w:lang w:val="en-GB" w:eastAsia="en-GB"/>
              </w:rPr>
              <w:tab/>
            </w:r>
            <w:r w:rsidRPr="00521486">
              <w:rPr>
                <w:rStyle w:val="Hyperlink"/>
                <w:noProof/>
              </w:rPr>
              <w:t>Specify column 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_Toc126500950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8F9CB" w14:textId="7DCD21BF" w:rsidR="00EE3562" w:rsidRDefault="00EE3562">
          <w:pPr>
            <w:pStyle w:val="TOC2"/>
            <w:tabs>
              <w:tab w:val="left" w:pos="880"/>
              <w:tab w:val="right" w:leader="dot" w:pos="9736"/>
            </w:tabs>
            <w:rPr>
              <w:rFonts w:cstheme="minorBidi"/>
              <w:noProof/>
              <w:lang w:val="en-GB" w:eastAsia="en-GB"/>
            </w:rPr>
          </w:pPr>
          <w:hyperlink w:anchor="_Toc126500951" w:history="1">
            <w:r w:rsidRPr="00521486">
              <w:rPr>
                <w:rStyle w:val="Hyperlink"/>
                <w:noProof/>
              </w:rPr>
              <w:t>2.32</w:t>
            </w:r>
            <w:r>
              <w:rPr>
                <w:rFonts w:cstheme="minorBidi"/>
                <w:noProof/>
                <w:lang w:val="en-GB" w:eastAsia="en-GB"/>
              </w:rPr>
              <w:tab/>
            </w:r>
            <w:r w:rsidRPr="00521486">
              <w:rPr>
                <w:rStyle w:val="Hyperlink"/>
                <w:noProof/>
              </w:rPr>
              <w:t>Select the relationship identified by the mapped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_Toc126500951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3B977" w14:textId="4B2F4A0C" w:rsidR="00EE3562" w:rsidRDefault="00EE3562">
          <w:pPr>
            <w:pStyle w:val="TOC2"/>
            <w:tabs>
              <w:tab w:val="left" w:pos="880"/>
              <w:tab w:val="right" w:leader="dot" w:pos="9736"/>
            </w:tabs>
            <w:rPr>
              <w:rFonts w:cstheme="minorBidi"/>
              <w:noProof/>
              <w:lang w:val="en-GB" w:eastAsia="en-GB"/>
            </w:rPr>
          </w:pPr>
          <w:hyperlink w:anchor="_Toc126500952" w:history="1">
            <w:r w:rsidRPr="00521486">
              <w:rPr>
                <w:rStyle w:val="Hyperlink"/>
                <w:noProof/>
              </w:rPr>
              <w:t>2.33</w:t>
            </w:r>
            <w:r>
              <w:rPr>
                <w:rFonts w:cstheme="minorBidi"/>
                <w:noProof/>
                <w:lang w:val="en-GB" w:eastAsia="en-GB"/>
              </w:rPr>
              <w:tab/>
            </w:r>
            <w:r w:rsidRPr="00521486">
              <w:rPr>
                <w:rStyle w:val="Hyperlink"/>
                <w:noProof/>
              </w:rPr>
              <w:t>Select a delimeter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_Toc126500952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EC01C" w14:textId="2639D992" w:rsidR="00EE3562" w:rsidRDefault="00EE3562">
          <w:pPr>
            <w:pStyle w:val="TOC2"/>
            <w:tabs>
              <w:tab w:val="left" w:pos="880"/>
              <w:tab w:val="right" w:leader="dot" w:pos="9736"/>
            </w:tabs>
            <w:rPr>
              <w:rFonts w:cstheme="minorBidi"/>
              <w:noProof/>
              <w:lang w:val="en-GB" w:eastAsia="en-GB"/>
            </w:rPr>
          </w:pPr>
          <w:hyperlink w:anchor="_Toc126500953" w:history="1">
            <w:r w:rsidRPr="00521486">
              <w:rPr>
                <w:rStyle w:val="Hyperlink"/>
                <w:noProof/>
              </w:rPr>
              <w:t>2.34</w:t>
            </w:r>
            <w:r>
              <w:rPr>
                <w:rFonts w:cstheme="minorBidi"/>
                <w:noProof/>
                <w:lang w:val="en-GB" w:eastAsia="en-GB"/>
              </w:rPr>
              <w:tab/>
            </w:r>
            <w:r w:rsidRPr="00521486">
              <w:rPr>
                <w:rStyle w:val="Hyperlink"/>
                <w:noProof/>
              </w:rPr>
              <w:t>Select a connector label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_Toc126500953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C9649" w14:textId="785337A4" w:rsidR="00EE3562" w:rsidRDefault="00EE3562">
          <w:pPr>
            <w:pStyle w:val="TOC2"/>
            <w:tabs>
              <w:tab w:val="left" w:pos="880"/>
              <w:tab w:val="right" w:leader="dot" w:pos="9736"/>
            </w:tabs>
            <w:rPr>
              <w:rFonts w:cstheme="minorBidi"/>
              <w:noProof/>
              <w:lang w:val="en-GB" w:eastAsia="en-GB"/>
            </w:rPr>
          </w:pPr>
          <w:hyperlink w:anchor="_Toc126500954" w:history="1">
            <w:r w:rsidRPr="00521486">
              <w:rPr>
                <w:rStyle w:val="Hyperlink"/>
                <w:noProof/>
              </w:rPr>
              <w:t>2.35</w:t>
            </w:r>
            <w:r>
              <w:rPr>
                <w:rFonts w:cstheme="minorBidi"/>
                <w:noProof/>
                <w:lang w:val="en-GB" w:eastAsia="en-GB"/>
              </w:rPr>
              <w:tab/>
            </w:r>
            <w:r w:rsidRPr="00521486">
              <w:rPr>
                <w:rStyle w:val="Hyperlink"/>
                <w:noProof/>
              </w:rPr>
              <w:t>Select Connect using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_Toc126500954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E5D7D" w14:textId="54410145" w:rsidR="00EE3562" w:rsidRDefault="00EE3562">
          <w:pPr>
            <w:pStyle w:val="TOC2"/>
            <w:tabs>
              <w:tab w:val="left" w:pos="880"/>
              <w:tab w:val="right" w:leader="dot" w:pos="9736"/>
            </w:tabs>
            <w:rPr>
              <w:rFonts w:cstheme="minorBidi"/>
              <w:noProof/>
              <w:lang w:val="en-GB" w:eastAsia="en-GB"/>
            </w:rPr>
          </w:pPr>
          <w:hyperlink w:anchor="_Toc126500955" w:history="1">
            <w:r w:rsidRPr="00521486">
              <w:rPr>
                <w:rStyle w:val="Hyperlink"/>
                <w:noProof/>
              </w:rPr>
              <w:t>2.36</w:t>
            </w:r>
            <w:r>
              <w:rPr>
                <w:rFonts w:cstheme="minorBidi"/>
                <w:noProof/>
                <w:lang w:val="en-GB" w:eastAsia="en-GB"/>
              </w:rPr>
              <w:tab/>
            </w:r>
            <w:r w:rsidRPr="00521486">
              <w:rPr>
                <w:rStyle w:val="Hyperlink"/>
                <w:noProof/>
              </w:rPr>
              <w:t>Map Alt Description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_Toc126500955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55EB3" w14:textId="64B0DE47" w:rsidR="00EE3562" w:rsidRDefault="00EE3562">
          <w:pPr>
            <w:pStyle w:val="TOC2"/>
            <w:tabs>
              <w:tab w:val="left" w:pos="880"/>
              <w:tab w:val="right" w:leader="dot" w:pos="9736"/>
            </w:tabs>
            <w:rPr>
              <w:rFonts w:cstheme="minorBidi"/>
              <w:noProof/>
              <w:lang w:val="en-GB" w:eastAsia="en-GB"/>
            </w:rPr>
          </w:pPr>
          <w:hyperlink w:anchor="_Toc126500956" w:history="1">
            <w:r w:rsidRPr="00521486">
              <w:rPr>
                <w:rStyle w:val="Hyperlink"/>
                <w:noProof/>
              </w:rPr>
              <w:t>2.37</w:t>
            </w:r>
            <w:r>
              <w:rPr>
                <w:rFonts w:cstheme="minorBidi"/>
                <w:noProof/>
                <w:lang w:val="en-GB" w:eastAsia="en-GB"/>
              </w:rPr>
              <w:tab/>
            </w:r>
            <w:r w:rsidRPr="00521486">
              <w:rPr>
                <w:rStyle w:val="Hyperlink"/>
                <w:noProof/>
              </w:rPr>
              <w:t>Tick Function or Swimlane checkbox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_Toc126500956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ECE26" w14:textId="35FBE35D" w:rsidR="00EE3562" w:rsidRDefault="00EE3562">
          <w:pPr>
            <w:pStyle w:val="TOC2"/>
            <w:tabs>
              <w:tab w:val="left" w:pos="880"/>
              <w:tab w:val="right" w:leader="dot" w:pos="9736"/>
            </w:tabs>
            <w:rPr>
              <w:rFonts w:cstheme="minorBidi"/>
              <w:noProof/>
              <w:lang w:val="en-GB" w:eastAsia="en-GB"/>
            </w:rPr>
          </w:pPr>
          <w:hyperlink w:anchor="_Toc126500957" w:history="1">
            <w:r w:rsidRPr="00521486">
              <w:rPr>
                <w:rStyle w:val="Hyperlink"/>
                <w:noProof/>
              </w:rPr>
              <w:t>2.38</w:t>
            </w:r>
            <w:r>
              <w:rPr>
                <w:rFonts w:cstheme="minorBidi"/>
                <w:noProof/>
                <w:lang w:val="en-GB" w:eastAsia="en-GB"/>
              </w:rPr>
              <w:tab/>
            </w:r>
            <w:r w:rsidRPr="00521486">
              <w:rPr>
                <w:rStyle w:val="Hyperlink"/>
                <w:noProof/>
              </w:rPr>
              <w:t>Select Function or Swimlane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_Toc126500957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74877" w14:textId="31FC704D" w:rsidR="00EE3562" w:rsidRDefault="00EE3562">
          <w:pPr>
            <w:pStyle w:val="TOC2"/>
            <w:tabs>
              <w:tab w:val="left" w:pos="880"/>
              <w:tab w:val="right" w:leader="dot" w:pos="9736"/>
            </w:tabs>
            <w:rPr>
              <w:rFonts w:cstheme="minorBidi"/>
              <w:noProof/>
              <w:lang w:val="en-GB" w:eastAsia="en-GB"/>
            </w:rPr>
          </w:pPr>
          <w:hyperlink w:anchor="_Toc126500958" w:history="1">
            <w:r w:rsidRPr="00521486">
              <w:rPr>
                <w:rStyle w:val="Hyperlink"/>
                <w:noProof/>
              </w:rPr>
              <w:t>2.39</w:t>
            </w:r>
            <w:r>
              <w:rPr>
                <w:rFonts w:cstheme="minorBidi"/>
                <w:noProof/>
                <w:lang w:val="en-GB" w:eastAsia="en-GB"/>
              </w:rPr>
              <w:tab/>
            </w:r>
            <w:r w:rsidRPr="00521486">
              <w:rPr>
                <w:rStyle w:val="Hyperlink"/>
                <w:noProof/>
              </w:rPr>
              <w:t>Select Phase or Timeline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_Toc126500958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3F412" w14:textId="5EF8E31C" w:rsidR="00EE3562" w:rsidRDefault="00EE3562">
          <w:pPr>
            <w:pStyle w:val="TOC2"/>
            <w:tabs>
              <w:tab w:val="left" w:pos="880"/>
              <w:tab w:val="right" w:leader="dot" w:pos="9736"/>
            </w:tabs>
            <w:rPr>
              <w:rFonts w:cstheme="minorBidi"/>
              <w:noProof/>
              <w:lang w:val="en-GB" w:eastAsia="en-GB"/>
            </w:rPr>
          </w:pPr>
          <w:hyperlink w:anchor="_Toc126500959" w:history="1">
            <w:r w:rsidRPr="00521486">
              <w:rPr>
                <w:rStyle w:val="Hyperlink"/>
                <w:noProof/>
              </w:rPr>
              <w:t>2.40</w:t>
            </w:r>
            <w:r>
              <w:rPr>
                <w:rFonts w:cstheme="minorBidi"/>
                <w:noProof/>
                <w:lang w:val="en-GB" w:eastAsia="en-GB"/>
              </w:rPr>
              <w:tab/>
            </w:r>
            <w:r w:rsidRPr="00521486">
              <w:rPr>
                <w:rStyle w:val="Hyperlink"/>
                <w:noProof/>
              </w:rPr>
              <w:t>Select Excel data 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_Toc126500959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70D2A" w14:textId="1B9FBBE4" w:rsidR="00EE3562" w:rsidRDefault="00EE3562">
          <w:pPr>
            <w:pStyle w:val="TOC2"/>
            <w:tabs>
              <w:tab w:val="left" w:pos="880"/>
              <w:tab w:val="right" w:leader="dot" w:pos="9736"/>
            </w:tabs>
            <w:rPr>
              <w:rFonts w:cstheme="minorBidi"/>
              <w:noProof/>
              <w:lang w:val="en-GB" w:eastAsia="en-GB"/>
            </w:rPr>
          </w:pPr>
          <w:hyperlink w:anchor="_Toc126500960" w:history="1">
            <w:r w:rsidRPr="00521486">
              <w:rPr>
                <w:rStyle w:val="Hyperlink"/>
                <w:noProof/>
              </w:rPr>
              <w:t>2.41</w:t>
            </w:r>
            <w:r>
              <w:rPr>
                <w:rFonts w:cstheme="minorBidi"/>
                <w:noProof/>
                <w:lang w:val="en-GB" w:eastAsia="en-GB"/>
              </w:rPr>
              <w:tab/>
            </w:r>
            <w:r w:rsidRPr="00521486">
              <w:rPr>
                <w:rStyle w:val="Hyperlink"/>
                <w:noProof/>
              </w:rPr>
              <w:t>Enter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_Toc126500960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0C7B1" w14:textId="40B59D45" w:rsidR="00EE3562" w:rsidRDefault="00EE3562">
          <w:pPr>
            <w:pStyle w:val="TOC2"/>
            <w:tabs>
              <w:tab w:val="left" w:pos="880"/>
              <w:tab w:val="right" w:leader="dot" w:pos="9736"/>
            </w:tabs>
            <w:rPr>
              <w:rFonts w:cstheme="minorBidi"/>
              <w:noProof/>
              <w:lang w:val="en-GB" w:eastAsia="en-GB"/>
            </w:rPr>
          </w:pPr>
          <w:hyperlink w:anchor="_Toc126500961" w:history="1">
            <w:r w:rsidRPr="00521486">
              <w:rPr>
                <w:rStyle w:val="Hyperlink"/>
                <w:noProof/>
              </w:rPr>
              <w:t>2.42</w:t>
            </w:r>
            <w:r>
              <w:rPr>
                <w:rFonts w:cstheme="minorBidi"/>
                <w:noProof/>
                <w:lang w:val="en-GB" w:eastAsia="en-GB"/>
              </w:rPr>
              <w:tab/>
            </w:r>
            <w:r w:rsidRPr="00521486">
              <w:rPr>
                <w:rStyle w:val="Hyperlink"/>
                <w:noProof/>
              </w:rPr>
              <w:t>Save Excel workbook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_Toc126500961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9BD6C" w14:textId="3C605FC5" w:rsidR="00EE3562" w:rsidRDefault="00EE3562">
          <w:pPr>
            <w:pStyle w:val="TOC2"/>
            <w:tabs>
              <w:tab w:val="left" w:pos="880"/>
              <w:tab w:val="right" w:leader="dot" w:pos="9736"/>
            </w:tabs>
            <w:rPr>
              <w:rFonts w:cstheme="minorBidi"/>
              <w:noProof/>
              <w:lang w:val="en-GB" w:eastAsia="en-GB"/>
            </w:rPr>
          </w:pPr>
          <w:hyperlink w:anchor="_Toc126500962" w:history="1">
            <w:r w:rsidRPr="00521486">
              <w:rPr>
                <w:rStyle w:val="Hyperlink"/>
                <w:noProof/>
              </w:rPr>
              <w:t>2.43</w:t>
            </w:r>
            <w:r>
              <w:rPr>
                <w:rFonts w:cstheme="minorBidi"/>
                <w:noProof/>
                <w:lang w:val="en-GB" w:eastAsia="en-GB"/>
              </w:rPr>
              <w:tab/>
            </w:r>
            <w:r w:rsidRPr="00521486">
              <w:rPr>
                <w:rStyle w:val="Hyperlink"/>
                <w:noProof/>
              </w:rPr>
              <w:t>Select Cross-Functional Flowchart - Data Visualizer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_Toc126500962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585DD" w14:textId="62C4B631" w:rsidR="0027701C" w:rsidRDefault="0027701C" w:rsidP="0027701C">
          <w:pPr>
            <w:rPr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2BD31E6" w14:textId="77777777" w:rsidR="00B65AAA" w:rsidRPr="00E321D9" w:rsidRDefault="003B4B56" w:rsidP="00E321D9">
      <w:pPr>
        <w:rPr>
          <w:rFonts w:eastAsia="Times New Roman" w:cs="Arial"/>
          <w:bCs/>
          <w:sz w:val="24"/>
          <w:szCs w:val="24"/>
        </w:rPr>
      </w:pPr>
      <w:r w:rsidRPr="003B4B56">
        <w:rPr>
          <w:rFonts w:eastAsia="Times New Roman" w:cs="Arial"/>
          <w:b/>
          <w:bCs/>
          <w:sz w:val="24"/>
          <w:szCs w:val="24"/>
        </w:rPr>
        <w:t>Note</w:t>
      </w:r>
      <w:r>
        <w:rPr>
          <w:rFonts w:eastAsia="Times New Roman" w:cs="Arial"/>
          <w:b/>
          <w:bCs/>
          <w:sz w:val="24"/>
          <w:szCs w:val="24"/>
        </w:rPr>
        <w:t>:</w:t>
      </w:r>
      <w:r w:rsidRPr="003B4B56">
        <w:rPr>
          <w:rFonts w:eastAsia="Times New Roman" w:cs="Arial"/>
          <w:bCs/>
          <w:sz w:val="24"/>
          <w:szCs w:val="24"/>
        </w:rPr>
        <w:t xml:space="preserve"> To update the Table of Contents, place the insertion point under </w:t>
      </w:r>
      <w:r w:rsidRPr="003B4B56">
        <w:rPr>
          <w:rFonts w:eastAsia="Times New Roman" w:cs="Arial"/>
          <w:b/>
          <w:bCs/>
          <w:sz w:val="24"/>
          <w:szCs w:val="24"/>
        </w:rPr>
        <w:t>Contents</w:t>
      </w:r>
      <w:r w:rsidRPr="003B4B56">
        <w:rPr>
          <w:rFonts w:eastAsia="Times New Roman" w:cs="Arial"/>
          <w:bCs/>
          <w:sz w:val="24"/>
          <w:szCs w:val="24"/>
        </w:rPr>
        <w:t xml:space="preserve">, and then select </w:t>
      </w:r>
      <w:r w:rsidRPr="003B4B56">
        <w:rPr>
          <w:rFonts w:eastAsia="Times New Roman" w:cs="Arial"/>
          <w:b/>
          <w:bCs/>
          <w:sz w:val="24"/>
          <w:szCs w:val="24"/>
        </w:rPr>
        <w:t>Update Table</w:t>
      </w:r>
      <w:r w:rsidRPr="003B4B56">
        <w:rPr>
          <w:rFonts w:eastAsia="Times New Roman" w:cs="Arial"/>
          <w:bCs/>
          <w:sz w:val="24"/>
          <w:szCs w:val="24"/>
        </w:rPr>
        <w:t>.</w:t>
      </w:r>
      <w:r w:rsidR="00B65AAA">
        <w:br w:type="page"/>
      </w:r>
    </w:p>
    <w:sdt>
      <w:sdtPr>
        <w:id w:val="1270587732"/>
        <w:placeholder>
          <w:docPart w:val="6825122792A547D691793C9EF54626DB"/>
        </w:placeholder>
      </w:sdtPr>
      <w:sdtEndPr/>
      <w:sdtContent>
        <w:sdt>
          <w:sdtPr>
            <w:id w:val="354314217"/>
            <w:placeholder>
              <w:docPart w:val="6825122792A547D691793C9EF54626DB"/>
            </w:placeholder>
          </w:sdtPr>
          <w:sdtEndPr/>
          <w:sdtContent>
            <w:sdt>
              <w:sdtPr>
                <w:alias w:val="Title"/>
                <w:id w:val="713698498"/>
                <w:placeholder>
                  <w:docPart w:val="6825122792A547D691793C9EF54626DB"/>
                </w:placeholder>
              </w:sdtPr>
              <w:sdtEndPr/>
              <w:sdtContent>
                <w:sdt>
                  <w:sdtPr>
                    <w:alias w:val="Main Title"/>
                    <w:tag w:val="MainTitle"/>
                    <w:id w:val="472412088"/>
                    <w:lock w:val="sdtLocked"/>
                    <w:placeholder>
                      <w:docPart w:val="6825122792A547D691793C9EF54626DB"/>
                    </w:placeholder>
                    <w:text/>
                  </w:sdtPr>
                  <w:sdtEndPr/>
                  <w:sdtContent>
                    <w:p w14:paraId="4F300A63" w14:textId="77777777" w:rsidR="00647BC8" w:rsidRPr="00E516E8" w:rsidRDefault="00051DA3" w:rsidP="007A5E13">
                      <w:pPr>
                        <w:pStyle w:val="MainTitle"/>
                        <w:jc w:val="center"/>
                      </w:pPr>
                      <w:r w:rsidRPr="00E516E8">
                        <w:t>Document Title</w:t>
                      </w:r>
                    </w:p>
                  </w:sdtContent>
                </w:sdt>
              </w:sdtContent>
            </w:sdt>
          </w:sdtContent>
        </w:sdt>
      </w:sdtContent>
    </w:sdt>
    <w:p w14:paraId="010B5CE6" w14:textId="77777777" w:rsidR="00B65AAA" w:rsidRPr="00E516E8" w:rsidRDefault="00B65AAA" w:rsidP="00B65AAA">
      <w:pPr>
        <w:rPr>
          <w:b/>
          <w:color w:val="5B9BD5" w:themeColor="accent5"/>
          <w:sz w:val="20"/>
          <w:szCs w:val="20"/>
          <w:u w:val="single"/>
        </w:rPr>
      </w:pPr>
      <w:r w:rsidRPr="00E516E8">
        <w:rPr>
          <w:sz w:val="20"/>
          <w:szCs w:val="20"/>
        </w:rPr>
        <w:t xml:space="preserve">Exported From: </w:t>
      </w:r>
      <w:bookmarkStart w:id="0" w:name="_Hlk510712721"/>
      <w:sdt>
        <w:sdtPr>
          <w:rPr>
            <w:sz w:val="20"/>
            <w:szCs w:val="20"/>
          </w:rPr>
          <w:alias w:val="File Location"/>
          <w:tag w:val="FileLocation"/>
          <w:id w:val="1907095725"/>
          <w:placeholder>
            <w:docPart w:val="CC81EDE0F9F7416DB8B04CEEA419574B"/>
          </w:placeholder>
        </w:sdtPr>
        <w:sdtEndPr/>
        <w:sdtContent>
          <w:hyperlink r:id="rId10" w:history="1">
            <w:r>
              <w:rPr>
                <w:rStyle w:val="Hyperlink"/>
                <w:color w:val="0563C1" w:themeColor="hyperlink"/>
              </w:rPr>
              <w:t>Chapter Functional Flow Diagram from DV.vsdx</w:t>
            </w:r>
          </w:hyperlink>
        </w:sdtContent>
      </w:sdt>
      <w:bookmarkEnd w:id="0"/>
    </w:p>
    <w:p w14:paraId="2BF78A5E" w14:textId="77777777" w:rsidR="007E7AB2" w:rsidRPr="007E7AB2" w:rsidRDefault="007E7AB2" w:rsidP="007E7AB2">
      <w:pPr>
        <w:spacing w:after="0" w:line="240" w:lineRule="auto"/>
        <w:rPr>
          <w:rFonts w:ascii="Calibri" w:eastAsia="Times New Roman" w:hAnsi="Calibri" w:cs="Calibri"/>
        </w:rPr>
      </w:pPr>
      <w:r w:rsidRPr="007E7AB2">
        <w:rPr>
          <w:sz w:val="20"/>
          <w:szCs w:val="20"/>
        </w:rPr>
        <w:t>Help Article:</w:t>
      </w:r>
      <w:r w:rsidRPr="007E7AB2">
        <w:rPr>
          <w:rFonts w:ascii="Calibri" w:eastAsia="Times New Roman" w:hAnsi="Calibri" w:cs="Calibri"/>
        </w:rPr>
        <w:t xml:space="preserve"> </w:t>
      </w:r>
      <w:sdt>
        <w:sdtPr>
          <w:rPr>
            <w:sz w:val="20"/>
            <w:szCs w:val="20"/>
          </w:rPr>
          <w:alias w:val="Help Url"/>
          <w:tag w:val="HelpUrl"/>
          <w:id w:val="621190191"/>
          <w:placeholder>
            <w:docPart w:val="DF3E905CBA6A4741B35017AC8C69CD24"/>
          </w:placeholder>
        </w:sdtPr>
        <w:sdtEndPr/>
        <w:sdtContent>
          <w:hyperlink r:id="rId11" w:history="1">
            <w:r w:rsidR="00917195" w:rsidRPr="007E7AB2">
              <w:rPr>
                <w:rStyle w:val="Hyperlink"/>
                <w:rFonts w:ascii="Calibri" w:eastAsia="Times New Roman" w:hAnsi="Calibri" w:cs="Calibri"/>
                <w:sz w:val="20"/>
                <w:szCs w:val="20"/>
              </w:rPr>
              <w:t>Learn more</w:t>
            </w:r>
          </w:hyperlink>
        </w:sdtContent>
      </w:sdt>
    </w:p>
    <w:p w14:paraId="5284156F" w14:textId="77777777" w:rsidR="00A2111E" w:rsidRDefault="00A2111E" w:rsidP="0027701C"/>
    <w:tbl>
      <w:tblPr>
        <w:tblStyle w:val="TableGrid"/>
        <w:tblW w:w="9724" w:type="dxa"/>
        <w:tblLook w:val="04A0" w:firstRow="1" w:lastRow="0" w:firstColumn="1" w:lastColumn="0" w:noHBand="0" w:noVBand="1"/>
      </w:tblPr>
      <w:tblGrid>
        <w:gridCol w:w="4862"/>
        <w:gridCol w:w="4862"/>
      </w:tblGrid>
      <w:tr w:rsidR="003D42FD" w:rsidRPr="00E516E8" w14:paraId="0743B527" w14:textId="77777777" w:rsidTr="009F4A27">
        <w:trPr>
          <w:trHeight w:val="271"/>
        </w:trPr>
        <w:tc>
          <w:tcPr>
            <w:tcW w:w="4862" w:type="dxa"/>
          </w:tcPr>
          <w:p w14:paraId="30372E23" w14:textId="77777777" w:rsidR="003D42FD" w:rsidRPr="00E516E8" w:rsidRDefault="003D42FD" w:rsidP="009F4A27">
            <w:pPr>
              <w:rPr>
                <w:sz w:val="20"/>
                <w:szCs w:val="20"/>
              </w:rPr>
            </w:pPr>
            <w:r w:rsidRPr="00E516E8">
              <w:rPr>
                <w:sz w:val="20"/>
                <w:szCs w:val="20"/>
              </w:rPr>
              <w:t>Title</w:t>
            </w:r>
          </w:p>
        </w:tc>
        <w:tc>
          <w:tcPr>
            <w:tcW w:w="4862" w:type="dxa"/>
          </w:tcPr>
          <w:sdt>
            <w:sdtPr>
              <w:alias w:val="File Title"/>
              <w:tag w:val="FileTitle"/>
              <w:id w:val="1411203951"/>
              <w:placeholder>
                <w:docPart w:val="11A1440E04EE4229BBAB538A8F4920F5"/>
              </w:placeholder>
              <w15:color w:val="00CCFF"/>
              <w:text/>
            </w:sdtPr>
            <w:sdtEndPr/>
            <w:sdtContent>
              <w:p w14:paraId="4FF1B899" w14:textId="77777777" w:rsidR="003D42FD" w:rsidRPr="00E516E8" w:rsidRDefault="003D42FD" w:rsidP="009F4A27">
                <w:pPr>
                  <w:rPr>
                    <w:sz w:val="20"/>
                    <w:szCs w:val="20"/>
                  </w:rPr>
                </w:pPr>
                <w:r w:rsidRPr="00F205BC">
                  <w:t>Document Title</w:t>
                </w:r>
              </w:p>
            </w:sdtContent>
          </w:sdt>
        </w:tc>
      </w:tr>
      <w:tr w:rsidR="003D42FD" w:rsidRPr="00E516E8" w14:paraId="01829384" w14:textId="77777777" w:rsidTr="009F4A27">
        <w:trPr>
          <w:trHeight w:val="271"/>
        </w:trPr>
        <w:tc>
          <w:tcPr>
            <w:tcW w:w="4862" w:type="dxa"/>
          </w:tcPr>
          <w:p w14:paraId="4B895E67" w14:textId="77777777" w:rsidR="003D42FD" w:rsidRPr="00E516E8" w:rsidRDefault="003D42FD" w:rsidP="009F4A27">
            <w:pPr>
              <w:rPr>
                <w:sz w:val="20"/>
                <w:szCs w:val="20"/>
              </w:rPr>
            </w:pPr>
            <w:r w:rsidRPr="00E516E8">
              <w:rPr>
                <w:sz w:val="20"/>
                <w:szCs w:val="20"/>
              </w:rPr>
              <w:t>Author</w:t>
            </w:r>
          </w:p>
        </w:tc>
        <w:tc>
          <w:tcPr>
            <w:tcW w:w="4862" w:type="dxa"/>
          </w:tcPr>
          <w:sdt>
            <w:sdtPr>
              <w:alias w:val="File Author"/>
              <w:tag w:val="FileAuthor"/>
              <w:id w:val="-103427228"/>
              <w:placeholder>
                <w:docPart w:val="3D803DEDC6CB4E0D8A590DA7FB755976"/>
              </w:placeholder>
              <w15:color w:val="00CCFF"/>
              <w:text/>
            </w:sdtPr>
            <w:sdtEndPr/>
            <w:sdtContent>
              <w:p w14:paraId="6FF768F6" w14:textId="77777777" w:rsidR="003D42FD" w:rsidRPr="008A469D" w:rsidRDefault="008A469D" w:rsidP="008A469D">
                <w:r>
                  <w:t>David Parker</w:t>
                </w:r>
              </w:p>
            </w:sdtContent>
          </w:sdt>
        </w:tc>
      </w:tr>
      <w:tr w:rsidR="003D42FD" w:rsidRPr="00E516E8" w14:paraId="001FE5DF" w14:textId="77777777" w:rsidTr="009F4A27">
        <w:trPr>
          <w:trHeight w:val="281"/>
        </w:trPr>
        <w:tc>
          <w:tcPr>
            <w:tcW w:w="4862" w:type="dxa"/>
          </w:tcPr>
          <w:p w14:paraId="0961E308" w14:textId="77777777" w:rsidR="003D42FD" w:rsidRPr="00E516E8" w:rsidRDefault="003D42FD" w:rsidP="009F4A27">
            <w:pPr>
              <w:rPr>
                <w:sz w:val="20"/>
                <w:szCs w:val="20"/>
              </w:rPr>
            </w:pPr>
            <w:r w:rsidRPr="00E516E8">
              <w:rPr>
                <w:sz w:val="20"/>
                <w:szCs w:val="20"/>
              </w:rPr>
              <w:t>Created</w:t>
            </w:r>
          </w:p>
        </w:tc>
        <w:sdt>
          <w:sdtPr>
            <w:rPr>
              <w:sz w:val="20"/>
              <w:szCs w:val="20"/>
            </w:rPr>
            <w:alias w:val="File Created"/>
            <w:tag w:val="FileCreated"/>
            <w:id w:val="1567689525"/>
            <w:lock w:val="contentLocked"/>
            <w:placeholder>
              <w:docPart w:val="30A77561F7694356884753AE4D6638EA"/>
            </w:placeholder>
            <w:text/>
          </w:sdtPr>
          <w:sdtEndPr/>
          <w:sdtContent>
            <w:tc>
              <w:tcPr>
                <w:tcW w:w="4862" w:type="dxa"/>
              </w:tcPr>
              <w:p w14:paraId="0B4F669A" w14:textId="77777777" w:rsidR="003D42FD" w:rsidRPr="00E516E8" w:rsidRDefault="003D42FD" w:rsidP="009F4A27">
                <w:pPr>
                  <w:rPr>
                    <w:sz w:val="20"/>
                    <w:szCs w:val="20"/>
                  </w:rPr>
                </w:pPr>
                <w:r>
                  <w:t>17/11/2022</w:t>
                </w:r>
              </w:p>
            </w:tc>
          </w:sdtContent>
        </w:sdt>
      </w:tr>
      <w:tr w:rsidR="003D42FD" w:rsidRPr="00E516E8" w14:paraId="417B9991" w14:textId="77777777" w:rsidTr="009F4A27">
        <w:trPr>
          <w:trHeight w:val="271"/>
        </w:trPr>
        <w:tc>
          <w:tcPr>
            <w:tcW w:w="4862" w:type="dxa"/>
          </w:tcPr>
          <w:p w14:paraId="62C25584" w14:textId="77777777" w:rsidR="003D42FD" w:rsidRPr="00E516E8" w:rsidRDefault="003D42FD" w:rsidP="009F4A27">
            <w:pPr>
              <w:rPr>
                <w:sz w:val="20"/>
                <w:szCs w:val="20"/>
              </w:rPr>
            </w:pPr>
            <w:r w:rsidRPr="00E516E8">
              <w:rPr>
                <w:sz w:val="20"/>
                <w:szCs w:val="20"/>
              </w:rPr>
              <w:t>Last Modified</w:t>
            </w:r>
          </w:p>
        </w:tc>
        <w:sdt>
          <w:sdtPr>
            <w:rPr>
              <w:sz w:val="20"/>
              <w:szCs w:val="20"/>
            </w:rPr>
            <w:alias w:val="File Modified"/>
            <w:tag w:val="FileModified"/>
            <w:id w:val="-1814934318"/>
            <w:placeholder>
              <w:docPart w:val="85F5927F5EA64DF3837E33A1D1858C8A"/>
            </w:placeholder>
            <w:text/>
          </w:sdtPr>
          <w:sdtEndPr/>
          <w:sdtContent>
            <w:tc>
              <w:tcPr>
                <w:tcW w:w="4862" w:type="dxa"/>
              </w:tcPr>
              <w:p w14:paraId="5457A5AC" w14:textId="77777777" w:rsidR="003D42FD" w:rsidRPr="00E516E8" w:rsidRDefault="003D42FD" w:rsidP="009F4A27">
                <w:pPr>
                  <w:rPr>
                    <w:sz w:val="20"/>
                    <w:szCs w:val="20"/>
                  </w:rPr>
                </w:pPr>
                <w:r>
                  <w:t>05/01/2023</w:t>
                </w:r>
              </w:p>
            </w:tc>
          </w:sdtContent>
        </w:sdt>
      </w:tr>
    </w:tbl>
    <w:p w14:paraId="3DBF2099" w14:textId="77777777" w:rsidR="003D42FD" w:rsidRPr="00A2111E" w:rsidRDefault="003D42FD" w:rsidP="0027701C"/>
    <w:p w14:paraId="68526E03" w14:textId="77777777" w:rsidR="00382461" w:rsidRDefault="009A6F4A">
      <w:pPr>
        <w:pStyle w:val="Heading1"/>
        <w:keepNext/>
      </w:pPr>
      <w:bookmarkStart w:id="1" w:name="Page0"/>
      <w:bookmarkStart w:id="2" w:name="_Toc126500918"/>
      <w:bookmarkEnd w:id="1"/>
      <w:r>
        <w:t>Overview - Page-1</w:t>
      </w:r>
      <w:bookmarkEnd w:id="2"/>
    </w:p>
    <w:p w14:paraId="3D536087" w14:textId="77777777" w:rsidR="00382461" w:rsidRDefault="00382461">
      <w:pPr>
        <w:keepNext/>
      </w:pPr>
    </w:p>
    <w:p w14:paraId="42AAE30D" w14:textId="77777777" w:rsidR="00382461" w:rsidRDefault="009A6F4A">
      <w:pPr>
        <w:ind w:left="360"/>
      </w:pPr>
      <w:r>
        <w:rPr>
          <w:noProof/>
        </w:rPr>
        <w:drawing>
          <wp:inline distT="0" distB="0" distL="0" distR="0" wp14:anchorId="70DC2560" wp14:editId="4892D3C7">
            <wp:extent cx="6188710" cy="1284934"/>
            <wp:effectExtent l="1905" t="19050" r="2667" b="2603"/>
            <wp:docPr id="1" name="Page0" title="Page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.Emf"/>
                    <pic:cNvPicPr/>
                  </pic:nvPicPr>
                  <pic:blipFill>
                    <a:blip r:embed="rId12" cstate="print">
                      <a:extLst>
                        <a:ext uri="cf1cecdc-7437-476b-af8f-8989675dce6b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28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328E" w14:textId="77777777" w:rsidR="00382461" w:rsidRDefault="00382461"/>
    <w:p w14:paraId="7E013A56" w14:textId="77777777" w:rsidR="00382461" w:rsidRDefault="009A6F4A">
      <w:pPr>
        <w:pStyle w:val="Heading1"/>
        <w:keepNext/>
      </w:pPr>
      <w:bookmarkStart w:id="3" w:name="Page-1_Detailed"/>
      <w:bookmarkStart w:id="4" w:name="_Toc126500919"/>
      <w:bookmarkEnd w:id="3"/>
      <w:r>
        <w:t>Detailed View - Page-1</w:t>
      </w:r>
      <w:bookmarkEnd w:id="4"/>
    </w:p>
    <w:p w14:paraId="102803C2" w14:textId="77777777" w:rsidR="00382461" w:rsidRDefault="009A6F4A">
      <w:pPr>
        <w:pStyle w:val="Heading2"/>
        <w:keepNext/>
      </w:pPr>
      <w:bookmarkStart w:id="5" w:name="Page0/1"/>
      <w:bookmarkStart w:id="6" w:name="_Toc126500920"/>
      <w:bookmarkEnd w:id="5"/>
      <w:r>
        <w:t>Heading</w:t>
      </w:r>
      <w:bookmarkEnd w:id="6"/>
    </w:p>
    <w:p w14:paraId="6A24EF88" w14:textId="77777777" w:rsidR="00382461" w:rsidRDefault="00382461">
      <w:pPr>
        <w:keepNext/>
      </w:pPr>
    </w:p>
    <w:p w14:paraId="26062E3E" w14:textId="77777777" w:rsidR="00382461" w:rsidRDefault="009A6F4A">
      <w:pPr>
        <w:ind w:left="360"/>
      </w:pPr>
      <w:r>
        <w:rPr>
          <w:noProof/>
        </w:rPr>
        <w:drawing>
          <wp:inline distT="0" distB="0" distL="0" distR="0" wp14:anchorId="43D35588" wp14:editId="1D850CE3">
            <wp:extent cx="6188710" cy="1284934"/>
            <wp:effectExtent l="1905" t="19050" r="2667" b="2603"/>
            <wp:docPr id="3" name="Page0_1" title="BF Data Visualiz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_1.Emf"/>
                    <pic:cNvPicPr/>
                  </pic:nvPicPr>
                  <pic:blipFill>
                    <a:blip r:embed="rId13" cstate="print">
                      <a:extLst>
                        <a:ext uri="57a48977-06c9-4151-9142-f80cfe9d870f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28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C156" w14:textId="77777777" w:rsidR="00382461" w:rsidRDefault="00382461"/>
    <w:p w14:paraId="748DDEA6" w14:textId="77777777" w:rsidR="00382461" w:rsidRDefault="009A6F4A">
      <w:pPr>
        <w:pStyle w:val="Heading2"/>
        <w:keepNext/>
      </w:pPr>
      <w:bookmarkStart w:id="7" w:name="Page0/11"/>
      <w:bookmarkStart w:id="8" w:name="_Toc126500921"/>
      <w:bookmarkEnd w:id="7"/>
      <w:r>
        <w:t>Windows</w:t>
      </w:r>
      <w:bookmarkEnd w:id="8"/>
    </w:p>
    <w:p w14:paraId="01A3816A" w14:textId="77777777" w:rsidR="00382461" w:rsidRDefault="00382461">
      <w:pPr>
        <w:keepNext/>
      </w:pPr>
    </w:p>
    <w:p w14:paraId="78A883C4" w14:textId="77777777" w:rsidR="00382461" w:rsidRDefault="009A6F4A">
      <w:pPr>
        <w:ind w:left="360"/>
      </w:pPr>
      <w:r>
        <w:rPr>
          <w:noProof/>
        </w:rPr>
        <w:drawing>
          <wp:inline distT="0" distB="0" distL="0" distR="0" wp14:anchorId="144C2913" wp14:editId="48D071C1">
            <wp:extent cx="6188710" cy="220955"/>
            <wp:effectExtent l="1905" t="19050" r="2667" b="2603"/>
            <wp:docPr id="4" name="Page0_11" title="Swimla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_11.Emf"/>
                    <pic:cNvPicPr/>
                  </pic:nvPicPr>
                  <pic:blipFill>
                    <a:blip r:embed="rId14" cstate="print">
                      <a:extLst>
                        <a:ext uri="ae649d86-25f2-4f3f-a51b-7eaba2d6aadc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E240" w14:textId="77777777" w:rsidR="00382461" w:rsidRDefault="00382461"/>
    <w:p w14:paraId="229B93C8" w14:textId="77777777" w:rsidR="00382461" w:rsidRDefault="009A6F4A">
      <w:pPr>
        <w:pStyle w:val="Heading2"/>
        <w:keepNext/>
      </w:pPr>
      <w:bookmarkStart w:id="9" w:name="Page0/14"/>
      <w:bookmarkStart w:id="10" w:name="_Toc126500922"/>
      <w:bookmarkEnd w:id="9"/>
      <w:r>
        <w:lastRenderedPageBreak/>
        <w:t>Visio</w:t>
      </w:r>
      <w:bookmarkEnd w:id="10"/>
    </w:p>
    <w:p w14:paraId="4581341A" w14:textId="77777777" w:rsidR="00382461" w:rsidRDefault="00382461">
      <w:pPr>
        <w:keepNext/>
      </w:pPr>
    </w:p>
    <w:p w14:paraId="08B89820" w14:textId="77777777" w:rsidR="00382461" w:rsidRDefault="009A6F4A">
      <w:pPr>
        <w:ind w:left="360"/>
      </w:pPr>
      <w:r>
        <w:rPr>
          <w:noProof/>
        </w:rPr>
        <w:drawing>
          <wp:inline distT="0" distB="0" distL="0" distR="0" wp14:anchorId="7FA8C743" wp14:editId="08F1407E">
            <wp:extent cx="6188710" cy="660443"/>
            <wp:effectExtent l="1905" t="19050" r="2667" b="2603"/>
            <wp:docPr id="5" name="Page0_14" title="Swimla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_14.Emf"/>
                    <pic:cNvPicPr/>
                  </pic:nvPicPr>
                  <pic:blipFill>
                    <a:blip r:embed="rId15" cstate="print">
                      <a:extLst>
                        <a:ext uri="8e16979c-aedd-4610-afef-161fd9be267a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6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AC76" w14:textId="77777777" w:rsidR="00382461" w:rsidRDefault="00382461"/>
    <w:p w14:paraId="10D5047C" w14:textId="77777777" w:rsidR="00382461" w:rsidRDefault="009A6F4A">
      <w:pPr>
        <w:pStyle w:val="Heading2"/>
        <w:keepNext/>
      </w:pPr>
      <w:bookmarkStart w:id="11" w:name="Page0/17"/>
      <w:bookmarkStart w:id="12" w:name="_Toc126500923"/>
      <w:bookmarkEnd w:id="11"/>
      <w:r>
        <w:t>Excel</w:t>
      </w:r>
      <w:bookmarkEnd w:id="12"/>
    </w:p>
    <w:p w14:paraId="5719C5D0" w14:textId="77777777" w:rsidR="00382461" w:rsidRDefault="00382461">
      <w:pPr>
        <w:keepNext/>
      </w:pPr>
    </w:p>
    <w:p w14:paraId="12C6A251" w14:textId="77777777" w:rsidR="00382461" w:rsidRDefault="009A6F4A">
      <w:pPr>
        <w:ind w:left="360"/>
      </w:pPr>
      <w:r>
        <w:rPr>
          <w:noProof/>
        </w:rPr>
        <w:drawing>
          <wp:inline distT="0" distB="0" distL="0" distR="0" wp14:anchorId="2A43CBA9" wp14:editId="05E8DA7B">
            <wp:extent cx="6188710" cy="220955"/>
            <wp:effectExtent l="1905" t="19050" r="2667" b="2603"/>
            <wp:docPr id="6" name="Page0_17" title="Swimla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_17.Emf"/>
                    <pic:cNvPicPr/>
                  </pic:nvPicPr>
                  <pic:blipFill>
                    <a:blip r:embed="rId16" cstate="print">
                      <a:extLst>
                        <a:ext uri="049384f9-6d09-48e2-bece-e7c7381bf2fc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CA86" w14:textId="77777777" w:rsidR="00382461" w:rsidRDefault="00382461"/>
    <w:p w14:paraId="685F735C" w14:textId="77777777" w:rsidR="00382461" w:rsidRDefault="009A6F4A">
      <w:pPr>
        <w:pStyle w:val="Heading2"/>
        <w:keepNext/>
      </w:pPr>
      <w:bookmarkStart w:id="13" w:name="Page0/47"/>
      <w:bookmarkStart w:id="14" w:name="_Toc126500924"/>
      <w:bookmarkEnd w:id="13"/>
      <w:r>
        <w:t>Start</w:t>
      </w:r>
      <w:bookmarkEnd w:id="14"/>
    </w:p>
    <w:p w14:paraId="30D973DA" w14:textId="77777777" w:rsidR="00382461" w:rsidRDefault="00382461">
      <w:pPr>
        <w:keepNext/>
      </w:pPr>
    </w:p>
    <w:p w14:paraId="213E4D76" w14:textId="77777777" w:rsidR="00382461" w:rsidRDefault="009A6F4A">
      <w:pPr>
        <w:ind w:left="360"/>
      </w:pPr>
      <w:r>
        <w:rPr>
          <w:noProof/>
        </w:rPr>
        <w:drawing>
          <wp:inline distT="0" distB="0" distL="0" distR="0" wp14:anchorId="51124A1E" wp14:editId="45B24BE5">
            <wp:extent cx="1969537" cy="590820"/>
            <wp:effectExtent l="1905" t="19050" r="2667" b="2603"/>
            <wp:docPr id="7" name="Page0_47" descr="P001-Start-Windows-Inception-Start" title="St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_47.Emf"/>
                    <pic:cNvPicPr/>
                  </pic:nvPicPr>
                  <pic:blipFill>
                    <a:blip r:embed="rId17" cstate="print">
                      <a:extLst>
                        <a:ext uri="0fdf8ddc-4533-49d6-9947-bca7c7c20a3e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9537" cy="59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647B" w14:textId="77777777" w:rsidR="00382461" w:rsidRDefault="00382461"/>
    <w:tbl>
      <w:tblPr>
        <w:tblStyle w:val="TableGrid"/>
        <w:tblW w:w="0" w:type="auto"/>
        <w:tblInd w:w="360" w:type="dxa"/>
        <w:tblBorders>
          <w:top w:val="single" w:sz="0" w:space="0" w:color="A6A6A6"/>
          <w:left w:val="single" w:sz="0" w:space="0" w:color="A6A6A6"/>
          <w:bottom w:val="single" w:sz="0" w:space="0" w:color="A6A6A6"/>
          <w:right w:val="single" w:sz="0" w:space="0" w:color="A6A6A6"/>
          <w:insideH w:val="single" w:sz="0" w:space="0" w:color="A6A6A6"/>
          <w:insideV w:val="single" w:sz="0" w:space="0" w:color="A6A6A6"/>
        </w:tblBorders>
        <w:tblLook w:val="04A0" w:firstRow="1" w:lastRow="0" w:firstColumn="1" w:lastColumn="0" w:noHBand="0" w:noVBand="1"/>
      </w:tblPr>
      <w:tblGrid>
        <w:gridCol w:w="2419"/>
        <w:gridCol w:w="3477"/>
      </w:tblGrid>
      <w:tr w:rsidR="00382461" w14:paraId="3057FD0F" w14:textId="77777777">
        <w:tc>
          <w:tcPr>
            <w:tcW w:w="0" w:type="auto"/>
            <w:vAlign w:val="center"/>
          </w:tcPr>
          <w:p w14:paraId="04D1C0DE" w14:textId="77777777" w:rsidR="00382461" w:rsidRDefault="009A6F4A">
            <w:r>
              <w:t>Phase</w:t>
            </w:r>
          </w:p>
        </w:tc>
        <w:tc>
          <w:tcPr>
            <w:tcW w:w="0" w:type="auto"/>
            <w:vAlign w:val="center"/>
          </w:tcPr>
          <w:p w14:paraId="7DE0B3A0" w14:textId="77777777" w:rsidR="00382461" w:rsidRDefault="009A6F4A">
            <w:r>
              <w:t>Inception</w:t>
            </w:r>
          </w:p>
        </w:tc>
      </w:tr>
      <w:tr w:rsidR="00382461" w14:paraId="31B9DA77" w14:textId="77777777">
        <w:tc>
          <w:tcPr>
            <w:tcW w:w="0" w:type="auto"/>
            <w:vAlign w:val="center"/>
          </w:tcPr>
          <w:p w14:paraId="3A93ECB6" w14:textId="77777777" w:rsidR="00382461" w:rsidRDefault="009A6F4A">
            <w:r>
              <w:t>Process Step Description</w:t>
            </w:r>
          </w:p>
        </w:tc>
        <w:tc>
          <w:tcPr>
            <w:tcW w:w="0" w:type="auto"/>
            <w:vAlign w:val="center"/>
          </w:tcPr>
          <w:p w14:paraId="57ECC7CD" w14:textId="77777777" w:rsidR="00382461" w:rsidRDefault="009A6F4A">
            <w:r>
              <w:t>Start</w:t>
            </w:r>
          </w:p>
        </w:tc>
      </w:tr>
      <w:tr w:rsidR="00382461" w14:paraId="2F512675" w14:textId="77777777">
        <w:tc>
          <w:tcPr>
            <w:tcW w:w="0" w:type="auto"/>
            <w:vAlign w:val="center"/>
          </w:tcPr>
          <w:p w14:paraId="41FEDCA6" w14:textId="77777777" w:rsidR="00382461" w:rsidRDefault="009A6F4A">
            <w:r>
              <w:t>Alt Description</w:t>
            </w:r>
          </w:p>
        </w:tc>
        <w:tc>
          <w:tcPr>
            <w:tcW w:w="0" w:type="auto"/>
            <w:vAlign w:val="center"/>
          </w:tcPr>
          <w:p w14:paraId="6963A8D7" w14:textId="77777777" w:rsidR="00382461" w:rsidRDefault="009A6F4A">
            <w:r>
              <w:t>P001-Start-Windows-Inception-Start</w:t>
            </w:r>
          </w:p>
        </w:tc>
      </w:tr>
      <w:tr w:rsidR="00382461" w14:paraId="00461F31" w14:textId="77777777">
        <w:tc>
          <w:tcPr>
            <w:tcW w:w="0" w:type="auto"/>
            <w:vAlign w:val="center"/>
          </w:tcPr>
          <w:p w14:paraId="573D34FD" w14:textId="77777777" w:rsidR="00382461" w:rsidRDefault="009A6F4A">
            <w:r>
              <w:t>Connector Label</w:t>
            </w:r>
          </w:p>
        </w:tc>
        <w:tc>
          <w:tcPr>
            <w:tcW w:w="0" w:type="auto"/>
            <w:vAlign w:val="center"/>
          </w:tcPr>
          <w:p w14:paraId="6226A99F" w14:textId="77777777" w:rsidR="00382461" w:rsidRDefault="00382461"/>
        </w:tc>
      </w:tr>
      <w:tr w:rsidR="00382461" w14:paraId="4D16990F" w14:textId="77777777">
        <w:tc>
          <w:tcPr>
            <w:tcW w:w="0" w:type="auto"/>
            <w:vAlign w:val="center"/>
          </w:tcPr>
          <w:p w14:paraId="1D2759E5" w14:textId="77777777" w:rsidR="00382461" w:rsidRDefault="009A6F4A">
            <w:r>
              <w:t>Function</w:t>
            </w:r>
          </w:p>
        </w:tc>
        <w:tc>
          <w:tcPr>
            <w:tcW w:w="0" w:type="auto"/>
            <w:vAlign w:val="center"/>
          </w:tcPr>
          <w:p w14:paraId="09B0576D" w14:textId="77777777" w:rsidR="00382461" w:rsidRDefault="009A6F4A">
            <w:r>
              <w:t>Windows</w:t>
            </w:r>
          </w:p>
        </w:tc>
      </w:tr>
      <w:tr w:rsidR="00382461" w14:paraId="42A43A51" w14:textId="77777777">
        <w:tc>
          <w:tcPr>
            <w:tcW w:w="0" w:type="auto"/>
            <w:vAlign w:val="center"/>
          </w:tcPr>
          <w:p w14:paraId="76FAB195" w14:textId="77777777" w:rsidR="00382461" w:rsidRDefault="009A6F4A">
            <w:r>
              <w:t>Next Step ID</w:t>
            </w:r>
          </w:p>
        </w:tc>
        <w:tc>
          <w:tcPr>
            <w:tcW w:w="0" w:type="auto"/>
            <w:vAlign w:val="center"/>
          </w:tcPr>
          <w:p w14:paraId="0A7B98DE" w14:textId="77777777" w:rsidR="00382461" w:rsidRDefault="009A6F4A">
            <w:r>
              <w:t>P002</w:t>
            </w:r>
          </w:p>
        </w:tc>
      </w:tr>
      <w:tr w:rsidR="00382461" w14:paraId="53E5C7CD" w14:textId="77777777">
        <w:tc>
          <w:tcPr>
            <w:tcW w:w="0" w:type="auto"/>
            <w:vAlign w:val="center"/>
          </w:tcPr>
          <w:p w14:paraId="315DFBB6" w14:textId="77777777" w:rsidR="00382461" w:rsidRDefault="009A6F4A">
            <w:r>
              <w:t>Process Step ID</w:t>
            </w:r>
          </w:p>
        </w:tc>
        <w:tc>
          <w:tcPr>
            <w:tcW w:w="0" w:type="auto"/>
            <w:vAlign w:val="center"/>
          </w:tcPr>
          <w:p w14:paraId="7D8E3720" w14:textId="77777777" w:rsidR="00382461" w:rsidRDefault="009A6F4A">
            <w:r>
              <w:t>P001</w:t>
            </w:r>
          </w:p>
        </w:tc>
      </w:tr>
      <w:tr w:rsidR="00382461" w14:paraId="789BD060" w14:textId="77777777">
        <w:tc>
          <w:tcPr>
            <w:tcW w:w="0" w:type="auto"/>
            <w:vAlign w:val="center"/>
          </w:tcPr>
          <w:p w14:paraId="312EE302" w14:textId="77777777" w:rsidR="00382461" w:rsidRDefault="009A6F4A">
            <w:r>
              <w:t>Shape Type</w:t>
            </w:r>
          </w:p>
        </w:tc>
        <w:tc>
          <w:tcPr>
            <w:tcW w:w="0" w:type="auto"/>
            <w:vAlign w:val="center"/>
          </w:tcPr>
          <w:p w14:paraId="6EC78DE7" w14:textId="77777777" w:rsidR="00382461" w:rsidRDefault="009A6F4A">
            <w:r>
              <w:t>Start</w:t>
            </w:r>
          </w:p>
        </w:tc>
      </w:tr>
      <w:tr w:rsidR="00382461" w14:paraId="794ABEB7" w14:textId="77777777">
        <w:tc>
          <w:tcPr>
            <w:tcW w:w="0" w:type="auto"/>
            <w:vAlign w:val="center"/>
          </w:tcPr>
          <w:p w14:paraId="0C95DDA7" w14:textId="77777777" w:rsidR="00382461" w:rsidRDefault="009A6F4A">
            <w:r>
              <w:t xml:space="preserve">Connected </w:t>
            </w:r>
            <w:r>
              <w:t>Step(s)</w:t>
            </w:r>
          </w:p>
        </w:tc>
        <w:tc>
          <w:tcPr>
            <w:tcW w:w="0" w:type="auto"/>
            <w:vAlign w:val="center"/>
          </w:tcPr>
          <w:p w14:paraId="6C64FCFF" w14:textId="77777777" w:rsidR="00382461" w:rsidRDefault="009A6F4A">
            <w:hyperlink w:anchor="Page0/48" w:history="1">
              <w:r>
                <w:rPr>
                  <w:rStyle w:val="Hyperlink"/>
                  <w:color w:val="0563C1" w:themeColor="hyperlink"/>
                </w:rPr>
                <w:t>Open Visio</w:t>
              </w:r>
            </w:hyperlink>
          </w:p>
        </w:tc>
      </w:tr>
    </w:tbl>
    <w:p w14:paraId="43836AE4" w14:textId="77777777" w:rsidR="00382461" w:rsidRDefault="00382461"/>
    <w:p w14:paraId="23A882C6" w14:textId="77777777" w:rsidR="00382461" w:rsidRDefault="009A6F4A">
      <w:pPr>
        <w:pStyle w:val="Heading2"/>
        <w:keepNext/>
      </w:pPr>
      <w:bookmarkStart w:id="15" w:name="Page0/48"/>
      <w:bookmarkStart w:id="16" w:name="_Toc126500925"/>
      <w:bookmarkEnd w:id="15"/>
      <w:r>
        <w:lastRenderedPageBreak/>
        <w:t>Open Visio</w:t>
      </w:r>
      <w:bookmarkEnd w:id="16"/>
    </w:p>
    <w:p w14:paraId="12ADA685" w14:textId="77777777" w:rsidR="00382461" w:rsidRDefault="00382461">
      <w:pPr>
        <w:keepNext/>
      </w:pPr>
    </w:p>
    <w:p w14:paraId="2ADA05D3" w14:textId="77777777" w:rsidR="00382461" w:rsidRDefault="009A6F4A">
      <w:pPr>
        <w:ind w:left="360"/>
      </w:pPr>
      <w:r>
        <w:rPr>
          <w:noProof/>
        </w:rPr>
        <w:drawing>
          <wp:inline distT="0" distB="0" distL="0" distR="0" wp14:anchorId="641678B7" wp14:editId="4D21ED3B">
            <wp:extent cx="2904325" cy="2721292"/>
            <wp:effectExtent l="1905" t="19050" r="2667" b="2603"/>
            <wp:docPr id="8" name="Page0_48" descr="P002-Process-Windows-Inception-Open Visio" title="Open Vis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_48.Emf"/>
                    <pic:cNvPicPr/>
                  </pic:nvPicPr>
                  <pic:blipFill>
                    <a:blip r:embed="rId18" cstate="print">
                      <a:extLst>
                        <a:ext uri="9df6e681-5b78-4946-9a0d-36a8f15c3bdb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325" cy="272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2A66" w14:textId="77777777" w:rsidR="00382461" w:rsidRDefault="00382461"/>
    <w:tbl>
      <w:tblPr>
        <w:tblStyle w:val="TableGrid"/>
        <w:tblW w:w="0" w:type="auto"/>
        <w:tblInd w:w="360" w:type="dxa"/>
        <w:tblBorders>
          <w:top w:val="single" w:sz="0" w:space="0" w:color="A6A6A6"/>
          <w:left w:val="single" w:sz="0" w:space="0" w:color="A6A6A6"/>
          <w:bottom w:val="single" w:sz="0" w:space="0" w:color="A6A6A6"/>
          <w:right w:val="single" w:sz="0" w:space="0" w:color="A6A6A6"/>
          <w:insideH w:val="single" w:sz="0" w:space="0" w:color="A6A6A6"/>
          <w:insideV w:val="single" w:sz="0" w:space="0" w:color="A6A6A6"/>
        </w:tblBorders>
        <w:tblLook w:val="04A0" w:firstRow="1" w:lastRow="0" w:firstColumn="1" w:lastColumn="0" w:noHBand="0" w:noVBand="1"/>
      </w:tblPr>
      <w:tblGrid>
        <w:gridCol w:w="2419"/>
        <w:gridCol w:w="4261"/>
      </w:tblGrid>
      <w:tr w:rsidR="00382461" w14:paraId="4F5316EA" w14:textId="77777777">
        <w:tc>
          <w:tcPr>
            <w:tcW w:w="0" w:type="auto"/>
            <w:vAlign w:val="center"/>
          </w:tcPr>
          <w:p w14:paraId="654D4E1D" w14:textId="77777777" w:rsidR="00382461" w:rsidRDefault="009A6F4A">
            <w:r>
              <w:t>Phase</w:t>
            </w:r>
          </w:p>
        </w:tc>
        <w:tc>
          <w:tcPr>
            <w:tcW w:w="0" w:type="auto"/>
            <w:vAlign w:val="center"/>
          </w:tcPr>
          <w:p w14:paraId="61BA9E2D" w14:textId="77777777" w:rsidR="00382461" w:rsidRDefault="009A6F4A">
            <w:r>
              <w:t>Inception</w:t>
            </w:r>
          </w:p>
        </w:tc>
      </w:tr>
      <w:tr w:rsidR="00382461" w14:paraId="3B511573" w14:textId="77777777">
        <w:tc>
          <w:tcPr>
            <w:tcW w:w="0" w:type="auto"/>
            <w:vAlign w:val="center"/>
          </w:tcPr>
          <w:p w14:paraId="41A2DE6F" w14:textId="77777777" w:rsidR="00382461" w:rsidRDefault="009A6F4A">
            <w:r>
              <w:t>Process Step Description</w:t>
            </w:r>
          </w:p>
        </w:tc>
        <w:tc>
          <w:tcPr>
            <w:tcW w:w="0" w:type="auto"/>
            <w:vAlign w:val="center"/>
          </w:tcPr>
          <w:p w14:paraId="203C107C" w14:textId="77777777" w:rsidR="00382461" w:rsidRDefault="009A6F4A">
            <w:r>
              <w:t>Open Visio</w:t>
            </w:r>
          </w:p>
        </w:tc>
      </w:tr>
      <w:tr w:rsidR="00382461" w14:paraId="51248DE7" w14:textId="77777777">
        <w:tc>
          <w:tcPr>
            <w:tcW w:w="0" w:type="auto"/>
            <w:vAlign w:val="center"/>
          </w:tcPr>
          <w:p w14:paraId="30B0C3A8" w14:textId="77777777" w:rsidR="00382461" w:rsidRDefault="009A6F4A">
            <w:r>
              <w:t>Alt Description</w:t>
            </w:r>
          </w:p>
        </w:tc>
        <w:tc>
          <w:tcPr>
            <w:tcW w:w="0" w:type="auto"/>
            <w:vAlign w:val="center"/>
          </w:tcPr>
          <w:p w14:paraId="084EC692" w14:textId="77777777" w:rsidR="00382461" w:rsidRDefault="009A6F4A">
            <w:r>
              <w:t>P002-Process-Windows-Inception-Open Visio</w:t>
            </w:r>
          </w:p>
        </w:tc>
      </w:tr>
      <w:tr w:rsidR="00382461" w14:paraId="29F68701" w14:textId="77777777">
        <w:tc>
          <w:tcPr>
            <w:tcW w:w="0" w:type="auto"/>
            <w:vAlign w:val="center"/>
          </w:tcPr>
          <w:p w14:paraId="0264BFF9" w14:textId="77777777" w:rsidR="00382461" w:rsidRDefault="009A6F4A">
            <w:r>
              <w:t>Connector Label</w:t>
            </w:r>
          </w:p>
        </w:tc>
        <w:tc>
          <w:tcPr>
            <w:tcW w:w="0" w:type="auto"/>
            <w:vAlign w:val="center"/>
          </w:tcPr>
          <w:p w14:paraId="6E2559E5" w14:textId="77777777" w:rsidR="00382461" w:rsidRDefault="00382461"/>
        </w:tc>
      </w:tr>
      <w:tr w:rsidR="00382461" w14:paraId="020C8518" w14:textId="77777777">
        <w:tc>
          <w:tcPr>
            <w:tcW w:w="0" w:type="auto"/>
            <w:vAlign w:val="center"/>
          </w:tcPr>
          <w:p w14:paraId="71A5EFA0" w14:textId="77777777" w:rsidR="00382461" w:rsidRDefault="009A6F4A">
            <w:r>
              <w:t>Function</w:t>
            </w:r>
          </w:p>
        </w:tc>
        <w:tc>
          <w:tcPr>
            <w:tcW w:w="0" w:type="auto"/>
            <w:vAlign w:val="center"/>
          </w:tcPr>
          <w:p w14:paraId="05E6CB29" w14:textId="77777777" w:rsidR="00382461" w:rsidRDefault="009A6F4A">
            <w:r>
              <w:t>Windows</w:t>
            </w:r>
          </w:p>
        </w:tc>
      </w:tr>
      <w:tr w:rsidR="00382461" w14:paraId="493F0DFC" w14:textId="77777777">
        <w:tc>
          <w:tcPr>
            <w:tcW w:w="0" w:type="auto"/>
            <w:vAlign w:val="center"/>
          </w:tcPr>
          <w:p w14:paraId="355A88BD" w14:textId="77777777" w:rsidR="00382461" w:rsidRDefault="009A6F4A">
            <w:r>
              <w:t xml:space="preserve">Next </w:t>
            </w:r>
            <w:r>
              <w:t>Step ID</w:t>
            </w:r>
          </w:p>
        </w:tc>
        <w:tc>
          <w:tcPr>
            <w:tcW w:w="0" w:type="auto"/>
            <w:vAlign w:val="center"/>
          </w:tcPr>
          <w:p w14:paraId="6D3C9C24" w14:textId="77777777" w:rsidR="00382461" w:rsidRDefault="009A6F4A">
            <w:r>
              <w:t>P003</w:t>
            </w:r>
          </w:p>
        </w:tc>
      </w:tr>
      <w:tr w:rsidR="00382461" w14:paraId="056972FB" w14:textId="77777777">
        <w:tc>
          <w:tcPr>
            <w:tcW w:w="0" w:type="auto"/>
            <w:vAlign w:val="center"/>
          </w:tcPr>
          <w:p w14:paraId="13084E99" w14:textId="77777777" w:rsidR="00382461" w:rsidRDefault="009A6F4A">
            <w:r>
              <w:t>Process Step ID</w:t>
            </w:r>
          </w:p>
        </w:tc>
        <w:tc>
          <w:tcPr>
            <w:tcW w:w="0" w:type="auto"/>
            <w:vAlign w:val="center"/>
          </w:tcPr>
          <w:p w14:paraId="40BBF316" w14:textId="77777777" w:rsidR="00382461" w:rsidRDefault="009A6F4A">
            <w:r>
              <w:t>P002</w:t>
            </w:r>
          </w:p>
        </w:tc>
      </w:tr>
      <w:tr w:rsidR="00382461" w14:paraId="0C437464" w14:textId="77777777">
        <w:tc>
          <w:tcPr>
            <w:tcW w:w="0" w:type="auto"/>
            <w:vAlign w:val="center"/>
          </w:tcPr>
          <w:p w14:paraId="396CAE72" w14:textId="77777777" w:rsidR="00382461" w:rsidRDefault="009A6F4A">
            <w:r>
              <w:t>Shape Type</w:t>
            </w:r>
          </w:p>
        </w:tc>
        <w:tc>
          <w:tcPr>
            <w:tcW w:w="0" w:type="auto"/>
            <w:vAlign w:val="center"/>
          </w:tcPr>
          <w:p w14:paraId="196D2C26" w14:textId="77777777" w:rsidR="00382461" w:rsidRDefault="009A6F4A">
            <w:r>
              <w:t>Process</w:t>
            </w:r>
          </w:p>
        </w:tc>
      </w:tr>
      <w:tr w:rsidR="00382461" w14:paraId="66B13992" w14:textId="77777777">
        <w:tc>
          <w:tcPr>
            <w:tcW w:w="0" w:type="auto"/>
            <w:vAlign w:val="center"/>
          </w:tcPr>
          <w:p w14:paraId="12D4D7DA" w14:textId="77777777" w:rsidR="00382461" w:rsidRDefault="009A6F4A">
            <w:r>
              <w:t>Connected Step(s)</w:t>
            </w:r>
          </w:p>
        </w:tc>
        <w:tc>
          <w:tcPr>
            <w:tcW w:w="0" w:type="auto"/>
            <w:vAlign w:val="center"/>
          </w:tcPr>
          <w:p w14:paraId="0A699087" w14:textId="77777777" w:rsidR="00382461" w:rsidRDefault="009A6F4A">
            <w:hyperlink w:anchor="Page0/47" w:history="1">
              <w:r>
                <w:rPr>
                  <w:rStyle w:val="Hyperlink"/>
                  <w:color w:val="0563C1" w:themeColor="hyperlink"/>
                </w:rPr>
                <w:t>Start</w:t>
              </w:r>
            </w:hyperlink>
          </w:p>
          <w:p w14:paraId="0EDA45B7" w14:textId="77777777" w:rsidR="00382461" w:rsidRDefault="009A6F4A">
            <w:hyperlink w:anchor="Page0/49" w:history="1">
              <w:r>
                <w:rPr>
                  <w:rStyle w:val="Hyperlink"/>
                  <w:color w:val="0563C1" w:themeColor="hyperlink"/>
                </w:rPr>
                <w:t>Select New / Templates / Flowchart</w:t>
              </w:r>
            </w:hyperlink>
          </w:p>
        </w:tc>
      </w:tr>
    </w:tbl>
    <w:p w14:paraId="37FA89CE" w14:textId="77777777" w:rsidR="00382461" w:rsidRDefault="00382461"/>
    <w:p w14:paraId="21856FAA" w14:textId="77777777" w:rsidR="00382461" w:rsidRDefault="009A6F4A">
      <w:pPr>
        <w:pStyle w:val="Heading2"/>
        <w:keepNext/>
      </w:pPr>
      <w:bookmarkStart w:id="17" w:name="Page0/49"/>
      <w:bookmarkStart w:id="18" w:name="_Toc126500926"/>
      <w:bookmarkEnd w:id="17"/>
      <w:r>
        <w:t>Select New / Templates / Flowchart</w:t>
      </w:r>
      <w:bookmarkEnd w:id="18"/>
    </w:p>
    <w:p w14:paraId="17199FB5" w14:textId="77777777" w:rsidR="00382461" w:rsidRDefault="00382461">
      <w:pPr>
        <w:keepNext/>
      </w:pPr>
    </w:p>
    <w:p w14:paraId="4D109927" w14:textId="77777777" w:rsidR="00382461" w:rsidRDefault="009A6F4A">
      <w:pPr>
        <w:ind w:left="360"/>
      </w:pPr>
      <w:r>
        <w:rPr>
          <w:noProof/>
        </w:rPr>
        <w:drawing>
          <wp:inline distT="0" distB="0" distL="0" distR="0" wp14:anchorId="2996C7BA" wp14:editId="1878F580">
            <wp:extent cx="2909639" cy="2721292"/>
            <wp:effectExtent l="1905" t="19050" r="2667" b="2603"/>
            <wp:docPr id="10" name="Page0_49" descr="P003-Process-Visio-Backstage-Select New / Templates / Flowchart" title="Select New / Templates / Flowch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_49.Emf"/>
                    <pic:cNvPicPr/>
                  </pic:nvPicPr>
                  <pic:blipFill>
                    <a:blip r:embed="rId19" cstate="print">
                      <a:extLst>
                        <a:ext uri="84af2e74-9e2e-4668-bc7b-6ab51ae0289a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639" cy="272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04211" w14:textId="77777777" w:rsidR="00382461" w:rsidRDefault="00382461"/>
    <w:tbl>
      <w:tblPr>
        <w:tblStyle w:val="TableGrid"/>
        <w:tblW w:w="0" w:type="auto"/>
        <w:tblInd w:w="360" w:type="dxa"/>
        <w:tblBorders>
          <w:top w:val="single" w:sz="0" w:space="0" w:color="A6A6A6"/>
          <w:left w:val="single" w:sz="0" w:space="0" w:color="A6A6A6"/>
          <w:bottom w:val="single" w:sz="0" w:space="0" w:color="A6A6A6"/>
          <w:right w:val="single" w:sz="0" w:space="0" w:color="A6A6A6"/>
          <w:insideH w:val="single" w:sz="0" w:space="0" w:color="A6A6A6"/>
          <w:insideV w:val="single" w:sz="0" w:space="0" w:color="A6A6A6"/>
        </w:tblBorders>
        <w:tblLook w:val="04A0" w:firstRow="1" w:lastRow="0" w:firstColumn="1" w:lastColumn="0" w:noHBand="0" w:noVBand="1"/>
      </w:tblPr>
      <w:tblGrid>
        <w:gridCol w:w="2419"/>
        <w:gridCol w:w="6126"/>
      </w:tblGrid>
      <w:tr w:rsidR="00382461" w14:paraId="26B18142" w14:textId="77777777">
        <w:tc>
          <w:tcPr>
            <w:tcW w:w="0" w:type="auto"/>
            <w:vAlign w:val="center"/>
          </w:tcPr>
          <w:p w14:paraId="208331F0" w14:textId="77777777" w:rsidR="00382461" w:rsidRDefault="009A6F4A">
            <w:r>
              <w:lastRenderedPageBreak/>
              <w:t>Phase</w:t>
            </w:r>
          </w:p>
        </w:tc>
        <w:tc>
          <w:tcPr>
            <w:tcW w:w="0" w:type="auto"/>
            <w:vAlign w:val="center"/>
          </w:tcPr>
          <w:p w14:paraId="641F7AA9" w14:textId="77777777" w:rsidR="00382461" w:rsidRDefault="009A6F4A">
            <w:r>
              <w:t>Backstage</w:t>
            </w:r>
          </w:p>
        </w:tc>
      </w:tr>
      <w:tr w:rsidR="00382461" w14:paraId="4A8C0D40" w14:textId="77777777">
        <w:tc>
          <w:tcPr>
            <w:tcW w:w="0" w:type="auto"/>
            <w:vAlign w:val="center"/>
          </w:tcPr>
          <w:p w14:paraId="02B88EFB" w14:textId="77777777" w:rsidR="00382461" w:rsidRDefault="009A6F4A">
            <w:r>
              <w:t>Process Step Description</w:t>
            </w:r>
          </w:p>
        </w:tc>
        <w:tc>
          <w:tcPr>
            <w:tcW w:w="0" w:type="auto"/>
            <w:vAlign w:val="center"/>
          </w:tcPr>
          <w:p w14:paraId="7D51EA07" w14:textId="77777777" w:rsidR="00382461" w:rsidRDefault="009A6F4A">
            <w:r>
              <w:t>Select New / Templates / Flowchart</w:t>
            </w:r>
          </w:p>
        </w:tc>
      </w:tr>
      <w:tr w:rsidR="00382461" w14:paraId="4E5675B5" w14:textId="77777777">
        <w:tc>
          <w:tcPr>
            <w:tcW w:w="0" w:type="auto"/>
            <w:vAlign w:val="center"/>
          </w:tcPr>
          <w:p w14:paraId="79E520A5" w14:textId="77777777" w:rsidR="00382461" w:rsidRDefault="009A6F4A">
            <w:r>
              <w:t>Alt Description</w:t>
            </w:r>
          </w:p>
        </w:tc>
        <w:tc>
          <w:tcPr>
            <w:tcW w:w="0" w:type="auto"/>
            <w:vAlign w:val="center"/>
          </w:tcPr>
          <w:p w14:paraId="66225652" w14:textId="77777777" w:rsidR="00382461" w:rsidRDefault="009A6F4A">
            <w:r>
              <w:t>P003-Process-Visio-Backstage-Select New / Templates / Flowchart</w:t>
            </w:r>
          </w:p>
        </w:tc>
      </w:tr>
      <w:tr w:rsidR="00382461" w14:paraId="51B9E216" w14:textId="77777777">
        <w:tc>
          <w:tcPr>
            <w:tcW w:w="0" w:type="auto"/>
            <w:vAlign w:val="center"/>
          </w:tcPr>
          <w:p w14:paraId="65EE8C80" w14:textId="77777777" w:rsidR="00382461" w:rsidRDefault="009A6F4A">
            <w:r>
              <w:t>Connector Label</w:t>
            </w:r>
          </w:p>
        </w:tc>
        <w:tc>
          <w:tcPr>
            <w:tcW w:w="0" w:type="auto"/>
            <w:vAlign w:val="center"/>
          </w:tcPr>
          <w:p w14:paraId="0B90EBFC" w14:textId="77777777" w:rsidR="00382461" w:rsidRDefault="00382461"/>
        </w:tc>
      </w:tr>
      <w:tr w:rsidR="00382461" w14:paraId="5FF38A5C" w14:textId="77777777">
        <w:tc>
          <w:tcPr>
            <w:tcW w:w="0" w:type="auto"/>
            <w:vAlign w:val="center"/>
          </w:tcPr>
          <w:p w14:paraId="63234107" w14:textId="77777777" w:rsidR="00382461" w:rsidRDefault="009A6F4A">
            <w:r>
              <w:t>Function</w:t>
            </w:r>
          </w:p>
        </w:tc>
        <w:tc>
          <w:tcPr>
            <w:tcW w:w="0" w:type="auto"/>
            <w:vAlign w:val="center"/>
          </w:tcPr>
          <w:p w14:paraId="5A829DFB" w14:textId="77777777" w:rsidR="00382461" w:rsidRDefault="009A6F4A">
            <w:r>
              <w:t>Visio</w:t>
            </w:r>
          </w:p>
        </w:tc>
      </w:tr>
      <w:tr w:rsidR="00382461" w14:paraId="0608A7B4" w14:textId="77777777">
        <w:tc>
          <w:tcPr>
            <w:tcW w:w="0" w:type="auto"/>
            <w:vAlign w:val="center"/>
          </w:tcPr>
          <w:p w14:paraId="1D0FE602" w14:textId="77777777" w:rsidR="00382461" w:rsidRDefault="009A6F4A">
            <w:r>
              <w:t>Next Step ID</w:t>
            </w:r>
          </w:p>
        </w:tc>
        <w:tc>
          <w:tcPr>
            <w:tcW w:w="0" w:type="auto"/>
            <w:vAlign w:val="center"/>
          </w:tcPr>
          <w:p w14:paraId="05F79480" w14:textId="77777777" w:rsidR="00382461" w:rsidRDefault="009A6F4A">
            <w:r>
              <w:t>P004</w:t>
            </w:r>
          </w:p>
        </w:tc>
      </w:tr>
      <w:tr w:rsidR="00382461" w14:paraId="06ECFE26" w14:textId="77777777">
        <w:tc>
          <w:tcPr>
            <w:tcW w:w="0" w:type="auto"/>
            <w:vAlign w:val="center"/>
          </w:tcPr>
          <w:p w14:paraId="15165685" w14:textId="77777777" w:rsidR="00382461" w:rsidRDefault="009A6F4A">
            <w:r>
              <w:t>Process Step ID</w:t>
            </w:r>
          </w:p>
        </w:tc>
        <w:tc>
          <w:tcPr>
            <w:tcW w:w="0" w:type="auto"/>
            <w:vAlign w:val="center"/>
          </w:tcPr>
          <w:p w14:paraId="1501F3A7" w14:textId="77777777" w:rsidR="00382461" w:rsidRDefault="009A6F4A">
            <w:r>
              <w:t>P003</w:t>
            </w:r>
          </w:p>
        </w:tc>
      </w:tr>
      <w:tr w:rsidR="00382461" w14:paraId="4B45A136" w14:textId="77777777">
        <w:tc>
          <w:tcPr>
            <w:tcW w:w="0" w:type="auto"/>
            <w:vAlign w:val="center"/>
          </w:tcPr>
          <w:p w14:paraId="4CDEBF49" w14:textId="77777777" w:rsidR="00382461" w:rsidRDefault="009A6F4A">
            <w:r>
              <w:t>Shape Type</w:t>
            </w:r>
          </w:p>
        </w:tc>
        <w:tc>
          <w:tcPr>
            <w:tcW w:w="0" w:type="auto"/>
            <w:vAlign w:val="center"/>
          </w:tcPr>
          <w:p w14:paraId="185D384D" w14:textId="77777777" w:rsidR="00382461" w:rsidRDefault="009A6F4A">
            <w:r>
              <w:t>Process</w:t>
            </w:r>
          </w:p>
        </w:tc>
      </w:tr>
      <w:tr w:rsidR="00382461" w14:paraId="53C8AB84" w14:textId="77777777">
        <w:tc>
          <w:tcPr>
            <w:tcW w:w="0" w:type="auto"/>
            <w:vAlign w:val="center"/>
          </w:tcPr>
          <w:p w14:paraId="49467A25" w14:textId="77777777" w:rsidR="00382461" w:rsidRDefault="009A6F4A">
            <w:r>
              <w:t>Connected Step(s)</w:t>
            </w:r>
          </w:p>
        </w:tc>
        <w:tc>
          <w:tcPr>
            <w:tcW w:w="0" w:type="auto"/>
            <w:vAlign w:val="center"/>
          </w:tcPr>
          <w:p w14:paraId="2FC8BC01" w14:textId="77777777" w:rsidR="00382461" w:rsidRDefault="009A6F4A">
            <w:hyperlink w:anchor="Page0/48" w:history="1">
              <w:r>
                <w:rPr>
                  <w:rStyle w:val="Hyperlink"/>
                  <w:color w:val="0563C1" w:themeColor="hyperlink"/>
                </w:rPr>
                <w:t>Open Visio</w:t>
              </w:r>
            </w:hyperlink>
          </w:p>
          <w:p w14:paraId="42E12EAE" w14:textId="77777777" w:rsidR="00382461" w:rsidRDefault="009A6F4A">
            <w:hyperlink w:anchor="Page0/50" w:history="1">
              <w:r>
                <w:rPr>
                  <w:rStyle w:val="Hyperlink"/>
                  <w:color w:val="0563C1" w:themeColor="hyperlink"/>
                </w:rPr>
                <w:t>Do you need swimlanes?</w:t>
              </w:r>
            </w:hyperlink>
          </w:p>
        </w:tc>
      </w:tr>
    </w:tbl>
    <w:p w14:paraId="5468CCC8" w14:textId="77777777" w:rsidR="00382461" w:rsidRDefault="00382461"/>
    <w:p w14:paraId="5384E8BA" w14:textId="77777777" w:rsidR="00382461" w:rsidRDefault="009A6F4A">
      <w:pPr>
        <w:pStyle w:val="Heading2"/>
        <w:keepNext/>
      </w:pPr>
      <w:bookmarkStart w:id="19" w:name="Page0/50"/>
      <w:bookmarkStart w:id="20" w:name="_Toc126500927"/>
      <w:bookmarkEnd w:id="19"/>
      <w:r>
        <w:t>Do you need swimlanes?</w:t>
      </w:r>
      <w:bookmarkEnd w:id="20"/>
    </w:p>
    <w:p w14:paraId="2CE0F9C5" w14:textId="77777777" w:rsidR="00382461" w:rsidRDefault="00382461">
      <w:pPr>
        <w:keepNext/>
      </w:pPr>
    </w:p>
    <w:p w14:paraId="4DDAB802" w14:textId="77777777" w:rsidR="00382461" w:rsidRDefault="009A6F4A">
      <w:pPr>
        <w:ind w:left="360"/>
      </w:pPr>
      <w:r>
        <w:rPr>
          <w:noProof/>
        </w:rPr>
        <w:drawing>
          <wp:inline distT="0" distB="0" distL="0" distR="0" wp14:anchorId="736EFB8D" wp14:editId="03B53814">
            <wp:extent cx="3022931" cy="2133135"/>
            <wp:effectExtent l="1905" t="19050" r="2667" b="2603"/>
            <wp:docPr id="11" name="Page0_50" descr="P004-Decision-Visio-Backstage-Do you need swimlanes?" title="Do you need swimlanes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_50.Emf"/>
                    <pic:cNvPicPr/>
                  </pic:nvPicPr>
                  <pic:blipFill>
                    <a:blip r:embed="rId20" cstate="print">
                      <a:extLst>
                        <a:ext uri="3dae8f6f-0fc5-487f-acea-135891f7b9b7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931" cy="213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1FC77" w14:textId="77777777" w:rsidR="00382461" w:rsidRDefault="00382461"/>
    <w:tbl>
      <w:tblPr>
        <w:tblStyle w:val="TableGrid"/>
        <w:tblW w:w="0" w:type="auto"/>
        <w:tblInd w:w="360" w:type="dxa"/>
        <w:tblBorders>
          <w:top w:val="single" w:sz="0" w:space="0" w:color="A6A6A6"/>
          <w:left w:val="single" w:sz="0" w:space="0" w:color="A6A6A6"/>
          <w:bottom w:val="single" w:sz="0" w:space="0" w:color="A6A6A6"/>
          <w:right w:val="single" w:sz="0" w:space="0" w:color="A6A6A6"/>
          <w:insideH w:val="single" w:sz="0" w:space="0" w:color="A6A6A6"/>
          <w:insideV w:val="single" w:sz="0" w:space="0" w:color="A6A6A6"/>
        </w:tblBorders>
        <w:tblLook w:val="04A0" w:firstRow="1" w:lastRow="0" w:firstColumn="1" w:lastColumn="0" w:noHBand="0" w:noVBand="1"/>
      </w:tblPr>
      <w:tblGrid>
        <w:gridCol w:w="2419"/>
        <w:gridCol w:w="5235"/>
      </w:tblGrid>
      <w:tr w:rsidR="00382461" w14:paraId="6C52B6C1" w14:textId="77777777">
        <w:tc>
          <w:tcPr>
            <w:tcW w:w="0" w:type="auto"/>
            <w:vAlign w:val="center"/>
          </w:tcPr>
          <w:p w14:paraId="44CF55F8" w14:textId="77777777" w:rsidR="00382461" w:rsidRDefault="009A6F4A">
            <w:r>
              <w:t>Phase</w:t>
            </w:r>
          </w:p>
        </w:tc>
        <w:tc>
          <w:tcPr>
            <w:tcW w:w="0" w:type="auto"/>
            <w:vAlign w:val="center"/>
          </w:tcPr>
          <w:p w14:paraId="6121E4C8" w14:textId="77777777" w:rsidR="00382461" w:rsidRDefault="009A6F4A">
            <w:r>
              <w:t>Backstage</w:t>
            </w:r>
          </w:p>
        </w:tc>
      </w:tr>
      <w:tr w:rsidR="00382461" w14:paraId="003D8FF5" w14:textId="77777777">
        <w:tc>
          <w:tcPr>
            <w:tcW w:w="0" w:type="auto"/>
            <w:vAlign w:val="center"/>
          </w:tcPr>
          <w:p w14:paraId="3C39EBBF" w14:textId="77777777" w:rsidR="00382461" w:rsidRDefault="009A6F4A">
            <w:r>
              <w:t>Process Step Description</w:t>
            </w:r>
          </w:p>
        </w:tc>
        <w:tc>
          <w:tcPr>
            <w:tcW w:w="0" w:type="auto"/>
            <w:vAlign w:val="center"/>
          </w:tcPr>
          <w:p w14:paraId="1515CBF1" w14:textId="77777777" w:rsidR="00382461" w:rsidRDefault="009A6F4A">
            <w:r>
              <w:t>Do you need swimlanes?</w:t>
            </w:r>
          </w:p>
        </w:tc>
      </w:tr>
      <w:tr w:rsidR="00382461" w14:paraId="765F41EB" w14:textId="77777777">
        <w:tc>
          <w:tcPr>
            <w:tcW w:w="0" w:type="auto"/>
            <w:vAlign w:val="center"/>
          </w:tcPr>
          <w:p w14:paraId="54C84E58" w14:textId="77777777" w:rsidR="00382461" w:rsidRDefault="009A6F4A">
            <w:r>
              <w:t>Alt Description</w:t>
            </w:r>
          </w:p>
        </w:tc>
        <w:tc>
          <w:tcPr>
            <w:tcW w:w="0" w:type="auto"/>
            <w:vAlign w:val="center"/>
          </w:tcPr>
          <w:p w14:paraId="2372637C" w14:textId="77777777" w:rsidR="00382461" w:rsidRDefault="009A6F4A">
            <w:r>
              <w:t>P004-Decision-Visio-Backstage-Do you need swimlanes?</w:t>
            </w:r>
          </w:p>
        </w:tc>
      </w:tr>
      <w:tr w:rsidR="00382461" w14:paraId="1CABEF73" w14:textId="77777777">
        <w:tc>
          <w:tcPr>
            <w:tcW w:w="0" w:type="auto"/>
            <w:vAlign w:val="center"/>
          </w:tcPr>
          <w:p w14:paraId="3F70C537" w14:textId="77777777" w:rsidR="00382461" w:rsidRDefault="009A6F4A">
            <w:r>
              <w:t>Connector Label</w:t>
            </w:r>
          </w:p>
        </w:tc>
        <w:tc>
          <w:tcPr>
            <w:tcW w:w="0" w:type="auto"/>
            <w:vAlign w:val="center"/>
          </w:tcPr>
          <w:p w14:paraId="644A97BC" w14:textId="77777777" w:rsidR="00382461" w:rsidRDefault="009A6F4A">
            <w:r>
              <w:t>No,Yes</w:t>
            </w:r>
          </w:p>
        </w:tc>
      </w:tr>
      <w:tr w:rsidR="00382461" w14:paraId="5734D003" w14:textId="77777777">
        <w:tc>
          <w:tcPr>
            <w:tcW w:w="0" w:type="auto"/>
            <w:vAlign w:val="center"/>
          </w:tcPr>
          <w:p w14:paraId="0B0DD4B0" w14:textId="77777777" w:rsidR="00382461" w:rsidRDefault="009A6F4A">
            <w:r>
              <w:t>Function</w:t>
            </w:r>
          </w:p>
        </w:tc>
        <w:tc>
          <w:tcPr>
            <w:tcW w:w="0" w:type="auto"/>
            <w:vAlign w:val="center"/>
          </w:tcPr>
          <w:p w14:paraId="2CA52979" w14:textId="77777777" w:rsidR="00382461" w:rsidRDefault="009A6F4A">
            <w:r>
              <w:t>Visio</w:t>
            </w:r>
          </w:p>
        </w:tc>
      </w:tr>
      <w:tr w:rsidR="00382461" w14:paraId="4F32D22A" w14:textId="77777777">
        <w:tc>
          <w:tcPr>
            <w:tcW w:w="0" w:type="auto"/>
            <w:vAlign w:val="center"/>
          </w:tcPr>
          <w:p w14:paraId="201CE0C1" w14:textId="77777777" w:rsidR="00382461" w:rsidRDefault="009A6F4A">
            <w:r>
              <w:t>Next Step ID</w:t>
            </w:r>
          </w:p>
        </w:tc>
        <w:tc>
          <w:tcPr>
            <w:tcW w:w="0" w:type="auto"/>
            <w:vAlign w:val="center"/>
          </w:tcPr>
          <w:p w14:paraId="0EE7018A" w14:textId="77777777" w:rsidR="00382461" w:rsidRDefault="009A6F4A">
            <w:r>
              <w:t>P005,P006</w:t>
            </w:r>
          </w:p>
        </w:tc>
      </w:tr>
      <w:tr w:rsidR="00382461" w14:paraId="4E7699B8" w14:textId="77777777">
        <w:tc>
          <w:tcPr>
            <w:tcW w:w="0" w:type="auto"/>
            <w:vAlign w:val="center"/>
          </w:tcPr>
          <w:p w14:paraId="6BB57696" w14:textId="77777777" w:rsidR="00382461" w:rsidRDefault="009A6F4A">
            <w:r>
              <w:t>Process Step ID</w:t>
            </w:r>
          </w:p>
        </w:tc>
        <w:tc>
          <w:tcPr>
            <w:tcW w:w="0" w:type="auto"/>
            <w:vAlign w:val="center"/>
          </w:tcPr>
          <w:p w14:paraId="2B9356D3" w14:textId="77777777" w:rsidR="00382461" w:rsidRDefault="009A6F4A">
            <w:r>
              <w:t>P004</w:t>
            </w:r>
          </w:p>
        </w:tc>
      </w:tr>
      <w:tr w:rsidR="00382461" w14:paraId="7C72EE32" w14:textId="77777777">
        <w:tc>
          <w:tcPr>
            <w:tcW w:w="0" w:type="auto"/>
            <w:vAlign w:val="center"/>
          </w:tcPr>
          <w:p w14:paraId="36F4031B" w14:textId="77777777" w:rsidR="00382461" w:rsidRDefault="009A6F4A">
            <w:r>
              <w:t>Shape Type</w:t>
            </w:r>
          </w:p>
        </w:tc>
        <w:tc>
          <w:tcPr>
            <w:tcW w:w="0" w:type="auto"/>
            <w:vAlign w:val="center"/>
          </w:tcPr>
          <w:p w14:paraId="4A2805CA" w14:textId="77777777" w:rsidR="00382461" w:rsidRDefault="009A6F4A">
            <w:r>
              <w:t>Decision</w:t>
            </w:r>
          </w:p>
        </w:tc>
      </w:tr>
      <w:tr w:rsidR="00382461" w14:paraId="1C6F7781" w14:textId="77777777">
        <w:tc>
          <w:tcPr>
            <w:tcW w:w="0" w:type="auto"/>
            <w:vAlign w:val="center"/>
          </w:tcPr>
          <w:p w14:paraId="6028EFDE" w14:textId="77777777" w:rsidR="00382461" w:rsidRDefault="009A6F4A">
            <w:r>
              <w:t>Connected Step(s)</w:t>
            </w:r>
          </w:p>
        </w:tc>
        <w:tc>
          <w:tcPr>
            <w:tcW w:w="0" w:type="auto"/>
            <w:vAlign w:val="center"/>
          </w:tcPr>
          <w:p w14:paraId="1D8713A8" w14:textId="77777777" w:rsidR="00382461" w:rsidRDefault="009A6F4A">
            <w:hyperlink w:anchor="Page0/49" w:history="1">
              <w:r>
                <w:rPr>
                  <w:rStyle w:val="Hyperlink"/>
                  <w:color w:val="0563C1" w:themeColor="hyperlink"/>
                </w:rPr>
                <w:t>Select New / Templates / Flowchart</w:t>
              </w:r>
            </w:hyperlink>
          </w:p>
          <w:p w14:paraId="6209DF1C" w14:textId="77777777" w:rsidR="00382461" w:rsidRDefault="009A6F4A">
            <w:hyperlink w:anchor="Page0/51" w:history="1">
              <w:r>
                <w:rPr>
                  <w:rStyle w:val="Hyperlink"/>
                  <w:color w:val="0563C1" w:themeColor="hyperlink"/>
                </w:rPr>
                <w:t>Select Basic Flowchart - Data Visualizer</w:t>
              </w:r>
            </w:hyperlink>
          </w:p>
          <w:p w14:paraId="2FC10F29" w14:textId="77777777" w:rsidR="00382461" w:rsidRDefault="009A6F4A">
            <w:hyperlink w:anchor="Page0/52" w:history="1">
              <w:r>
                <w:rPr>
                  <w:rStyle w:val="Hyperlink"/>
                  <w:color w:val="0563C1" w:themeColor="hyperlink"/>
                </w:rPr>
                <w:t>Select Cross-Functional Flowchart - Data Visualizer</w:t>
              </w:r>
            </w:hyperlink>
          </w:p>
        </w:tc>
      </w:tr>
    </w:tbl>
    <w:p w14:paraId="7B486102" w14:textId="77777777" w:rsidR="00382461" w:rsidRDefault="00382461"/>
    <w:p w14:paraId="22BE7F11" w14:textId="77777777" w:rsidR="00382461" w:rsidRDefault="009A6F4A">
      <w:pPr>
        <w:pStyle w:val="Heading2"/>
        <w:keepNext/>
      </w:pPr>
      <w:bookmarkStart w:id="21" w:name="Page0/51"/>
      <w:bookmarkStart w:id="22" w:name="_Toc126500928"/>
      <w:bookmarkEnd w:id="21"/>
      <w:r>
        <w:t>Se</w:t>
      </w:r>
      <w:r>
        <w:t>lect Basic Flowchart - Data Visualizer</w:t>
      </w:r>
      <w:bookmarkEnd w:id="22"/>
    </w:p>
    <w:p w14:paraId="011D740A" w14:textId="77777777" w:rsidR="00382461" w:rsidRDefault="00382461">
      <w:pPr>
        <w:keepNext/>
      </w:pPr>
    </w:p>
    <w:p w14:paraId="61F95456" w14:textId="77777777" w:rsidR="00382461" w:rsidRDefault="009A6F4A">
      <w:pPr>
        <w:ind w:left="360"/>
      </w:pPr>
      <w:r>
        <w:rPr>
          <w:noProof/>
        </w:rPr>
        <w:drawing>
          <wp:inline distT="0" distB="0" distL="0" distR="0" wp14:anchorId="5A350173" wp14:editId="3E857CBB">
            <wp:extent cx="3029794" cy="1404915"/>
            <wp:effectExtent l="1905" t="19050" r="2667" b="2603"/>
            <wp:docPr id="12" name="Page0_51" descr="P005-Process-Visio-Backstage-Select Basic Flowchart - Data Visualizer" title="Select Basic Flowchart - Data Visualiz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_51.Emf"/>
                    <pic:cNvPicPr/>
                  </pic:nvPicPr>
                  <pic:blipFill>
                    <a:blip r:embed="rId21" cstate="print">
                      <a:extLst>
                        <a:ext uri="015a5086-67b1-4e63-97ad-66b7908663a8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794" cy="140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43A2" w14:textId="77777777" w:rsidR="00382461" w:rsidRDefault="00382461"/>
    <w:tbl>
      <w:tblPr>
        <w:tblStyle w:val="TableGrid"/>
        <w:tblW w:w="0" w:type="auto"/>
        <w:tblInd w:w="360" w:type="dxa"/>
        <w:tblBorders>
          <w:top w:val="single" w:sz="0" w:space="0" w:color="A6A6A6"/>
          <w:left w:val="single" w:sz="0" w:space="0" w:color="A6A6A6"/>
          <w:bottom w:val="single" w:sz="0" w:space="0" w:color="A6A6A6"/>
          <w:right w:val="single" w:sz="0" w:space="0" w:color="A6A6A6"/>
          <w:insideH w:val="single" w:sz="0" w:space="0" w:color="A6A6A6"/>
          <w:insideV w:val="single" w:sz="0" w:space="0" w:color="A6A6A6"/>
        </w:tblBorders>
        <w:tblLook w:val="04A0" w:firstRow="1" w:lastRow="0" w:firstColumn="1" w:lastColumn="0" w:noHBand="0" w:noVBand="1"/>
      </w:tblPr>
      <w:tblGrid>
        <w:gridCol w:w="2419"/>
        <w:gridCol w:w="6412"/>
      </w:tblGrid>
      <w:tr w:rsidR="00382461" w14:paraId="7346D92C" w14:textId="77777777">
        <w:tc>
          <w:tcPr>
            <w:tcW w:w="0" w:type="auto"/>
            <w:vAlign w:val="center"/>
          </w:tcPr>
          <w:p w14:paraId="71A05B5D" w14:textId="77777777" w:rsidR="00382461" w:rsidRDefault="009A6F4A">
            <w:r>
              <w:t>Phase</w:t>
            </w:r>
          </w:p>
        </w:tc>
        <w:tc>
          <w:tcPr>
            <w:tcW w:w="0" w:type="auto"/>
            <w:vAlign w:val="center"/>
          </w:tcPr>
          <w:p w14:paraId="2FDE03DC" w14:textId="77777777" w:rsidR="00382461" w:rsidRDefault="009A6F4A">
            <w:r>
              <w:t>Backstage</w:t>
            </w:r>
          </w:p>
        </w:tc>
      </w:tr>
      <w:tr w:rsidR="00382461" w14:paraId="4B25B4FA" w14:textId="77777777">
        <w:tc>
          <w:tcPr>
            <w:tcW w:w="0" w:type="auto"/>
            <w:vAlign w:val="center"/>
          </w:tcPr>
          <w:p w14:paraId="00066D6A" w14:textId="77777777" w:rsidR="00382461" w:rsidRDefault="009A6F4A">
            <w:r>
              <w:t>Process Step Description</w:t>
            </w:r>
          </w:p>
        </w:tc>
        <w:tc>
          <w:tcPr>
            <w:tcW w:w="0" w:type="auto"/>
            <w:vAlign w:val="center"/>
          </w:tcPr>
          <w:p w14:paraId="11A03BE0" w14:textId="77777777" w:rsidR="00382461" w:rsidRDefault="009A6F4A">
            <w:r>
              <w:t>Select Basic Flowchart - Data Visualizer</w:t>
            </w:r>
          </w:p>
        </w:tc>
      </w:tr>
      <w:tr w:rsidR="00382461" w14:paraId="6A32EC81" w14:textId="77777777">
        <w:tc>
          <w:tcPr>
            <w:tcW w:w="0" w:type="auto"/>
            <w:vAlign w:val="center"/>
          </w:tcPr>
          <w:p w14:paraId="009CAF96" w14:textId="77777777" w:rsidR="00382461" w:rsidRDefault="009A6F4A">
            <w:r>
              <w:t>Alt Description</w:t>
            </w:r>
          </w:p>
        </w:tc>
        <w:tc>
          <w:tcPr>
            <w:tcW w:w="0" w:type="auto"/>
            <w:vAlign w:val="center"/>
          </w:tcPr>
          <w:p w14:paraId="1608C9D0" w14:textId="77777777" w:rsidR="00382461" w:rsidRDefault="009A6F4A">
            <w:r>
              <w:t>P005-Process-Visio-Backstage-Select Basic Flowchart - Data Visualizer</w:t>
            </w:r>
          </w:p>
        </w:tc>
      </w:tr>
      <w:tr w:rsidR="00382461" w14:paraId="2B7AD4DD" w14:textId="77777777">
        <w:tc>
          <w:tcPr>
            <w:tcW w:w="0" w:type="auto"/>
            <w:vAlign w:val="center"/>
          </w:tcPr>
          <w:p w14:paraId="3EA80231" w14:textId="77777777" w:rsidR="00382461" w:rsidRDefault="009A6F4A">
            <w:r>
              <w:t>Connector Label</w:t>
            </w:r>
          </w:p>
        </w:tc>
        <w:tc>
          <w:tcPr>
            <w:tcW w:w="0" w:type="auto"/>
            <w:vAlign w:val="center"/>
          </w:tcPr>
          <w:p w14:paraId="4E68F48E" w14:textId="77777777" w:rsidR="00382461" w:rsidRDefault="00382461"/>
        </w:tc>
      </w:tr>
      <w:tr w:rsidR="00382461" w14:paraId="160FC880" w14:textId="77777777">
        <w:tc>
          <w:tcPr>
            <w:tcW w:w="0" w:type="auto"/>
            <w:vAlign w:val="center"/>
          </w:tcPr>
          <w:p w14:paraId="2244DDA1" w14:textId="77777777" w:rsidR="00382461" w:rsidRDefault="009A6F4A">
            <w:r>
              <w:t>Function</w:t>
            </w:r>
          </w:p>
        </w:tc>
        <w:tc>
          <w:tcPr>
            <w:tcW w:w="0" w:type="auto"/>
            <w:vAlign w:val="center"/>
          </w:tcPr>
          <w:p w14:paraId="46F73DEF" w14:textId="77777777" w:rsidR="00382461" w:rsidRDefault="009A6F4A">
            <w:r>
              <w:t>Visio</w:t>
            </w:r>
          </w:p>
        </w:tc>
      </w:tr>
      <w:tr w:rsidR="00382461" w14:paraId="238C7FB6" w14:textId="77777777">
        <w:tc>
          <w:tcPr>
            <w:tcW w:w="0" w:type="auto"/>
            <w:vAlign w:val="center"/>
          </w:tcPr>
          <w:p w14:paraId="768BA5B2" w14:textId="77777777" w:rsidR="00382461" w:rsidRDefault="009A6F4A">
            <w:r>
              <w:t xml:space="preserve">Next </w:t>
            </w:r>
            <w:r>
              <w:t>Step ID</w:t>
            </w:r>
          </w:p>
        </w:tc>
        <w:tc>
          <w:tcPr>
            <w:tcW w:w="0" w:type="auto"/>
            <w:vAlign w:val="center"/>
          </w:tcPr>
          <w:p w14:paraId="66609DA4" w14:textId="77777777" w:rsidR="00382461" w:rsidRDefault="009A6F4A">
            <w:r>
              <w:t>P007</w:t>
            </w:r>
          </w:p>
        </w:tc>
      </w:tr>
      <w:tr w:rsidR="00382461" w14:paraId="7B96FCD4" w14:textId="77777777">
        <w:tc>
          <w:tcPr>
            <w:tcW w:w="0" w:type="auto"/>
            <w:vAlign w:val="center"/>
          </w:tcPr>
          <w:p w14:paraId="600C2881" w14:textId="77777777" w:rsidR="00382461" w:rsidRDefault="009A6F4A">
            <w:r>
              <w:t>Process Step ID</w:t>
            </w:r>
          </w:p>
        </w:tc>
        <w:tc>
          <w:tcPr>
            <w:tcW w:w="0" w:type="auto"/>
            <w:vAlign w:val="center"/>
          </w:tcPr>
          <w:p w14:paraId="4D7AD054" w14:textId="77777777" w:rsidR="00382461" w:rsidRDefault="009A6F4A">
            <w:r>
              <w:t>P005</w:t>
            </w:r>
          </w:p>
        </w:tc>
      </w:tr>
      <w:tr w:rsidR="00382461" w14:paraId="2C687BB8" w14:textId="77777777">
        <w:tc>
          <w:tcPr>
            <w:tcW w:w="0" w:type="auto"/>
            <w:vAlign w:val="center"/>
          </w:tcPr>
          <w:p w14:paraId="6A6E5ACE" w14:textId="77777777" w:rsidR="00382461" w:rsidRDefault="009A6F4A">
            <w:r>
              <w:t>Shape Type</w:t>
            </w:r>
          </w:p>
        </w:tc>
        <w:tc>
          <w:tcPr>
            <w:tcW w:w="0" w:type="auto"/>
            <w:vAlign w:val="center"/>
          </w:tcPr>
          <w:p w14:paraId="269E928A" w14:textId="77777777" w:rsidR="00382461" w:rsidRDefault="009A6F4A">
            <w:r>
              <w:t>Process</w:t>
            </w:r>
          </w:p>
        </w:tc>
      </w:tr>
      <w:tr w:rsidR="00382461" w14:paraId="5774CD64" w14:textId="77777777">
        <w:tc>
          <w:tcPr>
            <w:tcW w:w="0" w:type="auto"/>
            <w:vAlign w:val="center"/>
          </w:tcPr>
          <w:p w14:paraId="3F5F158A" w14:textId="77777777" w:rsidR="00382461" w:rsidRDefault="009A6F4A">
            <w:r>
              <w:t>Connected Step(s)</w:t>
            </w:r>
          </w:p>
        </w:tc>
        <w:tc>
          <w:tcPr>
            <w:tcW w:w="0" w:type="auto"/>
            <w:vAlign w:val="center"/>
          </w:tcPr>
          <w:p w14:paraId="3DCA24DA" w14:textId="77777777" w:rsidR="00382461" w:rsidRDefault="009A6F4A">
            <w:hyperlink w:anchor="Page0/50" w:history="1">
              <w:r>
                <w:rPr>
                  <w:rStyle w:val="Hyperlink"/>
                  <w:color w:val="0563C1" w:themeColor="hyperlink"/>
                </w:rPr>
                <w:t>Do you need swimlanes?</w:t>
              </w:r>
            </w:hyperlink>
          </w:p>
          <w:p w14:paraId="0EF4913F" w14:textId="77777777" w:rsidR="00382461" w:rsidRDefault="009A6F4A">
            <w:hyperlink w:anchor="Page0/53" w:history="1">
              <w:r>
                <w:rPr>
                  <w:rStyle w:val="Hyperlink"/>
                  <w:color w:val="0563C1" w:themeColor="hyperlink"/>
                </w:rPr>
                <w:t>Need Excel data workbook?</w:t>
              </w:r>
            </w:hyperlink>
          </w:p>
        </w:tc>
      </w:tr>
    </w:tbl>
    <w:p w14:paraId="36F85550" w14:textId="77777777" w:rsidR="00382461" w:rsidRDefault="00382461"/>
    <w:p w14:paraId="6FEDABB0" w14:textId="77777777" w:rsidR="00382461" w:rsidRDefault="009A6F4A">
      <w:pPr>
        <w:pStyle w:val="Heading2"/>
        <w:keepNext/>
      </w:pPr>
      <w:bookmarkStart w:id="23" w:name="Page0/53"/>
      <w:bookmarkStart w:id="24" w:name="_Toc126500929"/>
      <w:bookmarkEnd w:id="23"/>
      <w:r>
        <w:t>Need Exc</w:t>
      </w:r>
      <w:r>
        <w:t>el data workbook?</w:t>
      </w:r>
      <w:bookmarkEnd w:id="24"/>
    </w:p>
    <w:p w14:paraId="0BE05FAC" w14:textId="77777777" w:rsidR="00382461" w:rsidRDefault="00382461">
      <w:pPr>
        <w:keepNext/>
      </w:pPr>
    </w:p>
    <w:p w14:paraId="39C31024" w14:textId="77777777" w:rsidR="00382461" w:rsidRDefault="009A6F4A">
      <w:pPr>
        <w:ind w:left="360"/>
      </w:pPr>
      <w:r>
        <w:rPr>
          <w:noProof/>
        </w:rPr>
        <w:drawing>
          <wp:inline distT="0" distB="0" distL="0" distR="0" wp14:anchorId="220EF79D" wp14:editId="333E082B">
            <wp:extent cx="3628390" cy="1320663"/>
            <wp:effectExtent l="1905" t="19050" r="2667" b="2603"/>
            <wp:docPr id="13" name="Page0_53" descr="P007-Decision-Visio-Backstage-Need Excel data workbook?" title="Need Excel data workbook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_53.Emf"/>
                    <pic:cNvPicPr/>
                  </pic:nvPicPr>
                  <pic:blipFill>
                    <a:blip r:embed="rId22" cstate="print">
                      <a:extLst>
                        <a:ext uri="fbd7577d-807c-4293-ad59-29ba23e7efc1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132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19EF" w14:textId="77777777" w:rsidR="00382461" w:rsidRDefault="00382461"/>
    <w:tbl>
      <w:tblPr>
        <w:tblStyle w:val="TableGrid"/>
        <w:tblW w:w="0" w:type="auto"/>
        <w:tblInd w:w="360" w:type="dxa"/>
        <w:tblBorders>
          <w:top w:val="single" w:sz="0" w:space="0" w:color="A6A6A6"/>
          <w:left w:val="single" w:sz="0" w:space="0" w:color="A6A6A6"/>
          <w:bottom w:val="single" w:sz="0" w:space="0" w:color="A6A6A6"/>
          <w:right w:val="single" w:sz="0" w:space="0" w:color="A6A6A6"/>
          <w:insideH w:val="single" w:sz="0" w:space="0" w:color="A6A6A6"/>
          <w:insideV w:val="single" w:sz="0" w:space="0" w:color="A6A6A6"/>
        </w:tblBorders>
        <w:tblLook w:val="04A0" w:firstRow="1" w:lastRow="0" w:firstColumn="1" w:lastColumn="0" w:noHBand="0" w:noVBand="1"/>
      </w:tblPr>
      <w:tblGrid>
        <w:gridCol w:w="2419"/>
        <w:gridCol w:w="5496"/>
      </w:tblGrid>
      <w:tr w:rsidR="00382461" w14:paraId="06E32C00" w14:textId="77777777">
        <w:tc>
          <w:tcPr>
            <w:tcW w:w="0" w:type="auto"/>
            <w:vAlign w:val="center"/>
          </w:tcPr>
          <w:p w14:paraId="74A2AC07" w14:textId="77777777" w:rsidR="00382461" w:rsidRDefault="009A6F4A">
            <w:r>
              <w:t>Phase</w:t>
            </w:r>
          </w:p>
        </w:tc>
        <w:tc>
          <w:tcPr>
            <w:tcW w:w="0" w:type="auto"/>
            <w:vAlign w:val="center"/>
          </w:tcPr>
          <w:p w14:paraId="1FAE9051" w14:textId="77777777" w:rsidR="00382461" w:rsidRDefault="009A6F4A">
            <w:r>
              <w:t>Backstage</w:t>
            </w:r>
          </w:p>
        </w:tc>
      </w:tr>
      <w:tr w:rsidR="00382461" w14:paraId="33ABC3E7" w14:textId="77777777">
        <w:tc>
          <w:tcPr>
            <w:tcW w:w="0" w:type="auto"/>
            <w:vAlign w:val="center"/>
          </w:tcPr>
          <w:p w14:paraId="541BB4CB" w14:textId="77777777" w:rsidR="00382461" w:rsidRDefault="009A6F4A">
            <w:r>
              <w:t>Process Step Description</w:t>
            </w:r>
          </w:p>
        </w:tc>
        <w:tc>
          <w:tcPr>
            <w:tcW w:w="0" w:type="auto"/>
            <w:vAlign w:val="center"/>
          </w:tcPr>
          <w:p w14:paraId="45F3C3CF" w14:textId="77777777" w:rsidR="00382461" w:rsidRDefault="009A6F4A">
            <w:r>
              <w:t>Need Excel data workbook?</w:t>
            </w:r>
          </w:p>
        </w:tc>
      </w:tr>
      <w:tr w:rsidR="00382461" w14:paraId="63238F4E" w14:textId="77777777">
        <w:tc>
          <w:tcPr>
            <w:tcW w:w="0" w:type="auto"/>
            <w:vAlign w:val="center"/>
          </w:tcPr>
          <w:p w14:paraId="5F873761" w14:textId="77777777" w:rsidR="00382461" w:rsidRDefault="009A6F4A">
            <w:r>
              <w:t>Alt Description</w:t>
            </w:r>
          </w:p>
        </w:tc>
        <w:tc>
          <w:tcPr>
            <w:tcW w:w="0" w:type="auto"/>
            <w:vAlign w:val="center"/>
          </w:tcPr>
          <w:p w14:paraId="6164627F" w14:textId="77777777" w:rsidR="00382461" w:rsidRDefault="009A6F4A">
            <w:r>
              <w:t>P007-Decision-Visio-Backstage-Need Excel data workbook?</w:t>
            </w:r>
          </w:p>
        </w:tc>
      </w:tr>
      <w:tr w:rsidR="00382461" w14:paraId="38B0CBCC" w14:textId="77777777">
        <w:tc>
          <w:tcPr>
            <w:tcW w:w="0" w:type="auto"/>
            <w:vAlign w:val="center"/>
          </w:tcPr>
          <w:p w14:paraId="663D9620" w14:textId="77777777" w:rsidR="00382461" w:rsidRDefault="009A6F4A">
            <w:r>
              <w:t>Connector Label</w:t>
            </w:r>
          </w:p>
        </w:tc>
        <w:tc>
          <w:tcPr>
            <w:tcW w:w="0" w:type="auto"/>
            <w:vAlign w:val="center"/>
          </w:tcPr>
          <w:p w14:paraId="63B52DF4" w14:textId="77777777" w:rsidR="00382461" w:rsidRDefault="009A6F4A">
            <w:r>
              <w:t>No,Yes</w:t>
            </w:r>
          </w:p>
        </w:tc>
      </w:tr>
      <w:tr w:rsidR="00382461" w14:paraId="5AD0EB82" w14:textId="77777777">
        <w:tc>
          <w:tcPr>
            <w:tcW w:w="0" w:type="auto"/>
            <w:vAlign w:val="center"/>
          </w:tcPr>
          <w:p w14:paraId="718728FF" w14:textId="77777777" w:rsidR="00382461" w:rsidRDefault="009A6F4A">
            <w:r>
              <w:t>Function</w:t>
            </w:r>
          </w:p>
        </w:tc>
        <w:tc>
          <w:tcPr>
            <w:tcW w:w="0" w:type="auto"/>
            <w:vAlign w:val="center"/>
          </w:tcPr>
          <w:p w14:paraId="693CC14F" w14:textId="77777777" w:rsidR="00382461" w:rsidRDefault="009A6F4A">
            <w:r>
              <w:t>Visio</w:t>
            </w:r>
          </w:p>
        </w:tc>
      </w:tr>
      <w:tr w:rsidR="00382461" w14:paraId="44D06067" w14:textId="77777777">
        <w:tc>
          <w:tcPr>
            <w:tcW w:w="0" w:type="auto"/>
            <w:vAlign w:val="center"/>
          </w:tcPr>
          <w:p w14:paraId="1BE7C514" w14:textId="77777777" w:rsidR="00382461" w:rsidRDefault="009A6F4A">
            <w:r>
              <w:t>Next Step ID</w:t>
            </w:r>
          </w:p>
        </w:tc>
        <w:tc>
          <w:tcPr>
            <w:tcW w:w="0" w:type="auto"/>
            <w:vAlign w:val="center"/>
          </w:tcPr>
          <w:p w14:paraId="2580447E" w14:textId="77777777" w:rsidR="00382461" w:rsidRDefault="009A6F4A">
            <w:r>
              <w:t>P011,P008</w:t>
            </w:r>
          </w:p>
        </w:tc>
      </w:tr>
      <w:tr w:rsidR="00382461" w14:paraId="42557881" w14:textId="77777777">
        <w:tc>
          <w:tcPr>
            <w:tcW w:w="0" w:type="auto"/>
            <w:vAlign w:val="center"/>
          </w:tcPr>
          <w:p w14:paraId="090F25F7" w14:textId="77777777" w:rsidR="00382461" w:rsidRDefault="009A6F4A">
            <w:r>
              <w:t>Process Step ID</w:t>
            </w:r>
          </w:p>
        </w:tc>
        <w:tc>
          <w:tcPr>
            <w:tcW w:w="0" w:type="auto"/>
            <w:vAlign w:val="center"/>
          </w:tcPr>
          <w:p w14:paraId="25302057" w14:textId="77777777" w:rsidR="00382461" w:rsidRDefault="009A6F4A">
            <w:r>
              <w:t>P007</w:t>
            </w:r>
          </w:p>
        </w:tc>
      </w:tr>
      <w:tr w:rsidR="00382461" w14:paraId="3DFA1F39" w14:textId="77777777">
        <w:tc>
          <w:tcPr>
            <w:tcW w:w="0" w:type="auto"/>
            <w:vAlign w:val="center"/>
          </w:tcPr>
          <w:p w14:paraId="63FCD0F7" w14:textId="77777777" w:rsidR="00382461" w:rsidRDefault="009A6F4A">
            <w:r>
              <w:t>Shape Type</w:t>
            </w:r>
          </w:p>
        </w:tc>
        <w:tc>
          <w:tcPr>
            <w:tcW w:w="0" w:type="auto"/>
            <w:vAlign w:val="center"/>
          </w:tcPr>
          <w:p w14:paraId="74E98758" w14:textId="77777777" w:rsidR="00382461" w:rsidRDefault="009A6F4A">
            <w:r>
              <w:t>Decision</w:t>
            </w:r>
          </w:p>
        </w:tc>
      </w:tr>
      <w:tr w:rsidR="00382461" w14:paraId="12C31BBF" w14:textId="77777777">
        <w:tc>
          <w:tcPr>
            <w:tcW w:w="0" w:type="auto"/>
            <w:vAlign w:val="center"/>
          </w:tcPr>
          <w:p w14:paraId="3F8CA90C" w14:textId="77777777" w:rsidR="00382461" w:rsidRDefault="009A6F4A">
            <w:r>
              <w:t>Connected Step(s)</w:t>
            </w:r>
          </w:p>
        </w:tc>
        <w:tc>
          <w:tcPr>
            <w:tcW w:w="0" w:type="auto"/>
            <w:vAlign w:val="center"/>
          </w:tcPr>
          <w:p w14:paraId="123DF4F3" w14:textId="77777777" w:rsidR="00382461" w:rsidRDefault="009A6F4A">
            <w:hyperlink w:anchor="Page0/51" w:history="1">
              <w:r>
                <w:rPr>
                  <w:rStyle w:val="Hyperlink"/>
                  <w:color w:val="0563C1" w:themeColor="hyperlink"/>
                </w:rPr>
                <w:t>Select Basic Flowchart - Data Visualizer</w:t>
              </w:r>
            </w:hyperlink>
          </w:p>
          <w:p w14:paraId="6DEABB9B" w14:textId="77777777" w:rsidR="00382461" w:rsidRDefault="009A6F4A">
            <w:hyperlink w:anchor="Page0/52" w:history="1">
              <w:r>
                <w:rPr>
                  <w:rStyle w:val="Hyperlink"/>
                  <w:color w:val="0563C1" w:themeColor="hyperlink"/>
                </w:rPr>
                <w:t>Select Cross-Functional Flowchart - Data Visualizer</w:t>
              </w:r>
            </w:hyperlink>
          </w:p>
          <w:p w14:paraId="612C2563" w14:textId="77777777" w:rsidR="00382461" w:rsidRDefault="009A6F4A">
            <w:hyperlink w:anchor="Page0/54" w:history="1">
              <w:r>
                <w:rPr>
                  <w:rStyle w:val="Hyperlink"/>
                  <w:color w:val="0563C1" w:themeColor="hyperlink"/>
                </w:rPr>
                <w:t>Select Excel data template</w:t>
              </w:r>
            </w:hyperlink>
          </w:p>
          <w:p w14:paraId="75A33F5F" w14:textId="77777777" w:rsidR="00382461" w:rsidRDefault="009A6F4A">
            <w:hyperlink w:anchor="Page0/57" w:history="1">
              <w:r>
                <w:rPr>
                  <w:rStyle w:val="Hyperlink"/>
                  <w:color w:val="0563C1" w:themeColor="hyperlink"/>
                </w:rPr>
                <w:t>Select Create</w:t>
              </w:r>
            </w:hyperlink>
          </w:p>
        </w:tc>
      </w:tr>
    </w:tbl>
    <w:p w14:paraId="620C2828" w14:textId="77777777" w:rsidR="00382461" w:rsidRDefault="00382461"/>
    <w:p w14:paraId="076D6219" w14:textId="77777777" w:rsidR="00382461" w:rsidRDefault="009A6F4A">
      <w:pPr>
        <w:pStyle w:val="Heading2"/>
        <w:keepNext/>
      </w:pPr>
      <w:bookmarkStart w:id="25" w:name="Page0/57"/>
      <w:bookmarkStart w:id="26" w:name="_Toc126500930"/>
      <w:bookmarkEnd w:id="25"/>
      <w:r>
        <w:lastRenderedPageBreak/>
        <w:t>Se</w:t>
      </w:r>
      <w:r>
        <w:t>lect Create</w:t>
      </w:r>
      <w:bookmarkEnd w:id="26"/>
    </w:p>
    <w:p w14:paraId="0A590B36" w14:textId="77777777" w:rsidR="00382461" w:rsidRDefault="00382461">
      <w:pPr>
        <w:keepNext/>
      </w:pPr>
    </w:p>
    <w:p w14:paraId="150FDDF4" w14:textId="77777777" w:rsidR="00382461" w:rsidRDefault="009A6F4A">
      <w:pPr>
        <w:ind w:left="360"/>
      </w:pPr>
      <w:r>
        <w:rPr>
          <w:noProof/>
        </w:rPr>
        <w:drawing>
          <wp:inline distT="0" distB="0" distL="0" distR="0" wp14:anchorId="6DCC340F" wp14:editId="4DF60681">
            <wp:extent cx="3628390" cy="2144243"/>
            <wp:effectExtent l="1905" t="19050" r="2667" b="2603"/>
            <wp:docPr id="14" name="Page0_57" descr="P011-Process-Visio-Data setup-Select Create" title="Select Cre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_57.Emf"/>
                    <pic:cNvPicPr/>
                  </pic:nvPicPr>
                  <pic:blipFill>
                    <a:blip r:embed="rId23" cstate="print">
                      <a:extLst>
                        <a:ext uri="49a87931-71c0-4516-bcb3-4d303f00ac7e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214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8A1F" w14:textId="77777777" w:rsidR="00382461" w:rsidRDefault="00382461"/>
    <w:tbl>
      <w:tblPr>
        <w:tblStyle w:val="TableGrid"/>
        <w:tblW w:w="0" w:type="auto"/>
        <w:tblInd w:w="360" w:type="dxa"/>
        <w:tblBorders>
          <w:top w:val="single" w:sz="0" w:space="0" w:color="A6A6A6"/>
          <w:left w:val="single" w:sz="0" w:space="0" w:color="A6A6A6"/>
          <w:bottom w:val="single" w:sz="0" w:space="0" w:color="A6A6A6"/>
          <w:right w:val="single" w:sz="0" w:space="0" w:color="A6A6A6"/>
          <w:insideH w:val="single" w:sz="0" w:space="0" w:color="A6A6A6"/>
          <w:insideV w:val="single" w:sz="0" w:space="0" w:color="A6A6A6"/>
        </w:tblBorders>
        <w:tblLook w:val="04A0" w:firstRow="1" w:lastRow="0" w:firstColumn="1" w:lastColumn="0" w:noHBand="0" w:noVBand="1"/>
      </w:tblPr>
      <w:tblGrid>
        <w:gridCol w:w="2419"/>
        <w:gridCol w:w="4192"/>
      </w:tblGrid>
      <w:tr w:rsidR="00382461" w14:paraId="1806E527" w14:textId="77777777">
        <w:tc>
          <w:tcPr>
            <w:tcW w:w="0" w:type="auto"/>
            <w:vAlign w:val="center"/>
          </w:tcPr>
          <w:p w14:paraId="6E398EBE" w14:textId="77777777" w:rsidR="00382461" w:rsidRDefault="009A6F4A">
            <w:r>
              <w:t>Phase</w:t>
            </w:r>
          </w:p>
        </w:tc>
        <w:tc>
          <w:tcPr>
            <w:tcW w:w="0" w:type="auto"/>
            <w:vAlign w:val="center"/>
          </w:tcPr>
          <w:p w14:paraId="3125F3CE" w14:textId="77777777" w:rsidR="00382461" w:rsidRDefault="009A6F4A">
            <w:r>
              <w:t>Data setup</w:t>
            </w:r>
          </w:p>
        </w:tc>
      </w:tr>
      <w:tr w:rsidR="00382461" w14:paraId="0E1F7A34" w14:textId="77777777">
        <w:tc>
          <w:tcPr>
            <w:tcW w:w="0" w:type="auto"/>
            <w:vAlign w:val="center"/>
          </w:tcPr>
          <w:p w14:paraId="5B91CF4D" w14:textId="77777777" w:rsidR="00382461" w:rsidRDefault="009A6F4A">
            <w:r>
              <w:t>Process Step Description</w:t>
            </w:r>
          </w:p>
        </w:tc>
        <w:tc>
          <w:tcPr>
            <w:tcW w:w="0" w:type="auto"/>
            <w:vAlign w:val="center"/>
          </w:tcPr>
          <w:p w14:paraId="03CA976A" w14:textId="77777777" w:rsidR="00382461" w:rsidRDefault="009A6F4A">
            <w:r>
              <w:t>Select Create</w:t>
            </w:r>
          </w:p>
        </w:tc>
      </w:tr>
      <w:tr w:rsidR="00382461" w14:paraId="326DD977" w14:textId="77777777">
        <w:tc>
          <w:tcPr>
            <w:tcW w:w="0" w:type="auto"/>
            <w:vAlign w:val="center"/>
          </w:tcPr>
          <w:p w14:paraId="689FD54F" w14:textId="77777777" w:rsidR="00382461" w:rsidRDefault="009A6F4A">
            <w:r>
              <w:t>Alt Description</w:t>
            </w:r>
          </w:p>
        </w:tc>
        <w:tc>
          <w:tcPr>
            <w:tcW w:w="0" w:type="auto"/>
            <w:vAlign w:val="center"/>
          </w:tcPr>
          <w:p w14:paraId="56C72F49" w14:textId="77777777" w:rsidR="00382461" w:rsidRDefault="009A6F4A">
            <w:r>
              <w:t>P011-Process-Visio-Data setup-Select Create</w:t>
            </w:r>
          </w:p>
        </w:tc>
      </w:tr>
      <w:tr w:rsidR="00382461" w14:paraId="3E9623DB" w14:textId="77777777">
        <w:tc>
          <w:tcPr>
            <w:tcW w:w="0" w:type="auto"/>
            <w:vAlign w:val="center"/>
          </w:tcPr>
          <w:p w14:paraId="3B3C6AD2" w14:textId="77777777" w:rsidR="00382461" w:rsidRDefault="009A6F4A">
            <w:r>
              <w:t>Connector Label</w:t>
            </w:r>
          </w:p>
        </w:tc>
        <w:tc>
          <w:tcPr>
            <w:tcW w:w="0" w:type="auto"/>
            <w:vAlign w:val="center"/>
          </w:tcPr>
          <w:p w14:paraId="17DAC3CC" w14:textId="77777777" w:rsidR="00382461" w:rsidRDefault="00382461"/>
        </w:tc>
      </w:tr>
      <w:tr w:rsidR="00382461" w14:paraId="2CFD5E33" w14:textId="77777777">
        <w:tc>
          <w:tcPr>
            <w:tcW w:w="0" w:type="auto"/>
            <w:vAlign w:val="center"/>
          </w:tcPr>
          <w:p w14:paraId="20EA4B9F" w14:textId="77777777" w:rsidR="00382461" w:rsidRDefault="009A6F4A">
            <w:r>
              <w:t>Function</w:t>
            </w:r>
          </w:p>
        </w:tc>
        <w:tc>
          <w:tcPr>
            <w:tcW w:w="0" w:type="auto"/>
            <w:vAlign w:val="center"/>
          </w:tcPr>
          <w:p w14:paraId="5763DC0A" w14:textId="77777777" w:rsidR="00382461" w:rsidRDefault="009A6F4A">
            <w:r>
              <w:t>Visio</w:t>
            </w:r>
          </w:p>
        </w:tc>
      </w:tr>
      <w:tr w:rsidR="00382461" w14:paraId="448081E0" w14:textId="77777777">
        <w:tc>
          <w:tcPr>
            <w:tcW w:w="0" w:type="auto"/>
            <w:vAlign w:val="center"/>
          </w:tcPr>
          <w:p w14:paraId="0F1399F4" w14:textId="77777777" w:rsidR="00382461" w:rsidRDefault="009A6F4A">
            <w:r>
              <w:t>Next Step ID</w:t>
            </w:r>
          </w:p>
        </w:tc>
        <w:tc>
          <w:tcPr>
            <w:tcW w:w="0" w:type="auto"/>
            <w:vAlign w:val="center"/>
          </w:tcPr>
          <w:p w14:paraId="7E05EDCB" w14:textId="77777777" w:rsidR="00382461" w:rsidRDefault="009A6F4A">
            <w:r>
              <w:t>P012</w:t>
            </w:r>
          </w:p>
        </w:tc>
      </w:tr>
      <w:tr w:rsidR="00382461" w14:paraId="622AA7D0" w14:textId="77777777">
        <w:tc>
          <w:tcPr>
            <w:tcW w:w="0" w:type="auto"/>
            <w:vAlign w:val="center"/>
          </w:tcPr>
          <w:p w14:paraId="11035568" w14:textId="77777777" w:rsidR="00382461" w:rsidRDefault="009A6F4A">
            <w:r>
              <w:t>Process Step ID</w:t>
            </w:r>
          </w:p>
        </w:tc>
        <w:tc>
          <w:tcPr>
            <w:tcW w:w="0" w:type="auto"/>
            <w:vAlign w:val="center"/>
          </w:tcPr>
          <w:p w14:paraId="47F020E4" w14:textId="77777777" w:rsidR="00382461" w:rsidRDefault="009A6F4A">
            <w:r>
              <w:t>P011</w:t>
            </w:r>
          </w:p>
        </w:tc>
      </w:tr>
      <w:tr w:rsidR="00382461" w14:paraId="591E3374" w14:textId="77777777">
        <w:tc>
          <w:tcPr>
            <w:tcW w:w="0" w:type="auto"/>
            <w:vAlign w:val="center"/>
          </w:tcPr>
          <w:p w14:paraId="1974C05D" w14:textId="77777777" w:rsidR="00382461" w:rsidRDefault="009A6F4A">
            <w:r>
              <w:t>Shape Type</w:t>
            </w:r>
          </w:p>
        </w:tc>
        <w:tc>
          <w:tcPr>
            <w:tcW w:w="0" w:type="auto"/>
            <w:vAlign w:val="center"/>
          </w:tcPr>
          <w:p w14:paraId="2F04758B" w14:textId="77777777" w:rsidR="00382461" w:rsidRDefault="009A6F4A">
            <w:r>
              <w:t>Process</w:t>
            </w:r>
          </w:p>
        </w:tc>
      </w:tr>
      <w:tr w:rsidR="00382461" w14:paraId="197D4F7B" w14:textId="77777777">
        <w:tc>
          <w:tcPr>
            <w:tcW w:w="0" w:type="auto"/>
            <w:vAlign w:val="center"/>
          </w:tcPr>
          <w:p w14:paraId="76A8E0CC" w14:textId="77777777" w:rsidR="00382461" w:rsidRDefault="009A6F4A">
            <w:r>
              <w:t>Connected Step(s)</w:t>
            </w:r>
          </w:p>
        </w:tc>
        <w:tc>
          <w:tcPr>
            <w:tcW w:w="0" w:type="auto"/>
            <w:vAlign w:val="center"/>
          </w:tcPr>
          <w:p w14:paraId="47C4F562" w14:textId="77777777" w:rsidR="00382461" w:rsidRDefault="009A6F4A">
            <w:hyperlink w:anchor="Page0/53" w:history="1">
              <w:r>
                <w:rPr>
                  <w:rStyle w:val="Hyperlink"/>
                  <w:color w:val="0563C1" w:themeColor="hyperlink"/>
                </w:rPr>
                <w:t>Need Excel data workbook?</w:t>
              </w:r>
            </w:hyperlink>
          </w:p>
          <w:p w14:paraId="6A06936E" w14:textId="77777777" w:rsidR="00382461" w:rsidRDefault="009A6F4A">
            <w:hyperlink w:anchor="Page0/56" w:history="1">
              <w:r>
                <w:rPr>
                  <w:rStyle w:val="Hyperlink"/>
                  <w:color w:val="0563C1" w:themeColor="hyperlink"/>
                </w:rPr>
                <w:t>Save Excel workbook</w:t>
              </w:r>
            </w:hyperlink>
          </w:p>
          <w:p w14:paraId="1952D335" w14:textId="77777777" w:rsidR="00382461" w:rsidRDefault="009A6F4A">
            <w:hyperlink w:anchor="Page0/58" w:history="1">
              <w:r>
                <w:rPr>
                  <w:rStyle w:val="Hyperlink"/>
                  <w:color w:val="0563C1" w:themeColor="hyperlink"/>
                </w:rPr>
                <w:t>Select Diagram Type</w:t>
              </w:r>
            </w:hyperlink>
          </w:p>
        </w:tc>
      </w:tr>
    </w:tbl>
    <w:p w14:paraId="775ED023" w14:textId="77777777" w:rsidR="00382461" w:rsidRDefault="00382461"/>
    <w:p w14:paraId="0B63C03C" w14:textId="77777777" w:rsidR="00382461" w:rsidRDefault="009A6F4A">
      <w:pPr>
        <w:pStyle w:val="Heading2"/>
        <w:keepNext/>
      </w:pPr>
      <w:bookmarkStart w:id="27" w:name="Page0/58"/>
      <w:bookmarkStart w:id="28" w:name="_Toc126500931"/>
      <w:bookmarkEnd w:id="27"/>
      <w:r>
        <w:t>Select Diagram Type</w:t>
      </w:r>
      <w:bookmarkEnd w:id="28"/>
    </w:p>
    <w:p w14:paraId="0CD27878" w14:textId="77777777" w:rsidR="00382461" w:rsidRDefault="00382461">
      <w:pPr>
        <w:keepNext/>
      </w:pPr>
    </w:p>
    <w:p w14:paraId="01644FB1" w14:textId="77777777" w:rsidR="00382461" w:rsidRDefault="009A6F4A">
      <w:pPr>
        <w:ind w:left="360"/>
      </w:pPr>
      <w:r>
        <w:rPr>
          <w:noProof/>
        </w:rPr>
        <w:drawing>
          <wp:inline distT="0" distB="0" distL="0" distR="0" wp14:anchorId="726461CB" wp14:editId="1008AE46">
            <wp:extent cx="3628390" cy="571605"/>
            <wp:effectExtent l="1905" t="19050" r="2667" b="2603"/>
            <wp:docPr id="15" name="Page0_58" descr="P012-Process-Visio-DV Wizard Step 1 : Connect to an Excel workbook to create the diagram-Select Diagram Type" title="Select Diagram Ty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_58.Emf"/>
                    <pic:cNvPicPr/>
                  </pic:nvPicPr>
                  <pic:blipFill>
                    <a:blip r:embed="rId24" cstate="print">
                      <a:extLst>
                        <a:ext uri="4d97e0f6-1eba-492c-8a4b-09fa9d4ca402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57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E058" w14:textId="77777777" w:rsidR="00382461" w:rsidRDefault="00382461"/>
    <w:tbl>
      <w:tblPr>
        <w:tblStyle w:val="TableGrid"/>
        <w:tblW w:w="0" w:type="auto"/>
        <w:tblInd w:w="360" w:type="dxa"/>
        <w:tblBorders>
          <w:top w:val="single" w:sz="0" w:space="0" w:color="A6A6A6"/>
          <w:left w:val="single" w:sz="0" w:space="0" w:color="A6A6A6"/>
          <w:bottom w:val="single" w:sz="0" w:space="0" w:color="A6A6A6"/>
          <w:right w:val="single" w:sz="0" w:space="0" w:color="A6A6A6"/>
          <w:insideH w:val="single" w:sz="0" w:space="0" w:color="A6A6A6"/>
          <w:insideV w:val="single" w:sz="0" w:space="0" w:color="A6A6A6"/>
        </w:tblBorders>
        <w:tblLook w:val="04A0" w:firstRow="1" w:lastRow="0" w:firstColumn="1" w:lastColumn="0" w:noHBand="0" w:noVBand="1"/>
      </w:tblPr>
      <w:tblGrid>
        <w:gridCol w:w="2041"/>
        <w:gridCol w:w="7345"/>
      </w:tblGrid>
      <w:tr w:rsidR="00382461" w14:paraId="330479DC" w14:textId="77777777">
        <w:tc>
          <w:tcPr>
            <w:tcW w:w="0" w:type="auto"/>
            <w:vAlign w:val="center"/>
          </w:tcPr>
          <w:p w14:paraId="6018356F" w14:textId="77777777" w:rsidR="00382461" w:rsidRDefault="009A6F4A">
            <w:r>
              <w:t>Phase</w:t>
            </w:r>
          </w:p>
        </w:tc>
        <w:tc>
          <w:tcPr>
            <w:tcW w:w="0" w:type="auto"/>
            <w:vAlign w:val="center"/>
          </w:tcPr>
          <w:p w14:paraId="1BC6C1C6" w14:textId="77777777" w:rsidR="00382461" w:rsidRDefault="009A6F4A">
            <w:r>
              <w:t>DV Wizard Step 1 : Connect to an Excel workbook to create the diagram</w:t>
            </w:r>
          </w:p>
        </w:tc>
      </w:tr>
      <w:tr w:rsidR="00382461" w14:paraId="500A42BD" w14:textId="77777777">
        <w:tc>
          <w:tcPr>
            <w:tcW w:w="0" w:type="auto"/>
            <w:vAlign w:val="center"/>
          </w:tcPr>
          <w:p w14:paraId="4DC3B7DA" w14:textId="77777777" w:rsidR="00382461" w:rsidRDefault="009A6F4A">
            <w:r>
              <w:t>Process Step Description</w:t>
            </w:r>
          </w:p>
        </w:tc>
        <w:tc>
          <w:tcPr>
            <w:tcW w:w="0" w:type="auto"/>
            <w:vAlign w:val="center"/>
          </w:tcPr>
          <w:p w14:paraId="6870F23F" w14:textId="77777777" w:rsidR="00382461" w:rsidRDefault="009A6F4A">
            <w:r>
              <w:t>Select Diagram Type</w:t>
            </w:r>
          </w:p>
        </w:tc>
      </w:tr>
      <w:tr w:rsidR="00382461" w14:paraId="759E2926" w14:textId="77777777">
        <w:tc>
          <w:tcPr>
            <w:tcW w:w="0" w:type="auto"/>
            <w:vAlign w:val="center"/>
          </w:tcPr>
          <w:p w14:paraId="34AF1D0F" w14:textId="77777777" w:rsidR="00382461" w:rsidRDefault="009A6F4A">
            <w:r>
              <w:t>Alt Description</w:t>
            </w:r>
          </w:p>
        </w:tc>
        <w:tc>
          <w:tcPr>
            <w:tcW w:w="0" w:type="auto"/>
            <w:vAlign w:val="center"/>
          </w:tcPr>
          <w:p w14:paraId="3CFA9E78" w14:textId="77777777" w:rsidR="00382461" w:rsidRDefault="009A6F4A">
            <w:r>
              <w:t>P012-Process-Visio-DV Wizard Step 1 : Connect to an Excel workbook to create the diagram-Sele</w:t>
            </w:r>
            <w:r>
              <w:t>ct Diagram Type</w:t>
            </w:r>
          </w:p>
        </w:tc>
      </w:tr>
      <w:tr w:rsidR="00382461" w14:paraId="4C796B09" w14:textId="77777777">
        <w:tc>
          <w:tcPr>
            <w:tcW w:w="0" w:type="auto"/>
            <w:vAlign w:val="center"/>
          </w:tcPr>
          <w:p w14:paraId="4F9D828D" w14:textId="77777777" w:rsidR="00382461" w:rsidRDefault="009A6F4A">
            <w:r>
              <w:t>Connector Label</w:t>
            </w:r>
          </w:p>
        </w:tc>
        <w:tc>
          <w:tcPr>
            <w:tcW w:w="0" w:type="auto"/>
            <w:vAlign w:val="center"/>
          </w:tcPr>
          <w:p w14:paraId="68A63CDA" w14:textId="77777777" w:rsidR="00382461" w:rsidRDefault="00382461"/>
        </w:tc>
      </w:tr>
      <w:tr w:rsidR="00382461" w14:paraId="4AB68F23" w14:textId="77777777">
        <w:tc>
          <w:tcPr>
            <w:tcW w:w="0" w:type="auto"/>
            <w:vAlign w:val="center"/>
          </w:tcPr>
          <w:p w14:paraId="690C0B10" w14:textId="77777777" w:rsidR="00382461" w:rsidRDefault="009A6F4A">
            <w:r>
              <w:t>Function</w:t>
            </w:r>
          </w:p>
        </w:tc>
        <w:tc>
          <w:tcPr>
            <w:tcW w:w="0" w:type="auto"/>
            <w:vAlign w:val="center"/>
          </w:tcPr>
          <w:p w14:paraId="0E115A01" w14:textId="77777777" w:rsidR="00382461" w:rsidRDefault="009A6F4A">
            <w:r>
              <w:t>Visio</w:t>
            </w:r>
          </w:p>
        </w:tc>
      </w:tr>
      <w:tr w:rsidR="00382461" w14:paraId="5050B7B8" w14:textId="77777777">
        <w:tc>
          <w:tcPr>
            <w:tcW w:w="0" w:type="auto"/>
            <w:vAlign w:val="center"/>
          </w:tcPr>
          <w:p w14:paraId="589E0316" w14:textId="77777777" w:rsidR="00382461" w:rsidRDefault="009A6F4A">
            <w:r>
              <w:t>Next Step ID</w:t>
            </w:r>
          </w:p>
        </w:tc>
        <w:tc>
          <w:tcPr>
            <w:tcW w:w="0" w:type="auto"/>
            <w:vAlign w:val="center"/>
          </w:tcPr>
          <w:p w14:paraId="40E946DF" w14:textId="77777777" w:rsidR="00382461" w:rsidRDefault="009A6F4A">
            <w:r>
              <w:t>P013</w:t>
            </w:r>
          </w:p>
        </w:tc>
      </w:tr>
      <w:tr w:rsidR="00382461" w14:paraId="6B896709" w14:textId="77777777">
        <w:tc>
          <w:tcPr>
            <w:tcW w:w="0" w:type="auto"/>
            <w:vAlign w:val="center"/>
          </w:tcPr>
          <w:p w14:paraId="43A4FE76" w14:textId="77777777" w:rsidR="00382461" w:rsidRDefault="009A6F4A">
            <w:r>
              <w:t>Process Step ID</w:t>
            </w:r>
          </w:p>
        </w:tc>
        <w:tc>
          <w:tcPr>
            <w:tcW w:w="0" w:type="auto"/>
            <w:vAlign w:val="center"/>
          </w:tcPr>
          <w:p w14:paraId="2BC2CEEF" w14:textId="77777777" w:rsidR="00382461" w:rsidRDefault="009A6F4A">
            <w:r>
              <w:t>P012</w:t>
            </w:r>
          </w:p>
        </w:tc>
      </w:tr>
      <w:tr w:rsidR="00382461" w14:paraId="788C6992" w14:textId="77777777">
        <w:tc>
          <w:tcPr>
            <w:tcW w:w="0" w:type="auto"/>
            <w:vAlign w:val="center"/>
          </w:tcPr>
          <w:p w14:paraId="1142B7AA" w14:textId="77777777" w:rsidR="00382461" w:rsidRDefault="009A6F4A">
            <w:r>
              <w:t>Shape Type</w:t>
            </w:r>
          </w:p>
        </w:tc>
        <w:tc>
          <w:tcPr>
            <w:tcW w:w="0" w:type="auto"/>
            <w:vAlign w:val="center"/>
          </w:tcPr>
          <w:p w14:paraId="478C9DBE" w14:textId="77777777" w:rsidR="00382461" w:rsidRDefault="009A6F4A">
            <w:r>
              <w:t>Process</w:t>
            </w:r>
          </w:p>
        </w:tc>
      </w:tr>
      <w:tr w:rsidR="00382461" w14:paraId="5141978A" w14:textId="77777777">
        <w:tc>
          <w:tcPr>
            <w:tcW w:w="0" w:type="auto"/>
            <w:vAlign w:val="center"/>
          </w:tcPr>
          <w:p w14:paraId="3DBB074A" w14:textId="77777777" w:rsidR="00382461" w:rsidRDefault="009A6F4A">
            <w:r>
              <w:t>Connected Step(s)</w:t>
            </w:r>
          </w:p>
        </w:tc>
        <w:tc>
          <w:tcPr>
            <w:tcW w:w="0" w:type="auto"/>
            <w:vAlign w:val="center"/>
          </w:tcPr>
          <w:p w14:paraId="4B138876" w14:textId="77777777" w:rsidR="00382461" w:rsidRDefault="009A6F4A">
            <w:hyperlink w:anchor="Page0/57" w:history="1">
              <w:r>
                <w:rPr>
                  <w:rStyle w:val="Hyperlink"/>
                  <w:color w:val="0563C1" w:themeColor="hyperlink"/>
                </w:rPr>
                <w:t>Select Create</w:t>
              </w:r>
            </w:hyperlink>
          </w:p>
          <w:p w14:paraId="4766E3E5" w14:textId="77777777" w:rsidR="00382461" w:rsidRDefault="009A6F4A">
            <w:hyperlink w:anchor="Page0/59" w:history="1">
              <w:r>
                <w:rPr>
                  <w:rStyle w:val="Hyperlink"/>
                  <w:color w:val="0563C1" w:themeColor="hyperlink"/>
                </w:rPr>
                <w:t>Select Excel Workbook</w:t>
              </w:r>
            </w:hyperlink>
          </w:p>
        </w:tc>
      </w:tr>
    </w:tbl>
    <w:p w14:paraId="5C5F70AF" w14:textId="77777777" w:rsidR="00382461" w:rsidRDefault="00382461"/>
    <w:p w14:paraId="5472C476" w14:textId="77777777" w:rsidR="00382461" w:rsidRDefault="009A6F4A">
      <w:pPr>
        <w:pStyle w:val="Heading2"/>
        <w:keepNext/>
      </w:pPr>
      <w:bookmarkStart w:id="29" w:name="Page0/59"/>
      <w:bookmarkStart w:id="30" w:name="_Toc126500932"/>
      <w:bookmarkEnd w:id="29"/>
      <w:r>
        <w:lastRenderedPageBreak/>
        <w:t>Select Excel Workbook</w:t>
      </w:r>
      <w:bookmarkEnd w:id="30"/>
    </w:p>
    <w:p w14:paraId="51E7C95E" w14:textId="77777777" w:rsidR="00382461" w:rsidRDefault="00382461">
      <w:pPr>
        <w:keepNext/>
      </w:pPr>
    </w:p>
    <w:p w14:paraId="44250792" w14:textId="77777777" w:rsidR="00382461" w:rsidRDefault="009A6F4A">
      <w:pPr>
        <w:ind w:left="360"/>
      </w:pPr>
      <w:r>
        <w:rPr>
          <w:noProof/>
        </w:rPr>
        <w:drawing>
          <wp:inline distT="0" distB="0" distL="0" distR="0" wp14:anchorId="38125AEB" wp14:editId="3336B8A5">
            <wp:extent cx="3022931" cy="590820"/>
            <wp:effectExtent l="1905" t="19050" r="2667" b="2603"/>
            <wp:docPr id="16" name="Page0_59" descr="P013-Process-Visio-DV Wizard Step 1 : Connect to an Excel workbook to create the diagram-Select Excel Workbook" title="Select Excel Workboo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_59.Emf"/>
                    <pic:cNvPicPr/>
                  </pic:nvPicPr>
                  <pic:blipFill>
                    <a:blip r:embed="rId25" cstate="print">
                      <a:extLst>
                        <a:ext uri="04f0d42e-b338-49b9-a26d-e575b8747de8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931" cy="59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3F82" w14:textId="77777777" w:rsidR="00382461" w:rsidRDefault="00382461"/>
    <w:tbl>
      <w:tblPr>
        <w:tblStyle w:val="TableGrid"/>
        <w:tblW w:w="0" w:type="auto"/>
        <w:tblInd w:w="360" w:type="dxa"/>
        <w:tblBorders>
          <w:top w:val="single" w:sz="0" w:space="0" w:color="A6A6A6"/>
          <w:left w:val="single" w:sz="0" w:space="0" w:color="A6A6A6"/>
          <w:bottom w:val="single" w:sz="0" w:space="0" w:color="A6A6A6"/>
          <w:right w:val="single" w:sz="0" w:space="0" w:color="A6A6A6"/>
          <w:insideH w:val="single" w:sz="0" w:space="0" w:color="A6A6A6"/>
          <w:insideV w:val="single" w:sz="0" w:space="0" w:color="A6A6A6"/>
        </w:tblBorders>
        <w:tblLook w:val="04A0" w:firstRow="1" w:lastRow="0" w:firstColumn="1" w:lastColumn="0" w:noHBand="0" w:noVBand="1"/>
      </w:tblPr>
      <w:tblGrid>
        <w:gridCol w:w="2025"/>
        <w:gridCol w:w="7361"/>
      </w:tblGrid>
      <w:tr w:rsidR="00382461" w14:paraId="6302BFC2" w14:textId="77777777">
        <w:tc>
          <w:tcPr>
            <w:tcW w:w="0" w:type="auto"/>
            <w:vAlign w:val="center"/>
          </w:tcPr>
          <w:p w14:paraId="2DB14567" w14:textId="77777777" w:rsidR="00382461" w:rsidRDefault="009A6F4A">
            <w:r>
              <w:t>Phase</w:t>
            </w:r>
          </w:p>
        </w:tc>
        <w:tc>
          <w:tcPr>
            <w:tcW w:w="0" w:type="auto"/>
            <w:vAlign w:val="center"/>
          </w:tcPr>
          <w:p w14:paraId="04C05ED5" w14:textId="77777777" w:rsidR="00382461" w:rsidRDefault="009A6F4A">
            <w:r>
              <w:t>DV Wizard Step 1 : Connect to an Excel workbook to create the diagram</w:t>
            </w:r>
          </w:p>
        </w:tc>
      </w:tr>
      <w:tr w:rsidR="00382461" w14:paraId="1341DE2B" w14:textId="77777777">
        <w:tc>
          <w:tcPr>
            <w:tcW w:w="0" w:type="auto"/>
            <w:vAlign w:val="center"/>
          </w:tcPr>
          <w:p w14:paraId="7B836005" w14:textId="77777777" w:rsidR="00382461" w:rsidRDefault="009A6F4A">
            <w:r>
              <w:t xml:space="preserve">Process Step </w:t>
            </w:r>
            <w:r>
              <w:t>Description</w:t>
            </w:r>
          </w:p>
        </w:tc>
        <w:tc>
          <w:tcPr>
            <w:tcW w:w="0" w:type="auto"/>
            <w:vAlign w:val="center"/>
          </w:tcPr>
          <w:p w14:paraId="7A07AB41" w14:textId="77777777" w:rsidR="00382461" w:rsidRDefault="009A6F4A">
            <w:r>
              <w:t>Select Excel Workbook</w:t>
            </w:r>
          </w:p>
        </w:tc>
      </w:tr>
      <w:tr w:rsidR="00382461" w14:paraId="20E0E13A" w14:textId="77777777">
        <w:tc>
          <w:tcPr>
            <w:tcW w:w="0" w:type="auto"/>
            <w:vAlign w:val="center"/>
          </w:tcPr>
          <w:p w14:paraId="60F4CD58" w14:textId="77777777" w:rsidR="00382461" w:rsidRDefault="009A6F4A">
            <w:r>
              <w:t>Alt Description</w:t>
            </w:r>
          </w:p>
        </w:tc>
        <w:tc>
          <w:tcPr>
            <w:tcW w:w="0" w:type="auto"/>
            <w:vAlign w:val="center"/>
          </w:tcPr>
          <w:p w14:paraId="2A768BE0" w14:textId="77777777" w:rsidR="00382461" w:rsidRDefault="009A6F4A">
            <w:r>
              <w:t>P013-Process-Visio-DV Wizard Step 1 : Connect to an Excel workbook to create the diagram-Select Excel Workbook</w:t>
            </w:r>
          </w:p>
        </w:tc>
      </w:tr>
      <w:tr w:rsidR="00382461" w14:paraId="451C2E6B" w14:textId="77777777">
        <w:tc>
          <w:tcPr>
            <w:tcW w:w="0" w:type="auto"/>
            <w:vAlign w:val="center"/>
          </w:tcPr>
          <w:p w14:paraId="6E2D212B" w14:textId="77777777" w:rsidR="00382461" w:rsidRDefault="009A6F4A">
            <w:r>
              <w:t>Connector Label</w:t>
            </w:r>
          </w:p>
        </w:tc>
        <w:tc>
          <w:tcPr>
            <w:tcW w:w="0" w:type="auto"/>
            <w:vAlign w:val="center"/>
          </w:tcPr>
          <w:p w14:paraId="545E6A2D" w14:textId="77777777" w:rsidR="00382461" w:rsidRDefault="00382461"/>
        </w:tc>
      </w:tr>
      <w:tr w:rsidR="00382461" w14:paraId="743BD548" w14:textId="77777777">
        <w:tc>
          <w:tcPr>
            <w:tcW w:w="0" w:type="auto"/>
            <w:vAlign w:val="center"/>
          </w:tcPr>
          <w:p w14:paraId="652D9230" w14:textId="77777777" w:rsidR="00382461" w:rsidRDefault="009A6F4A">
            <w:r>
              <w:t>Function</w:t>
            </w:r>
          </w:p>
        </w:tc>
        <w:tc>
          <w:tcPr>
            <w:tcW w:w="0" w:type="auto"/>
            <w:vAlign w:val="center"/>
          </w:tcPr>
          <w:p w14:paraId="204E3B0B" w14:textId="77777777" w:rsidR="00382461" w:rsidRDefault="009A6F4A">
            <w:r>
              <w:t>Visio</w:t>
            </w:r>
          </w:p>
        </w:tc>
      </w:tr>
      <w:tr w:rsidR="00382461" w14:paraId="6BAE2081" w14:textId="77777777">
        <w:tc>
          <w:tcPr>
            <w:tcW w:w="0" w:type="auto"/>
            <w:vAlign w:val="center"/>
          </w:tcPr>
          <w:p w14:paraId="36722584" w14:textId="77777777" w:rsidR="00382461" w:rsidRDefault="009A6F4A">
            <w:r>
              <w:t>Next Step ID</w:t>
            </w:r>
          </w:p>
        </w:tc>
        <w:tc>
          <w:tcPr>
            <w:tcW w:w="0" w:type="auto"/>
            <w:vAlign w:val="center"/>
          </w:tcPr>
          <w:p w14:paraId="54160441" w14:textId="77777777" w:rsidR="00382461" w:rsidRDefault="009A6F4A">
            <w:r>
              <w:t>P014</w:t>
            </w:r>
          </w:p>
        </w:tc>
      </w:tr>
      <w:tr w:rsidR="00382461" w14:paraId="68E8FDB6" w14:textId="77777777">
        <w:tc>
          <w:tcPr>
            <w:tcW w:w="0" w:type="auto"/>
            <w:vAlign w:val="center"/>
          </w:tcPr>
          <w:p w14:paraId="1221EE7A" w14:textId="77777777" w:rsidR="00382461" w:rsidRDefault="009A6F4A">
            <w:r>
              <w:t>Process Step ID</w:t>
            </w:r>
          </w:p>
        </w:tc>
        <w:tc>
          <w:tcPr>
            <w:tcW w:w="0" w:type="auto"/>
            <w:vAlign w:val="center"/>
          </w:tcPr>
          <w:p w14:paraId="3AC66A4E" w14:textId="77777777" w:rsidR="00382461" w:rsidRDefault="009A6F4A">
            <w:r>
              <w:t>P013</w:t>
            </w:r>
          </w:p>
        </w:tc>
      </w:tr>
      <w:tr w:rsidR="00382461" w14:paraId="1CCC2959" w14:textId="77777777">
        <w:tc>
          <w:tcPr>
            <w:tcW w:w="0" w:type="auto"/>
            <w:vAlign w:val="center"/>
          </w:tcPr>
          <w:p w14:paraId="4D5A24FB" w14:textId="77777777" w:rsidR="00382461" w:rsidRDefault="009A6F4A">
            <w:r>
              <w:t>Shape Type</w:t>
            </w:r>
          </w:p>
        </w:tc>
        <w:tc>
          <w:tcPr>
            <w:tcW w:w="0" w:type="auto"/>
            <w:vAlign w:val="center"/>
          </w:tcPr>
          <w:p w14:paraId="16498050" w14:textId="77777777" w:rsidR="00382461" w:rsidRDefault="009A6F4A">
            <w:r>
              <w:t>Process</w:t>
            </w:r>
          </w:p>
        </w:tc>
      </w:tr>
      <w:tr w:rsidR="00382461" w14:paraId="147EB1F1" w14:textId="77777777">
        <w:tc>
          <w:tcPr>
            <w:tcW w:w="0" w:type="auto"/>
            <w:vAlign w:val="center"/>
          </w:tcPr>
          <w:p w14:paraId="5F5AFC38" w14:textId="77777777" w:rsidR="00382461" w:rsidRDefault="009A6F4A">
            <w:r>
              <w:t>Connected Step(s)</w:t>
            </w:r>
          </w:p>
        </w:tc>
        <w:tc>
          <w:tcPr>
            <w:tcW w:w="0" w:type="auto"/>
            <w:vAlign w:val="center"/>
          </w:tcPr>
          <w:p w14:paraId="408AD5B9" w14:textId="77777777" w:rsidR="00382461" w:rsidRDefault="009A6F4A">
            <w:hyperlink w:anchor="Page0/58" w:history="1">
              <w:r>
                <w:rPr>
                  <w:rStyle w:val="Hyperlink"/>
                  <w:color w:val="0563C1" w:themeColor="hyperlink"/>
                </w:rPr>
                <w:t>Select Diagram Type</w:t>
              </w:r>
            </w:hyperlink>
          </w:p>
          <w:p w14:paraId="2935EAD5" w14:textId="77777777" w:rsidR="00382461" w:rsidRDefault="009A6F4A">
            <w:hyperlink w:anchor="Page0/60" w:history="1">
              <w:r>
                <w:rPr>
                  <w:rStyle w:val="Hyperlink"/>
                  <w:color w:val="0563C1" w:themeColor="hyperlink"/>
                </w:rPr>
                <w:t>Select table or custom range</w:t>
              </w:r>
            </w:hyperlink>
          </w:p>
        </w:tc>
      </w:tr>
    </w:tbl>
    <w:p w14:paraId="5B7D25BE" w14:textId="77777777" w:rsidR="00382461" w:rsidRDefault="00382461"/>
    <w:p w14:paraId="6B1DD6E4" w14:textId="77777777" w:rsidR="00382461" w:rsidRDefault="009A6F4A">
      <w:pPr>
        <w:pStyle w:val="Heading2"/>
        <w:keepNext/>
      </w:pPr>
      <w:bookmarkStart w:id="31" w:name="Page0/60"/>
      <w:bookmarkStart w:id="32" w:name="_Toc126500933"/>
      <w:bookmarkEnd w:id="31"/>
      <w:r>
        <w:t>Select table or custom range</w:t>
      </w:r>
      <w:bookmarkEnd w:id="32"/>
    </w:p>
    <w:p w14:paraId="72C9E61B" w14:textId="77777777" w:rsidR="00382461" w:rsidRDefault="00382461">
      <w:pPr>
        <w:keepNext/>
      </w:pPr>
    </w:p>
    <w:p w14:paraId="468D8E9F" w14:textId="77777777" w:rsidR="00382461" w:rsidRDefault="009A6F4A">
      <w:pPr>
        <w:ind w:left="360"/>
      </w:pPr>
      <w:r>
        <w:rPr>
          <w:noProof/>
        </w:rPr>
        <w:drawing>
          <wp:inline distT="0" distB="0" distL="0" distR="0" wp14:anchorId="55567286" wp14:editId="70745DB0">
            <wp:extent cx="3022931" cy="590820"/>
            <wp:effectExtent l="1905" t="19050" r="2667" b="2603"/>
            <wp:docPr id="17" name="Page0_60" descr="P014-Process-Visio-DV Wizard Step 1 : Connect to an Excel workbook to create the diagram-Select table or custom range" title="Select table or custom ran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_60.Emf"/>
                    <pic:cNvPicPr/>
                  </pic:nvPicPr>
                  <pic:blipFill>
                    <a:blip r:embed="rId26" cstate="print">
                      <a:extLst>
                        <a:ext uri="ae8d3dde-c2fe-4ba4-99fd-5b4955209078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931" cy="59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54A7F" w14:textId="77777777" w:rsidR="00382461" w:rsidRDefault="00382461"/>
    <w:tbl>
      <w:tblPr>
        <w:tblStyle w:val="TableGrid"/>
        <w:tblW w:w="0" w:type="auto"/>
        <w:tblInd w:w="360" w:type="dxa"/>
        <w:tblBorders>
          <w:top w:val="single" w:sz="0" w:space="0" w:color="A6A6A6"/>
          <w:left w:val="single" w:sz="0" w:space="0" w:color="A6A6A6"/>
          <w:bottom w:val="single" w:sz="0" w:space="0" w:color="A6A6A6"/>
          <w:right w:val="single" w:sz="0" w:space="0" w:color="A6A6A6"/>
          <w:insideH w:val="single" w:sz="0" w:space="0" w:color="A6A6A6"/>
          <w:insideV w:val="single" w:sz="0" w:space="0" w:color="A6A6A6"/>
        </w:tblBorders>
        <w:tblLook w:val="04A0" w:firstRow="1" w:lastRow="0" w:firstColumn="1" w:lastColumn="0" w:noHBand="0" w:noVBand="1"/>
      </w:tblPr>
      <w:tblGrid>
        <w:gridCol w:w="1987"/>
        <w:gridCol w:w="7399"/>
      </w:tblGrid>
      <w:tr w:rsidR="00382461" w14:paraId="5092B043" w14:textId="77777777">
        <w:tc>
          <w:tcPr>
            <w:tcW w:w="0" w:type="auto"/>
            <w:vAlign w:val="center"/>
          </w:tcPr>
          <w:p w14:paraId="4327B0B8" w14:textId="77777777" w:rsidR="00382461" w:rsidRDefault="009A6F4A">
            <w:r>
              <w:t>Phase</w:t>
            </w:r>
          </w:p>
        </w:tc>
        <w:tc>
          <w:tcPr>
            <w:tcW w:w="0" w:type="auto"/>
            <w:vAlign w:val="center"/>
          </w:tcPr>
          <w:p w14:paraId="64B360BA" w14:textId="77777777" w:rsidR="00382461" w:rsidRDefault="009A6F4A">
            <w:r>
              <w:t xml:space="preserve">DV Wizard Step 1 </w:t>
            </w:r>
            <w:r>
              <w:t>: Connect to an Excel workbook to create the diagram</w:t>
            </w:r>
          </w:p>
        </w:tc>
      </w:tr>
      <w:tr w:rsidR="00382461" w14:paraId="3C5AD07F" w14:textId="77777777">
        <w:tc>
          <w:tcPr>
            <w:tcW w:w="0" w:type="auto"/>
            <w:vAlign w:val="center"/>
          </w:tcPr>
          <w:p w14:paraId="2680DB60" w14:textId="77777777" w:rsidR="00382461" w:rsidRDefault="009A6F4A">
            <w:r>
              <w:t>Process Step Description</w:t>
            </w:r>
          </w:p>
        </w:tc>
        <w:tc>
          <w:tcPr>
            <w:tcW w:w="0" w:type="auto"/>
            <w:vAlign w:val="center"/>
          </w:tcPr>
          <w:p w14:paraId="386CADF8" w14:textId="77777777" w:rsidR="00382461" w:rsidRDefault="009A6F4A">
            <w:r>
              <w:t>Select table or custom range</w:t>
            </w:r>
          </w:p>
        </w:tc>
      </w:tr>
      <w:tr w:rsidR="00382461" w14:paraId="2A0F429D" w14:textId="77777777">
        <w:tc>
          <w:tcPr>
            <w:tcW w:w="0" w:type="auto"/>
            <w:vAlign w:val="center"/>
          </w:tcPr>
          <w:p w14:paraId="02FD63F8" w14:textId="77777777" w:rsidR="00382461" w:rsidRDefault="009A6F4A">
            <w:r>
              <w:t>Alt Description</w:t>
            </w:r>
          </w:p>
        </w:tc>
        <w:tc>
          <w:tcPr>
            <w:tcW w:w="0" w:type="auto"/>
            <w:vAlign w:val="center"/>
          </w:tcPr>
          <w:p w14:paraId="4DF0CDAD" w14:textId="77777777" w:rsidR="00382461" w:rsidRDefault="009A6F4A">
            <w:r>
              <w:t>P014-Process-Visio-DV Wizard Step 1 : Connect to an Excel workbook to create the diagram-Select table or custom range</w:t>
            </w:r>
          </w:p>
        </w:tc>
      </w:tr>
      <w:tr w:rsidR="00382461" w14:paraId="0F5C2E62" w14:textId="77777777">
        <w:tc>
          <w:tcPr>
            <w:tcW w:w="0" w:type="auto"/>
            <w:vAlign w:val="center"/>
          </w:tcPr>
          <w:p w14:paraId="267B4692" w14:textId="77777777" w:rsidR="00382461" w:rsidRDefault="009A6F4A">
            <w:r>
              <w:t>Connector Label</w:t>
            </w:r>
          </w:p>
        </w:tc>
        <w:tc>
          <w:tcPr>
            <w:tcW w:w="0" w:type="auto"/>
            <w:vAlign w:val="center"/>
          </w:tcPr>
          <w:p w14:paraId="624F1818" w14:textId="77777777" w:rsidR="00382461" w:rsidRDefault="00382461"/>
        </w:tc>
      </w:tr>
      <w:tr w:rsidR="00382461" w14:paraId="144AC2BD" w14:textId="77777777">
        <w:tc>
          <w:tcPr>
            <w:tcW w:w="0" w:type="auto"/>
            <w:vAlign w:val="center"/>
          </w:tcPr>
          <w:p w14:paraId="5E6C1B06" w14:textId="77777777" w:rsidR="00382461" w:rsidRDefault="009A6F4A">
            <w:r>
              <w:t>Function</w:t>
            </w:r>
          </w:p>
        </w:tc>
        <w:tc>
          <w:tcPr>
            <w:tcW w:w="0" w:type="auto"/>
            <w:vAlign w:val="center"/>
          </w:tcPr>
          <w:p w14:paraId="7455A292" w14:textId="77777777" w:rsidR="00382461" w:rsidRDefault="009A6F4A">
            <w:r>
              <w:t>Visio</w:t>
            </w:r>
          </w:p>
        </w:tc>
      </w:tr>
      <w:tr w:rsidR="00382461" w14:paraId="121B11FB" w14:textId="77777777">
        <w:tc>
          <w:tcPr>
            <w:tcW w:w="0" w:type="auto"/>
            <w:vAlign w:val="center"/>
          </w:tcPr>
          <w:p w14:paraId="131D7E57" w14:textId="77777777" w:rsidR="00382461" w:rsidRDefault="009A6F4A">
            <w:r>
              <w:t>Next Step ID</w:t>
            </w:r>
          </w:p>
        </w:tc>
        <w:tc>
          <w:tcPr>
            <w:tcW w:w="0" w:type="auto"/>
            <w:vAlign w:val="center"/>
          </w:tcPr>
          <w:p w14:paraId="6D84937D" w14:textId="77777777" w:rsidR="00382461" w:rsidRDefault="009A6F4A">
            <w:r>
              <w:t>P015</w:t>
            </w:r>
          </w:p>
        </w:tc>
      </w:tr>
      <w:tr w:rsidR="00382461" w14:paraId="593F6D8B" w14:textId="77777777">
        <w:tc>
          <w:tcPr>
            <w:tcW w:w="0" w:type="auto"/>
            <w:vAlign w:val="center"/>
          </w:tcPr>
          <w:p w14:paraId="338D8F7E" w14:textId="77777777" w:rsidR="00382461" w:rsidRDefault="009A6F4A">
            <w:r>
              <w:t>Process Step ID</w:t>
            </w:r>
          </w:p>
        </w:tc>
        <w:tc>
          <w:tcPr>
            <w:tcW w:w="0" w:type="auto"/>
            <w:vAlign w:val="center"/>
          </w:tcPr>
          <w:p w14:paraId="58C6AF49" w14:textId="77777777" w:rsidR="00382461" w:rsidRDefault="009A6F4A">
            <w:r>
              <w:t>P014</w:t>
            </w:r>
          </w:p>
        </w:tc>
      </w:tr>
      <w:tr w:rsidR="00382461" w14:paraId="20919A46" w14:textId="77777777">
        <w:tc>
          <w:tcPr>
            <w:tcW w:w="0" w:type="auto"/>
            <w:vAlign w:val="center"/>
          </w:tcPr>
          <w:p w14:paraId="715A4828" w14:textId="77777777" w:rsidR="00382461" w:rsidRDefault="009A6F4A">
            <w:r>
              <w:t>Shape Type</w:t>
            </w:r>
          </w:p>
        </w:tc>
        <w:tc>
          <w:tcPr>
            <w:tcW w:w="0" w:type="auto"/>
            <w:vAlign w:val="center"/>
          </w:tcPr>
          <w:p w14:paraId="2F8F1E7E" w14:textId="77777777" w:rsidR="00382461" w:rsidRDefault="009A6F4A">
            <w:r>
              <w:t>Process</w:t>
            </w:r>
          </w:p>
        </w:tc>
      </w:tr>
      <w:tr w:rsidR="00382461" w14:paraId="7FCCF8B5" w14:textId="77777777">
        <w:tc>
          <w:tcPr>
            <w:tcW w:w="0" w:type="auto"/>
            <w:vAlign w:val="center"/>
          </w:tcPr>
          <w:p w14:paraId="0CD82262" w14:textId="77777777" w:rsidR="00382461" w:rsidRDefault="009A6F4A">
            <w:r>
              <w:t>Connected Step(s)</w:t>
            </w:r>
          </w:p>
        </w:tc>
        <w:tc>
          <w:tcPr>
            <w:tcW w:w="0" w:type="auto"/>
            <w:vAlign w:val="center"/>
          </w:tcPr>
          <w:p w14:paraId="5AABD0DB" w14:textId="77777777" w:rsidR="00382461" w:rsidRDefault="009A6F4A">
            <w:hyperlink w:anchor="Page0/59" w:history="1">
              <w:r>
                <w:rPr>
                  <w:rStyle w:val="Hyperlink"/>
                  <w:color w:val="0563C1" w:themeColor="hyperlink"/>
                </w:rPr>
                <w:t>Select Excel Workbook</w:t>
              </w:r>
            </w:hyperlink>
          </w:p>
          <w:p w14:paraId="0C7857CD" w14:textId="77777777" w:rsidR="00382461" w:rsidRDefault="009A6F4A">
            <w:hyperlink w:anchor="Page0/61" w:history="1">
              <w:r>
                <w:rPr>
                  <w:rStyle w:val="Hyperlink"/>
                  <w:color w:val="0563C1" w:themeColor="hyperlink"/>
                </w:rPr>
                <w:t>Select Next</w:t>
              </w:r>
            </w:hyperlink>
          </w:p>
        </w:tc>
      </w:tr>
    </w:tbl>
    <w:p w14:paraId="756E4285" w14:textId="77777777" w:rsidR="00382461" w:rsidRDefault="00382461"/>
    <w:p w14:paraId="21FAD171" w14:textId="77777777" w:rsidR="00382461" w:rsidRDefault="009A6F4A">
      <w:pPr>
        <w:pStyle w:val="Heading2"/>
        <w:keepNext/>
      </w:pPr>
      <w:bookmarkStart w:id="33" w:name="Page0/61"/>
      <w:bookmarkStart w:id="34" w:name="_Toc126500934"/>
      <w:bookmarkEnd w:id="33"/>
      <w:r>
        <w:lastRenderedPageBreak/>
        <w:t>Select Next</w:t>
      </w:r>
      <w:bookmarkEnd w:id="34"/>
    </w:p>
    <w:p w14:paraId="2E41AFE6" w14:textId="77777777" w:rsidR="00382461" w:rsidRDefault="00382461">
      <w:pPr>
        <w:keepNext/>
      </w:pPr>
    </w:p>
    <w:p w14:paraId="2905C7D9" w14:textId="77777777" w:rsidR="00382461" w:rsidRDefault="009A6F4A">
      <w:pPr>
        <w:ind w:left="360"/>
      </w:pPr>
      <w:r>
        <w:rPr>
          <w:noProof/>
        </w:rPr>
        <w:drawing>
          <wp:inline distT="0" distB="0" distL="0" distR="0" wp14:anchorId="3B3B0F11" wp14:editId="63BDC8D4">
            <wp:extent cx="3628390" cy="2156193"/>
            <wp:effectExtent l="1905" t="19050" r="2667" b="2603"/>
            <wp:docPr id="18" name="Page0_61" descr="P015-Process-Visio-DV Wizard Step 1 : Connect to an Excel workbook to create the diagram-Select Next" title="Select N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_61.Emf"/>
                    <pic:cNvPicPr/>
                  </pic:nvPicPr>
                  <pic:blipFill>
                    <a:blip r:embed="rId27" cstate="print">
                      <a:extLst>
                        <a:ext uri="ec43d2fe-4adc-460a-b1a9-a83efa94884b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215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099A3" w14:textId="77777777" w:rsidR="00382461" w:rsidRDefault="00382461"/>
    <w:tbl>
      <w:tblPr>
        <w:tblStyle w:val="TableGrid"/>
        <w:tblW w:w="0" w:type="auto"/>
        <w:tblInd w:w="360" w:type="dxa"/>
        <w:tblBorders>
          <w:top w:val="single" w:sz="0" w:space="0" w:color="A6A6A6"/>
          <w:left w:val="single" w:sz="0" w:space="0" w:color="A6A6A6"/>
          <w:bottom w:val="single" w:sz="0" w:space="0" w:color="A6A6A6"/>
          <w:right w:val="single" w:sz="0" w:space="0" w:color="A6A6A6"/>
          <w:insideH w:val="single" w:sz="0" w:space="0" w:color="A6A6A6"/>
          <w:insideV w:val="single" w:sz="0" w:space="0" w:color="A6A6A6"/>
        </w:tblBorders>
        <w:tblLook w:val="04A0" w:firstRow="1" w:lastRow="0" w:firstColumn="1" w:lastColumn="0" w:noHBand="0" w:noVBand="1"/>
      </w:tblPr>
      <w:tblGrid>
        <w:gridCol w:w="2109"/>
        <w:gridCol w:w="7277"/>
      </w:tblGrid>
      <w:tr w:rsidR="00382461" w14:paraId="56C7E091" w14:textId="77777777">
        <w:tc>
          <w:tcPr>
            <w:tcW w:w="0" w:type="auto"/>
            <w:vAlign w:val="center"/>
          </w:tcPr>
          <w:p w14:paraId="26A2D8D5" w14:textId="77777777" w:rsidR="00382461" w:rsidRDefault="009A6F4A">
            <w:r>
              <w:t>Phase</w:t>
            </w:r>
          </w:p>
        </w:tc>
        <w:tc>
          <w:tcPr>
            <w:tcW w:w="0" w:type="auto"/>
            <w:vAlign w:val="center"/>
          </w:tcPr>
          <w:p w14:paraId="50653C51" w14:textId="77777777" w:rsidR="00382461" w:rsidRDefault="009A6F4A">
            <w:r>
              <w:t>DV Wizard Step 1 : Connect to an Excel workbook to create the diagram</w:t>
            </w:r>
          </w:p>
        </w:tc>
      </w:tr>
      <w:tr w:rsidR="00382461" w14:paraId="3212B8FD" w14:textId="77777777">
        <w:tc>
          <w:tcPr>
            <w:tcW w:w="0" w:type="auto"/>
            <w:vAlign w:val="center"/>
          </w:tcPr>
          <w:p w14:paraId="4CFEFF27" w14:textId="77777777" w:rsidR="00382461" w:rsidRDefault="009A6F4A">
            <w:r>
              <w:t>Process Step Description</w:t>
            </w:r>
          </w:p>
        </w:tc>
        <w:tc>
          <w:tcPr>
            <w:tcW w:w="0" w:type="auto"/>
            <w:vAlign w:val="center"/>
          </w:tcPr>
          <w:p w14:paraId="6D8F6B42" w14:textId="77777777" w:rsidR="00382461" w:rsidRDefault="009A6F4A">
            <w:r>
              <w:t>Select Next</w:t>
            </w:r>
          </w:p>
        </w:tc>
      </w:tr>
      <w:tr w:rsidR="00382461" w14:paraId="2DACC9D1" w14:textId="77777777">
        <w:tc>
          <w:tcPr>
            <w:tcW w:w="0" w:type="auto"/>
            <w:vAlign w:val="center"/>
          </w:tcPr>
          <w:p w14:paraId="134F9F0D" w14:textId="77777777" w:rsidR="00382461" w:rsidRDefault="009A6F4A">
            <w:r>
              <w:t xml:space="preserve">Alt </w:t>
            </w:r>
            <w:r>
              <w:t>Description</w:t>
            </w:r>
          </w:p>
        </w:tc>
        <w:tc>
          <w:tcPr>
            <w:tcW w:w="0" w:type="auto"/>
            <w:vAlign w:val="center"/>
          </w:tcPr>
          <w:p w14:paraId="709560BB" w14:textId="77777777" w:rsidR="00382461" w:rsidRDefault="009A6F4A">
            <w:r>
              <w:t>P015-Process-Visio-DV Wizard Step 1 : Connect to an Excel workbook to create the diagram-Select Next</w:t>
            </w:r>
          </w:p>
        </w:tc>
      </w:tr>
      <w:tr w:rsidR="00382461" w14:paraId="30CA0F88" w14:textId="77777777">
        <w:tc>
          <w:tcPr>
            <w:tcW w:w="0" w:type="auto"/>
            <w:vAlign w:val="center"/>
          </w:tcPr>
          <w:p w14:paraId="58C70F58" w14:textId="77777777" w:rsidR="00382461" w:rsidRDefault="009A6F4A">
            <w:r>
              <w:t>Connector Label</w:t>
            </w:r>
          </w:p>
        </w:tc>
        <w:tc>
          <w:tcPr>
            <w:tcW w:w="0" w:type="auto"/>
            <w:vAlign w:val="center"/>
          </w:tcPr>
          <w:p w14:paraId="67A49A8D" w14:textId="77777777" w:rsidR="00382461" w:rsidRDefault="00382461"/>
        </w:tc>
      </w:tr>
      <w:tr w:rsidR="00382461" w14:paraId="1CA37A30" w14:textId="77777777">
        <w:tc>
          <w:tcPr>
            <w:tcW w:w="0" w:type="auto"/>
            <w:vAlign w:val="center"/>
          </w:tcPr>
          <w:p w14:paraId="52C294FE" w14:textId="77777777" w:rsidR="00382461" w:rsidRDefault="009A6F4A">
            <w:r>
              <w:t>Function</w:t>
            </w:r>
          </w:p>
        </w:tc>
        <w:tc>
          <w:tcPr>
            <w:tcW w:w="0" w:type="auto"/>
            <w:vAlign w:val="center"/>
          </w:tcPr>
          <w:p w14:paraId="0DDAC425" w14:textId="77777777" w:rsidR="00382461" w:rsidRDefault="009A6F4A">
            <w:r>
              <w:t>Visio</w:t>
            </w:r>
          </w:p>
        </w:tc>
      </w:tr>
      <w:tr w:rsidR="00382461" w14:paraId="12C175DD" w14:textId="77777777">
        <w:tc>
          <w:tcPr>
            <w:tcW w:w="0" w:type="auto"/>
            <w:vAlign w:val="center"/>
          </w:tcPr>
          <w:p w14:paraId="46934680" w14:textId="77777777" w:rsidR="00382461" w:rsidRDefault="009A6F4A">
            <w:r>
              <w:t>Next Step ID</w:t>
            </w:r>
          </w:p>
        </w:tc>
        <w:tc>
          <w:tcPr>
            <w:tcW w:w="0" w:type="auto"/>
            <w:vAlign w:val="center"/>
          </w:tcPr>
          <w:p w14:paraId="1B0465C8" w14:textId="77777777" w:rsidR="00382461" w:rsidRDefault="009A6F4A">
            <w:r>
              <w:t>P016</w:t>
            </w:r>
          </w:p>
        </w:tc>
      </w:tr>
      <w:tr w:rsidR="00382461" w14:paraId="601C002D" w14:textId="77777777">
        <w:tc>
          <w:tcPr>
            <w:tcW w:w="0" w:type="auto"/>
            <w:vAlign w:val="center"/>
          </w:tcPr>
          <w:p w14:paraId="22D34859" w14:textId="77777777" w:rsidR="00382461" w:rsidRDefault="009A6F4A">
            <w:r>
              <w:t>Process Step ID</w:t>
            </w:r>
          </w:p>
        </w:tc>
        <w:tc>
          <w:tcPr>
            <w:tcW w:w="0" w:type="auto"/>
            <w:vAlign w:val="center"/>
          </w:tcPr>
          <w:p w14:paraId="1E8B467E" w14:textId="77777777" w:rsidR="00382461" w:rsidRDefault="009A6F4A">
            <w:r>
              <w:t>P015</w:t>
            </w:r>
          </w:p>
        </w:tc>
      </w:tr>
      <w:tr w:rsidR="00382461" w14:paraId="3FCA7389" w14:textId="77777777">
        <w:tc>
          <w:tcPr>
            <w:tcW w:w="0" w:type="auto"/>
            <w:vAlign w:val="center"/>
          </w:tcPr>
          <w:p w14:paraId="2D3FA53A" w14:textId="77777777" w:rsidR="00382461" w:rsidRDefault="009A6F4A">
            <w:r>
              <w:t>Shape Type</w:t>
            </w:r>
          </w:p>
        </w:tc>
        <w:tc>
          <w:tcPr>
            <w:tcW w:w="0" w:type="auto"/>
            <w:vAlign w:val="center"/>
          </w:tcPr>
          <w:p w14:paraId="7DB2649A" w14:textId="77777777" w:rsidR="00382461" w:rsidRDefault="009A6F4A">
            <w:r>
              <w:t>Process</w:t>
            </w:r>
          </w:p>
        </w:tc>
      </w:tr>
      <w:tr w:rsidR="00382461" w14:paraId="3F06D003" w14:textId="77777777">
        <w:tc>
          <w:tcPr>
            <w:tcW w:w="0" w:type="auto"/>
            <w:vAlign w:val="center"/>
          </w:tcPr>
          <w:p w14:paraId="54BF37E5" w14:textId="77777777" w:rsidR="00382461" w:rsidRDefault="009A6F4A">
            <w:r>
              <w:t>Connected Step(s)</w:t>
            </w:r>
          </w:p>
        </w:tc>
        <w:tc>
          <w:tcPr>
            <w:tcW w:w="0" w:type="auto"/>
            <w:vAlign w:val="center"/>
          </w:tcPr>
          <w:p w14:paraId="46D01FF6" w14:textId="77777777" w:rsidR="00382461" w:rsidRDefault="009A6F4A">
            <w:hyperlink w:anchor="Page0/60" w:history="1">
              <w:r>
                <w:rPr>
                  <w:rStyle w:val="Hyperlink"/>
                  <w:color w:val="0563C1" w:themeColor="hyperlink"/>
                </w:rPr>
                <w:t>Select table or custom range</w:t>
              </w:r>
            </w:hyperlink>
          </w:p>
          <w:p w14:paraId="3966FD0E" w14:textId="77777777" w:rsidR="00382461" w:rsidRDefault="009A6F4A">
            <w:hyperlink w:anchor="Page0/132" w:history="1">
              <w:r>
                <w:rPr>
                  <w:rStyle w:val="Hyperlink"/>
                  <w:color w:val="0563C1" w:themeColor="hyperlink"/>
                </w:rPr>
                <w:t>Creating a cross-functional flowchart?</w:t>
              </w:r>
            </w:hyperlink>
          </w:p>
        </w:tc>
      </w:tr>
    </w:tbl>
    <w:p w14:paraId="0366D956" w14:textId="77777777" w:rsidR="00382461" w:rsidRDefault="00382461"/>
    <w:p w14:paraId="1BAC6E58" w14:textId="77777777" w:rsidR="00382461" w:rsidRDefault="009A6F4A">
      <w:pPr>
        <w:pStyle w:val="Heading2"/>
        <w:keepNext/>
      </w:pPr>
      <w:bookmarkStart w:id="35" w:name="Page0/132"/>
      <w:bookmarkStart w:id="36" w:name="_Toc126500935"/>
      <w:bookmarkEnd w:id="35"/>
      <w:r>
        <w:t>Creating a cross-functional flowchart?</w:t>
      </w:r>
      <w:bookmarkEnd w:id="36"/>
    </w:p>
    <w:p w14:paraId="4111DEFD" w14:textId="77777777" w:rsidR="00382461" w:rsidRDefault="00382461">
      <w:pPr>
        <w:keepNext/>
      </w:pPr>
    </w:p>
    <w:p w14:paraId="65A47284" w14:textId="77777777" w:rsidR="00382461" w:rsidRDefault="009A6F4A">
      <w:pPr>
        <w:ind w:left="360"/>
      </w:pPr>
      <w:r>
        <w:rPr>
          <w:noProof/>
        </w:rPr>
        <w:drawing>
          <wp:inline distT="0" distB="0" distL="0" distR="0" wp14:anchorId="02CE5C10" wp14:editId="41AE8CA2">
            <wp:extent cx="3628390" cy="1381527"/>
            <wp:effectExtent l="1905" t="19050" r="2667" b="2603"/>
            <wp:docPr id="19" name="Page0_132" descr="P016-Process-Visio-DV Wizard Step 2 : Choose the columns in your data to create the functions and phases-Creating a cross-functional flowchart?" title="Creating a cross-functional flowchart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_132.Emf"/>
                    <pic:cNvPicPr/>
                  </pic:nvPicPr>
                  <pic:blipFill>
                    <a:blip r:embed="rId28" cstate="print">
                      <a:extLst>
                        <a:ext uri="d4110de0-2966-41b1-b29c-7c635be8183b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138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0D4A" w14:textId="77777777" w:rsidR="00382461" w:rsidRDefault="00382461"/>
    <w:tbl>
      <w:tblPr>
        <w:tblStyle w:val="TableGrid"/>
        <w:tblW w:w="0" w:type="auto"/>
        <w:tblInd w:w="360" w:type="dxa"/>
        <w:tblBorders>
          <w:top w:val="single" w:sz="0" w:space="0" w:color="A6A6A6"/>
          <w:left w:val="single" w:sz="0" w:space="0" w:color="A6A6A6"/>
          <w:bottom w:val="single" w:sz="0" w:space="0" w:color="A6A6A6"/>
          <w:right w:val="single" w:sz="0" w:space="0" w:color="A6A6A6"/>
          <w:insideH w:val="single" w:sz="0" w:space="0" w:color="A6A6A6"/>
          <w:insideV w:val="single" w:sz="0" w:space="0" w:color="A6A6A6"/>
        </w:tblBorders>
        <w:tblLook w:val="04A0" w:firstRow="1" w:lastRow="0" w:firstColumn="1" w:lastColumn="0" w:noHBand="0" w:noVBand="1"/>
      </w:tblPr>
      <w:tblGrid>
        <w:gridCol w:w="1861"/>
        <w:gridCol w:w="7525"/>
      </w:tblGrid>
      <w:tr w:rsidR="00382461" w14:paraId="61A3125C" w14:textId="77777777">
        <w:tc>
          <w:tcPr>
            <w:tcW w:w="0" w:type="auto"/>
            <w:vAlign w:val="center"/>
          </w:tcPr>
          <w:p w14:paraId="126CB9D6" w14:textId="77777777" w:rsidR="00382461" w:rsidRDefault="009A6F4A">
            <w:r>
              <w:t>Phase</w:t>
            </w:r>
          </w:p>
        </w:tc>
        <w:tc>
          <w:tcPr>
            <w:tcW w:w="0" w:type="auto"/>
            <w:vAlign w:val="center"/>
          </w:tcPr>
          <w:p w14:paraId="7021F439" w14:textId="77777777" w:rsidR="00382461" w:rsidRDefault="009A6F4A">
            <w:r>
              <w:t xml:space="preserve">DV Wizard </w:t>
            </w:r>
            <w:r>
              <w:t>Step 2 : Choose the columns in your data to create the functions and phases</w:t>
            </w:r>
          </w:p>
        </w:tc>
      </w:tr>
      <w:tr w:rsidR="00382461" w14:paraId="4507A4AE" w14:textId="77777777">
        <w:tc>
          <w:tcPr>
            <w:tcW w:w="0" w:type="auto"/>
            <w:vAlign w:val="center"/>
          </w:tcPr>
          <w:p w14:paraId="480443BD" w14:textId="77777777" w:rsidR="00382461" w:rsidRDefault="009A6F4A">
            <w:r>
              <w:t>Process Step Description</w:t>
            </w:r>
          </w:p>
        </w:tc>
        <w:tc>
          <w:tcPr>
            <w:tcW w:w="0" w:type="auto"/>
            <w:vAlign w:val="center"/>
          </w:tcPr>
          <w:p w14:paraId="66A78E36" w14:textId="77777777" w:rsidR="00382461" w:rsidRDefault="009A6F4A">
            <w:r>
              <w:t>Creating a cross-functional flowchart?</w:t>
            </w:r>
          </w:p>
        </w:tc>
      </w:tr>
      <w:tr w:rsidR="00382461" w14:paraId="38D777F7" w14:textId="77777777">
        <w:tc>
          <w:tcPr>
            <w:tcW w:w="0" w:type="auto"/>
            <w:vAlign w:val="center"/>
          </w:tcPr>
          <w:p w14:paraId="514572BD" w14:textId="77777777" w:rsidR="00382461" w:rsidRDefault="009A6F4A">
            <w:r>
              <w:t>Alt Description</w:t>
            </w:r>
          </w:p>
        </w:tc>
        <w:tc>
          <w:tcPr>
            <w:tcW w:w="0" w:type="auto"/>
            <w:vAlign w:val="center"/>
          </w:tcPr>
          <w:p w14:paraId="704F9A18" w14:textId="77777777" w:rsidR="00382461" w:rsidRDefault="009A6F4A">
            <w:r>
              <w:t xml:space="preserve">P016-Process-Visio-DV Wizard Step 2 : Choose the columns in your data to create the functions and </w:t>
            </w:r>
            <w:r>
              <w:t>phases-Creating a cross-functional flowchart?</w:t>
            </w:r>
          </w:p>
        </w:tc>
      </w:tr>
      <w:tr w:rsidR="00382461" w14:paraId="0190E2B2" w14:textId="77777777">
        <w:tc>
          <w:tcPr>
            <w:tcW w:w="0" w:type="auto"/>
            <w:vAlign w:val="center"/>
          </w:tcPr>
          <w:p w14:paraId="3D221247" w14:textId="77777777" w:rsidR="00382461" w:rsidRDefault="009A6F4A">
            <w:r>
              <w:t>Connector Label</w:t>
            </w:r>
          </w:p>
        </w:tc>
        <w:tc>
          <w:tcPr>
            <w:tcW w:w="0" w:type="auto"/>
            <w:vAlign w:val="center"/>
          </w:tcPr>
          <w:p w14:paraId="5F23F593" w14:textId="77777777" w:rsidR="00382461" w:rsidRDefault="009A6F4A">
            <w:r>
              <w:t>Yes,No</w:t>
            </w:r>
          </w:p>
        </w:tc>
      </w:tr>
      <w:tr w:rsidR="00382461" w14:paraId="03A60388" w14:textId="77777777">
        <w:tc>
          <w:tcPr>
            <w:tcW w:w="0" w:type="auto"/>
            <w:vAlign w:val="center"/>
          </w:tcPr>
          <w:p w14:paraId="2E55756C" w14:textId="77777777" w:rsidR="00382461" w:rsidRDefault="009A6F4A">
            <w:r>
              <w:t>Function</w:t>
            </w:r>
          </w:p>
        </w:tc>
        <w:tc>
          <w:tcPr>
            <w:tcW w:w="0" w:type="auto"/>
            <w:vAlign w:val="center"/>
          </w:tcPr>
          <w:p w14:paraId="1F8670E7" w14:textId="77777777" w:rsidR="00382461" w:rsidRDefault="009A6F4A">
            <w:r>
              <w:t>Visio</w:t>
            </w:r>
          </w:p>
        </w:tc>
      </w:tr>
      <w:tr w:rsidR="00382461" w14:paraId="19C0185B" w14:textId="77777777">
        <w:tc>
          <w:tcPr>
            <w:tcW w:w="0" w:type="auto"/>
            <w:vAlign w:val="center"/>
          </w:tcPr>
          <w:p w14:paraId="12E23DAE" w14:textId="77777777" w:rsidR="00382461" w:rsidRDefault="009A6F4A">
            <w:r>
              <w:lastRenderedPageBreak/>
              <w:t>Next Step ID</w:t>
            </w:r>
          </w:p>
        </w:tc>
        <w:tc>
          <w:tcPr>
            <w:tcW w:w="0" w:type="auto"/>
            <w:vAlign w:val="center"/>
          </w:tcPr>
          <w:p w14:paraId="0C650010" w14:textId="77777777" w:rsidR="00382461" w:rsidRDefault="009A6F4A">
            <w:r>
              <w:t>P017,P019</w:t>
            </w:r>
          </w:p>
        </w:tc>
      </w:tr>
      <w:tr w:rsidR="00382461" w14:paraId="51739F9F" w14:textId="77777777">
        <w:tc>
          <w:tcPr>
            <w:tcW w:w="0" w:type="auto"/>
            <w:vAlign w:val="center"/>
          </w:tcPr>
          <w:p w14:paraId="79730F2B" w14:textId="77777777" w:rsidR="00382461" w:rsidRDefault="009A6F4A">
            <w:r>
              <w:t>Process Step ID</w:t>
            </w:r>
          </w:p>
        </w:tc>
        <w:tc>
          <w:tcPr>
            <w:tcW w:w="0" w:type="auto"/>
            <w:vAlign w:val="center"/>
          </w:tcPr>
          <w:p w14:paraId="4E19DE57" w14:textId="77777777" w:rsidR="00382461" w:rsidRDefault="009A6F4A">
            <w:r>
              <w:t>P016</w:t>
            </w:r>
          </w:p>
        </w:tc>
      </w:tr>
      <w:tr w:rsidR="00382461" w14:paraId="2202B6D9" w14:textId="77777777">
        <w:tc>
          <w:tcPr>
            <w:tcW w:w="0" w:type="auto"/>
            <w:vAlign w:val="center"/>
          </w:tcPr>
          <w:p w14:paraId="5BBF85CE" w14:textId="77777777" w:rsidR="00382461" w:rsidRDefault="009A6F4A">
            <w:r>
              <w:t>Shape Type</w:t>
            </w:r>
          </w:p>
        </w:tc>
        <w:tc>
          <w:tcPr>
            <w:tcW w:w="0" w:type="auto"/>
            <w:vAlign w:val="center"/>
          </w:tcPr>
          <w:p w14:paraId="5D7D1104" w14:textId="77777777" w:rsidR="00382461" w:rsidRDefault="009A6F4A">
            <w:r>
              <w:t>Decision</w:t>
            </w:r>
          </w:p>
        </w:tc>
      </w:tr>
      <w:tr w:rsidR="00382461" w14:paraId="65B81946" w14:textId="77777777">
        <w:tc>
          <w:tcPr>
            <w:tcW w:w="0" w:type="auto"/>
            <w:vAlign w:val="center"/>
          </w:tcPr>
          <w:p w14:paraId="5D2D67FD" w14:textId="77777777" w:rsidR="00382461" w:rsidRDefault="009A6F4A">
            <w:r>
              <w:t>Connected Step(s)</w:t>
            </w:r>
          </w:p>
        </w:tc>
        <w:tc>
          <w:tcPr>
            <w:tcW w:w="0" w:type="auto"/>
            <w:vAlign w:val="center"/>
          </w:tcPr>
          <w:p w14:paraId="31FB47DA" w14:textId="77777777" w:rsidR="00382461" w:rsidRDefault="009A6F4A">
            <w:hyperlink w:anchor="Page0/61" w:history="1">
              <w:r>
                <w:rPr>
                  <w:rStyle w:val="Hyperlink"/>
                  <w:color w:val="0563C1" w:themeColor="hyperlink"/>
                </w:rPr>
                <w:t>Select Next</w:t>
              </w:r>
            </w:hyperlink>
          </w:p>
          <w:p w14:paraId="1000421A" w14:textId="77777777" w:rsidR="00382461" w:rsidRDefault="009A6F4A">
            <w:hyperlink w:anchor="Page0/63" w:history="1">
              <w:r>
                <w:rPr>
                  <w:rStyle w:val="Hyperlink"/>
                  <w:color w:val="0563C1" w:themeColor="hyperlink"/>
                </w:rPr>
                <w:t>Select Function or Swimlane</w:t>
              </w:r>
            </w:hyperlink>
          </w:p>
          <w:p w14:paraId="74F492FE" w14:textId="77777777" w:rsidR="00382461" w:rsidRDefault="009A6F4A">
            <w:hyperlink w:anchor="Page0/133" w:history="1">
              <w:r>
                <w:rPr>
                  <w:rStyle w:val="Hyperlink"/>
                  <w:color w:val="0563C1" w:themeColor="hyperlink"/>
                </w:rPr>
                <w:t>Need to retain column order for Functions</w:t>
              </w:r>
            </w:hyperlink>
          </w:p>
        </w:tc>
      </w:tr>
    </w:tbl>
    <w:p w14:paraId="62AE8E22" w14:textId="77777777" w:rsidR="00382461" w:rsidRDefault="00382461"/>
    <w:p w14:paraId="5D8FAA48" w14:textId="77777777" w:rsidR="00382461" w:rsidRDefault="009A6F4A">
      <w:pPr>
        <w:pStyle w:val="Heading2"/>
        <w:keepNext/>
      </w:pPr>
      <w:bookmarkStart w:id="37" w:name="Page0/133"/>
      <w:bookmarkStart w:id="38" w:name="_Toc126500936"/>
      <w:bookmarkEnd w:id="37"/>
      <w:r>
        <w:t>Need to retain column order for Functions</w:t>
      </w:r>
      <w:bookmarkEnd w:id="38"/>
    </w:p>
    <w:p w14:paraId="6B8476A1" w14:textId="77777777" w:rsidR="00382461" w:rsidRDefault="00382461">
      <w:pPr>
        <w:keepNext/>
      </w:pPr>
    </w:p>
    <w:p w14:paraId="53C7DC99" w14:textId="77777777" w:rsidR="00382461" w:rsidRDefault="009A6F4A">
      <w:pPr>
        <w:ind w:left="360"/>
      </w:pPr>
      <w:r>
        <w:rPr>
          <w:noProof/>
        </w:rPr>
        <w:drawing>
          <wp:inline distT="0" distB="0" distL="0" distR="0" wp14:anchorId="6055ECE2" wp14:editId="5B6D7643">
            <wp:extent cx="3628390" cy="1736600"/>
            <wp:effectExtent l="1905" t="19050" r="2667" b="2603"/>
            <wp:docPr id="20" name="Page0_133" descr="P019-Process-Visio-DV Wizard Step 2 : Choose the columns in your data to create the functions and phases-Need to retain column order for Functions" title="Need to retain column order for Func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_133.Emf"/>
                    <pic:cNvPicPr/>
                  </pic:nvPicPr>
                  <pic:blipFill>
                    <a:blip r:embed="rId29" cstate="print">
                      <a:extLst>
                        <a:ext uri="b9502211-4272-4127-b573-c21e5a158a89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1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B8D1" w14:textId="77777777" w:rsidR="00382461" w:rsidRDefault="00382461"/>
    <w:tbl>
      <w:tblPr>
        <w:tblStyle w:val="TableGrid"/>
        <w:tblW w:w="0" w:type="auto"/>
        <w:tblInd w:w="360" w:type="dxa"/>
        <w:tblBorders>
          <w:top w:val="single" w:sz="0" w:space="0" w:color="A6A6A6"/>
          <w:left w:val="single" w:sz="0" w:space="0" w:color="A6A6A6"/>
          <w:bottom w:val="single" w:sz="0" w:space="0" w:color="A6A6A6"/>
          <w:right w:val="single" w:sz="0" w:space="0" w:color="A6A6A6"/>
          <w:insideH w:val="single" w:sz="0" w:space="0" w:color="A6A6A6"/>
          <w:insideV w:val="single" w:sz="0" w:space="0" w:color="A6A6A6"/>
        </w:tblBorders>
        <w:tblLook w:val="04A0" w:firstRow="1" w:lastRow="0" w:firstColumn="1" w:lastColumn="0" w:noHBand="0" w:noVBand="1"/>
      </w:tblPr>
      <w:tblGrid>
        <w:gridCol w:w="1843"/>
        <w:gridCol w:w="7543"/>
      </w:tblGrid>
      <w:tr w:rsidR="00382461" w14:paraId="7CD5AB4E" w14:textId="77777777">
        <w:tc>
          <w:tcPr>
            <w:tcW w:w="0" w:type="auto"/>
            <w:vAlign w:val="center"/>
          </w:tcPr>
          <w:p w14:paraId="40CCFE98" w14:textId="77777777" w:rsidR="00382461" w:rsidRDefault="009A6F4A">
            <w:r>
              <w:t>Phase</w:t>
            </w:r>
          </w:p>
        </w:tc>
        <w:tc>
          <w:tcPr>
            <w:tcW w:w="0" w:type="auto"/>
            <w:vAlign w:val="center"/>
          </w:tcPr>
          <w:p w14:paraId="134FF0CD" w14:textId="77777777" w:rsidR="00382461" w:rsidRDefault="009A6F4A">
            <w:r>
              <w:t>DV Wizard Step 2 : Choose the columns in your data to create t</w:t>
            </w:r>
            <w:r>
              <w:t>he functions and phases</w:t>
            </w:r>
          </w:p>
        </w:tc>
      </w:tr>
      <w:tr w:rsidR="00382461" w14:paraId="399738C9" w14:textId="77777777">
        <w:tc>
          <w:tcPr>
            <w:tcW w:w="0" w:type="auto"/>
            <w:vAlign w:val="center"/>
          </w:tcPr>
          <w:p w14:paraId="2C19D070" w14:textId="77777777" w:rsidR="00382461" w:rsidRDefault="009A6F4A">
            <w:r>
              <w:t>Process Step Description</w:t>
            </w:r>
          </w:p>
        </w:tc>
        <w:tc>
          <w:tcPr>
            <w:tcW w:w="0" w:type="auto"/>
            <w:vAlign w:val="center"/>
          </w:tcPr>
          <w:p w14:paraId="755E3153" w14:textId="77777777" w:rsidR="00382461" w:rsidRDefault="009A6F4A">
            <w:r>
              <w:t>Need to retain column order for Functions</w:t>
            </w:r>
          </w:p>
        </w:tc>
      </w:tr>
      <w:tr w:rsidR="00382461" w14:paraId="076F3DF2" w14:textId="77777777">
        <w:tc>
          <w:tcPr>
            <w:tcW w:w="0" w:type="auto"/>
            <w:vAlign w:val="center"/>
          </w:tcPr>
          <w:p w14:paraId="796A45C4" w14:textId="77777777" w:rsidR="00382461" w:rsidRDefault="009A6F4A">
            <w:r>
              <w:t>Alt Description</w:t>
            </w:r>
          </w:p>
        </w:tc>
        <w:tc>
          <w:tcPr>
            <w:tcW w:w="0" w:type="auto"/>
            <w:vAlign w:val="center"/>
          </w:tcPr>
          <w:p w14:paraId="7D036CBB" w14:textId="77777777" w:rsidR="00382461" w:rsidRDefault="009A6F4A">
            <w:r>
              <w:t xml:space="preserve">P019-Process-Visio-DV Wizard Step 2 : Choose the columns in your data to create the functions and phases-Need to retain column order for </w:t>
            </w:r>
            <w:r>
              <w:t>Functions</w:t>
            </w:r>
          </w:p>
        </w:tc>
      </w:tr>
      <w:tr w:rsidR="00382461" w14:paraId="4372BCD2" w14:textId="77777777">
        <w:tc>
          <w:tcPr>
            <w:tcW w:w="0" w:type="auto"/>
            <w:vAlign w:val="center"/>
          </w:tcPr>
          <w:p w14:paraId="51A811B4" w14:textId="77777777" w:rsidR="00382461" w:rsidRDefault="009A6F4A">
            <w:r>
              <w:t>Connector Label</w:t>
            </w:r>
          </w:p>
        </w:tc>
        <w:tc>
          <w:tcPr>
            <w:tcW w:w="0" w:type="auto"/>
            <w:vAlign w:val="center"/>
          </w:tcPr>
          <w:p w14:paraId="37BC0759" w14:textId="77777777" w:rsidR="00382461" w:rsidRDefault="009A6F4A">
            <w:r>
              <w:t>No,Yes</w:t>
            </w:r>
          </w:p>
        </w:tc>
      </w:tr>
      <w:tr w:rsidR="00382461" w14:paraId="677827EB" w14:textId="77777777">
        <w:tc>
          <w:tcPr>
            <w:tcW w:w="0" w:type="auto"/>
            <w:vAlign w:val="center"/>
          </w:tcPr>
          <w:p w14:paraId="23C295D0" w14:textId="77777777" w:rsidR="00382461" w:rsidRDefault="009A6F4A">
            <w:r>
              <w:t>Function</w:t>
            </w:r>
          </w:p>
        </w:tc>
        <w:tc>
          <w:tcPr>
            <w:tcW w:w="0" w:type="auto"/>
            <w:vAlign w:val="center"/>
          </w:tcPr>
          <w:p w14:paraId="7AFA1803" w14:textId="77777777" w:rsidR="00382461" w:rsidRDefault="009A6F4A">
            <w:r>
              <w:t>Visio</w:t>
            </w:r>
          </w:p>
        </w:tc>
      </w:tr>
      <w:tr w:rsidR="00382461" w14:paraId="384C66B9" w14:textId="77777777">
        <w:tc>
          <w:tcPr>
            <w:tcW w:w="0" w:type="auto"/>
            <w:vAlign w:val="center"/>
          </w:tcPr>
          <w:p w14:paraId="07A053E4" w14:textId="77777777" w:rsidR="00382461" w:rsidRDefault="009A6F4A">
            <w:r>
              <w:t>Next Step ID</w:t>
            </w:r>
          </w:p>
        </w:tc>
        <w:tc>
          <w:tcPr>
            <w:tcW w:w="0" w:type="auto"/>
            <w:vAlign w:val="center"/>
          </w:tcPr>
          <w:p w14:paraId="2CBF0C6C" w14:textId="77777777" w:rsidR="00382461" w:rsidRDefault="009A6F4A">
            <w:r>
              <w:t>P021,P020</w:t>
            </w:r>
          </w:p>
        </w:tc>
      </w:tr>
      <w:tr w:rsidR="00382461" w14:paraId="19D9F16F" w14:textId="77777777">
        <w:tc>
          <w:tcPr>
            <w:tcW w:w="0" w:type="auto"/>
            <w:vAlign w:val="center"/>
          </w:tcPr>
          <w:p w14:paraId="660D98BA" w14:textId="77777777" w:rsidR="00382461" w:rsidRDefault="009A6F4A">
            <w:r>
              <w:t>Process Step ID</w:t>
            </w:r>
          </w:p>
        </w:tc>
        <w:tc>
          <w:tcPr>
            <w:tcW w:w="0" w:type="auto"/>
            <w:vAlign w:val="center"/>
          </w:tcPr>
          <w:p w14:paraId="32A90963" w14:textId="77777777" w:rsidR="00382461" w:rsidRDefault="009A6F4A">
            <w:r>
              <w:t>P019</w:t>
            </w:r>
          </w:p>
        </w:tc>
      </w:tr>
      <w:tr w:rsidR="00382461" w14:paraId="780FDA7F" w14:textId="77777777">
        <w:tc>
          <w:tcPr>
            <w:tcW w:w="0" w:type="auto"/>
            <w:vAlign w:val="center"/>
          </w:tcPr>
          <w:p w14:paraId="590FFA54" w14:textId="77777777" w:rsidR="00382461" w:rsidRDefault="009A6F4A">
            <w:r>
              <w:t>Shape Type</w:t>
            </w:r>
          </w:p>
        </w:tc>
        <w:tc>
          <w:tcPr>
            <w:tcW w:w="0" w:type="auto"/>
            <w:vAlign w:val="center"/>
          </w:tcPr>
          <w:p w14:paraId="55033B89" w14:textId="77777777" w:rsidR="00382461" w:rsidRDefault="009A6F4A">
            <w:r>
              <w:t>Decision</w:t>
            </w:r>
          </w:p>
        </w:tc>
      </w:tr>
      <w:tr w:rsidR="00382461" w14:paraId="73E0CA79" w14:textId="77777777">
        <w:tc>
          <w:tcPr>
            <w:tcW w:w="0" w:type="auto"/>
            <w:vAlign w:val="center"/>
          </w:tcPr>
          <w:p w14:paraId="133E3147" w14:textId="77777777" w:rsidR="00382461" w:rsidRDefault="009A6F4A">
            <w:r>
              <w:t>Connected Step(s)</w:t>
            </w:r>
          </w:p>
        </w:tc>
        <w:tc>
          <w:tcPr>
            <w:tcW w:w="0" w:type="auto"/>
            <w:vAlign w:val="center"/>
          </w:tcPr>
          <w:p w14:paraId="53F51D13" w14:textId="77777777" w:rsidR="00382461" w:rsidRDefault="009A6F4A">
            <w:hyperlink w:anchor="Page0/64" w:history="1">
              <w:r>
                <w:rPr>
                  <w:rStyle w:val="Hyperlink"/>
                  <w:color w:val="0563C1" w:themeColor="hyperlink"/>
                </w:rPr>
                <w:t>Select Phase or Timeline</w:t>
              </w:r>
            </w:hyperlink>
          </w:p>
          <w:p w14:paraId="7D694926" w14:textId="77777777" w:rsidR="00382461" w:rsidRDefault="009A6F4A">
            <w:hyperlink w:anchor="Page0/66" w:history="1">
              <w:r>
                <w:rPr>
                  <w:rStyle w:val="Hyperlink"/>
                  <w:color w:val="0563C1" w:themeColor="hyperlink"/>
                </w:rPr>
                <w:t>Tick Fun</w:t>
              </w:r>
              <w:r>
                <w:rPr>
                  <w:rStyle w:val="Hyperlink"/>
                  <w:color w:val="0563C1" w:themeColor="hyperlink"/>
                </w:rPr>
                <w:t>ction or Swimlane checkbox</w:t>
              </w:r>
            </w:hyperlink>
          </w:p>
          <w:p w14:paraId="4B28428C" w14:textId="77777777" w:rsidR="00382461" w:rsidRDefault="009A6F4A">
            <w:hyperlink w:anchor="Page0/67" w:history="1">
              <w:r>
                <w:rPr>
                  <w:rStyle w:val="Hyperlink"/>
                  <w:color w:val="0563C1" w:themeColor="hyperlink"/>
                </w:rPr>
                <w:t>Select Next</w:t>
              </w:r>
            </w:hyperlink>
          </w:p>
          <w:p w14:paraId="628DC58E" w14:textId="77777777" w:rsidR="00382461" w:rsidRDefault="009A6F4A">
            <w:hyperlink w:anchor="Page0/132" w:history="1">
              <w:r>
                <w:rPr>
                  <w:rStyle w:val="Hyperlink"/>
                  <w:color w:val="0563C1" w:themeColor="hyperlink"/>
                </w:rPr>
                <w:t>Creating a cross-functional flowchart?</w:t>
              </w:r>
            </w:hyperlink>
          </w:p>
        </w:tc>
      </w:tr>
    </w:tbl>
    <w:p w14:paraId="11C487C2" w14:textId="77777777" w:rsidR="00382461" w:rsidRDefault="00382461"/>
    <w:p w14:paraId="3B98E46F" w14:textId="77777777" w:rsidR="00382461" w:rsidRDefault="009A6F4A">
      <w:pPr>
        <w:pStyle w:val="Heading2"/>
        <w:keepNext/>
      </w:pPr>
      <w:bookmarkStart w:id="39" w:name="Page0/67"/>
      <w:bookmarkStart w:id="40" w:name="_Toc126500937"/>
      <w:bookmarkEnd w:id="39"/>
      <w:r>
        <w:t>Select Next</w:t>
      </w:r>
      <w:bookmarkEnd w:id="40"/>
    </w:p>
    <w:p w14:paraId="738050AF" w14:textId="77777777" w:rsidR="00382461" w:rsidRDefault="00382461">
      <w:pPr>
        <w:keepNext/>
      </w:pPr>
    </w:p>
    <w:p w14:paraId="1CA44C07" w14:textId="77777777" w:rsidR="00382461" w:rsidRDefault="009A6F4A">
      <w:pPr>
        <w:ind w:left="360"/>
      </w:pPr>
      <w:r>
        <w:rPr>
          <w:noProof/>
        </w:rPr>
        <w:drawing>
          <wp:inline distT="0" distB="0" distL="0" distR="0" wp14:anchorId="115ED237" wp14:editId="7DB354B4">
            <wp:extent cx="3628390" cy="1608910"/>
            <wp:effectExtent l="1905" t="19050" r="2667" b="2603"/>
            <wp:docPr id="21" name="Page0_67" descr="P021-Process-Visio-DV Wizard Step 2 : Choose the columns in your data to create the functions and phases-Select Next" title="Select N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_67.Emf"/>
                    <pic:cNvPicPr/>
                  </pic:nvPicPr>
                  <pic:blipFill>
                    <a:blip r:embed="rId30" cstate="print">
                      <a:extLst>
                        <a:ext uri="a1f0b12f-f12e-4b42-93dd-b796619b48d8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16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56528" w14:textId="77777777" w:rsidR="00382461" w:rsidRDefault="00382461"/>
    <w:tbl>
      <w:tblPr>
        <w:tblStyle w:val="TableGrid"/>
        <w:tblW w:w="0" w:type="auto"/>
        <w:tblInd w:w="360" w:type="dxa"/>
        <w:tblBorders>
          <w:top w:val="single" w:sz="0" w:space="0" w:color="A6A6A6"/>
          <w:left w:val="single" w:sz="0" w:space="0" w:color="A6A6A6"/>
          <w:bottom w:val="single" w:sz="0" w:space="0" w:color="A6A6A6"/>
          <w:right w:val="single" w:sz="0" w:space="0" w:color="A6A6A6"/>
          <w:insideH w:val="single" w:sz="0" w:space="0" w:color="A6A6A6"/>
          <w:insideV w:val="single" w:sz="0" w:space="0" w:color="A6A6A6"/>
        </w:tblBorders>
        <w:tblLook w:val="04A0" w:firstRow="1" w:lastRow="0" w:firstColumn="1" w:lastColumn="0" w:noHBand="0" w:noVBand="1"/>
      </w:tblPr>
      <w:tblGrid>
        <w:gridCol w:w="2001"/>
        <w:gridCol w:w="7385"/>
      </w:tblGrid>
      <w:tr w:rsidR="00382461" w14:paraId="2AA92883" w14:textId="77777777">
        <w:tc>
          <w:tcPr>
            <w:tcW w:w="0" w:type="auto"/>
            <w:vAlign w:val="center"/>
          </w:tcPr>
          <w:p w14:paraId="7806ADB5" w14:textId="77777777" w:rsidR="00382461" w:rsidRDefault="009A6F4A">
            <w:r>
              <w:t>Phase</w:t>
            </w:r>
          </w:p>
        </w:tc>
        <w:tc>
          <w:tcPr>
            <w:tcW w:w="0" w:type="auto"/>
            <w:vAlign w:val="center"/>
          </w:tcPr>
          <w:p w14:paraId="3342F476" w14:textId="77777777" w:rsidR="00382461" w:rsidRDefault="009A6F4A">
            <w:r>
              <w:t>DV Wizard Step 2 : Choose the columns in your data to create the functions and phases</w:t>
            </w:r>
          </w:p>
        </w:tc>
      </w:tr>
      <w:tr w:rsidR="00382461" w14:paraId="72E5F7C7" w14:textId="77777777">
        <w:tc>
          <w:tcPr>
            <w:tcW w:w="0" w:type="auto"/>
            <w:vAlign w:val="center"/>
          </w:tcPr>
          <w:p w14:paraId="3683F4AB" w14:textId="77777777" w:rsidR="00382461" w:rsidRDefault="009A6F4A">
            <w:r>
              <w:t>Process Step Description</w:t>
            </w:r>
          </w:p>
        </w:tc>
        <w:tc>
          <w:tcPr>
            <w:tcW w:w="0" w:type="auto"/>
            <w:vAlign w:val="center"/>
          </w:tcPr>
          <w:p w14:paraId="7F4E1E1B" w14:textId="77777777" w:rsidR="00382461" w:rsidRDefault="009A6F4A">
            <w:r>
              <w:t>Select Next</w:t>
            </w:r>
          </w:p>
        </w:tc>
      </w:tr>
      <w:tr w:rsidR="00382461" w14:paraId="542D4D37" w14:textId="77777777">
        <w:tc>
          <w:tcPr>
            <w:tcW w:w="0" w:type="auto"/>
            <w:vAlign w:val="center"/>
          </w:tcPr>
          <w:p w14:paraId="7B5F84CD" w14:textId="77777777" w:rsidR="00382461" w:rsidRDefault="009A6F4A">
            <w:r>
              <w:t>Alt Description</w:t>
            </w:r>
          </w:p>
        </w:tc>
        <w:tc>
          <w:tcPr>
            <w:tcW w:w="0" w:type="auto"/>
            <w:vAlign w:val="center"/>
          </w:tcPr>
          <w:p w14:paraId="1A76A1E3" w14:textId="77777777" w:rsidR="00382461" w:rsidRDefault="009A6F4A">
            <w:r>
              <w:t>P021-Process-Visio-DV Wizard Step 2 : Choose the columns in your data to create the functions and phases-Select Next</w:t>
            </w:r>
          </w:p>
        </w:tc>
      </w:tr>
      <w:tr w:rsidR="00382461" w14:paraId="67A40E00" w14:textId="77777777">
        <w:tc>
          <w:tcPr>
            <w:tcW w:w="0" w:type="auto"/>
            <w:vAlign w:val="center"/>
          </w:tcPr>
          <w:p w14:paraId="68F82952" w14:textId="77777777" w:rsidR="00382461" w:rsidRDefault="009A6F4A">
            <w:r>
              <w:t>Connector Label</w:t>
            </w:r>
          </w:p>
        </w:tc>
        <w:tc>
          <w:tcPr>
            <w:tcW w:w="0" w:type="auto"/>
            <w:vAlign w:val="center"/>
          </w:tcPr>
          <w:p w14:paraId="13560FAD" w14:textId="77777777" w:rsidR="00382461" w:rsidRDefault="00382461"/>
        </w:tc>
      </w:tr>
      <w:tr w:rsidR="00382461" w14:paraId="72B935D2" w14:textId="77777777">
        <w:tc>
          <w:tcPr>
            <w:tcW w:w="0" w:type="auto"/>
            <w:vAlign w:val="center"/>
          </w:tcPr>
          <w:p w14:paraId="1BBA1202" w14:textId="77777777" w:rsidR="00382461" w:rsidRDefault="009A6F4A">
            <w:r>
              <w:t>Function</w:t>
            </w:r>
          </w:p>
        </w:tc>
        <w:tc>
          <w:tcPr>
            <w:tcW w:w="0" w:type="auto"/>
            <w:vAlign w:val="center"/>
          </w:tcPr>
          <w:p w14:paraId="4C51A1CE" w14:textId="77777777" w:rsidR="00382461" w:rsidRDefault="009A6F4A">
            <w:r>
              <w:t>Visio</w:t>
            </w:r>
          </w:p>
        </w:tc>
      </w:tr>
      <w:tr w:rsidR="00382461" w14:paraId="25EA1063" w14:textId="77777777">
        <w:tc>
          <w:tcPr>
            <w:tcW w:w="0" w:type="auto"/>
            <w:vAlign w:val="center"/>
          </w:tcPr>
          <w:p w14:paraId="4652BF43" w14:textId="77777777" w:rsidR="00382461" w:rsidRDefault="009A6F4A">
            <w:r>
              <w:t>Next Step ID</w:t>
            </w:r>
          </w:p>
        </w:tc>
        <w:tc>
          <w:tcPr>
            <w:tcW w:w="0" w:type="auto"/>
            <w:vAlign w:val="center"/>
          </w:tcPr>
          <w:p w14:paraId="6F803E7C" w14:textId="77777777" w:rsidR="00382461" w:rsidRDefault="009A6F4A">
            <w:r>
              <w:t>P022</w:t>
            </w:r>
          </w:p>
        </w:tc>
      </w:tr>
      <w:tr w:rsidR="00382461" w14:paraId="6D1D2A3A" w14:textId="77777777">
        <w:tc>
          <w:tcPr>
            <w:tcW w:w="0" w:type="auto"/>
            <w:vAlign w:val="center"/>
          </w:tcPr>
          <w:p w14:paraId="1F836AD4" w14:textId="77777777" w:rsidR="00382461" w:rsidRDefault="009A6F4A">
            <w:r>
              <w:t>Process Step ID</w:t>
            </w:r>
          </w:p>
        </w:tc>
        <w:tc>
          <w:tcPr>
            <w:tcW w:w="0" w:type="auto"/>
            <w:vAlign w:val="center"/>
          </w:tcPr>
          <w:p w14:paraId="0FA5F7B9" w14:textId="77777777" w:rsidR="00382461" w:rsidRDefault="009A6F4A">
            <w:r>
              <w:t>P021</w:t>
            </w:r>
          </w:p>
        </w:tc>
      </w:tr>
      <w:tr w:rsidR="00382461" w14:paraId="181F60EA" w14:textId="77777777">
        <w:tc>
          <w:tcPr>
            <w:tcW w:w="0" w:type="auto"/>
            <w:vAlign w:val="center"/>
          </w:tcPr>
          <w:p w14:paraId="12E9F1DA" w14:textId="77777777" w:rsidR="00382461" w:rsidRDefault="009A6F4A">
            <w:r>
              <w:t>Shape Type</w:t>
            </w:r>
          </w:p>
        </w:tc>
        <w:tc>
          <w:tcPr>
            <w:tcW w:w="0" w:type="auto"/>
            <w:vAlign w:val="center"/>
          </w:tcPr>
          <w:p w14:paraId="33EFF88F" w14:textId="77777777" w:rsidR="00382461" w:rsidRDefault="009A6F4A">
            <w:r>
              <w:t>Process</w:t>
            </w:r>
          </w:p>
        </w:tc>
      </w:tr>
      <w:tr w:rsidR="00382461" w14:paraId="6009E6C2" w14:textId="77777777">
        <w:tc>
          <w:tcPr>
            <w:tcW w:w="0" w:type="auto"/>
            <w:vAlign w:val="center"/>
          </w:tcPr>
          <w:p w14:paraId="06D5B81E" w14:textId="77777777" w:rsidR="00382461" w:rsidRDefault="009A6F4A">
            <w:r>
              <w:t>Connected Step(s)</w:t>
            </w:r>
          </w:p>
        </w:tc>
        <w:tc>
          <w:tcPr>
            <w:tcW w:w="0" w:type="auto"/>
            <w:vAlign w:val="center"/>
          </w:tcPr>
          <w:p w14:paraId="500518D6" w14:textId="77777777" w:rsidR="00382461" w:rsidRDefault="009A6F4A">
            <w:hyperlink w:anchor="Page0/66" w:history="1">
              <w:r>
                <w:rPr>
                  <w:rStyle w:val="Hyperlink"/>
                  <w:color w:val="0563C1" w:themeColor="hyperlink"/>
                </w:rPr>
                <w:t>Tick Function or Swimlane checkbox</w:t>
              </w:r>
            </w:hyperlink>
          </w:p>
          <w:p w14:paraId="6E969D96" w14:textId="77777777" w:rsidR="00382461" w:rsidRDefault="009A6F4A">
            <w:hyperlink w:anchor="Page0/68" w:history="1">
              <w:r>
                <w:rPr>
                  <w:rStyle w:val="Hyperlink"/>
                  <w:color w:val="0563C1" w:themeColor="hyperlink"/>
                </w:rPr>
                <w:t>Map Process Step ID / Activity ID column</w:t>
              </w:r>
            </w:hyperlink>
          </w:p>
          <w:p w14:paraId="23286726" w14:textId="77777777" w:rsidR="00382461" w:rsidRDefault="009A6F4A">
            <w:hyperlink w:anchor="Page0/133" w:history="1">
              <w:r>
                <w:rPr>
                  <w:rStyle w:val="Hyperlink"/>
                  <w:color w:val="0563C1" w:themeColor="hyperlink"/>
                </w:rPr>
                <w:t>Need to retain column order for Functions</w:t>
              </w:r>
            </w:hyperlink>
          </w:p>
        </w:tc>
      </w:tr>
    </w:tbl>
    <w:p w14:paraId="76E68507" w14:textId="77777777" w:rsidR="00382461" w:rsidRDefault="00382461"/>
    <w:p w14:paraId="048A549C" w14:textId="77777777" w:rsidR="00382461" w:rsidRDefault="009A6F4A">
      <w:pPr>
        <w:pStyle w:val="Heading2"/>
        <w:keepNext/>
      </w:pPr>
      <w:bookmarkStart w:id="41" w:name="Page0/68"/>
      <w:bookmarkStart w:id="42" w:name="_Toc126500938"/>
      <w:bookmarkEnd w:id="41"/>
      <w:r>
        <w:t>Map Process Step ID / Activity ID column</w:t>
      </w:r>
      <w:bookmarkEnd w:id="42"/>
    </w:p>
    <w:p w14:paraId="49DC89E9" w14:textId="77777777" w:rsidR="00382461" w:rsidRDefault="00382461">
      <w:pPr>
        <w:keepNext/>
      </w:pPr>
    </w:p>
    <w:p w14:paraId="2CA3940D" w14:textId="77777777" w:rsidR="00382461" w:rsidRDefault="009A6F4A">
      <w:pPr>
        <w:ind w:left="360"/>
      </w:pPr>
      <w:r>
        <w:rPr>
          <w:noProof/>
        </w:rPr>
        <w:drawing>
          <wp:inline distT="0" distB="0" distL="0" distR="0" wp14:anchorId="63C57D97" wp14:editId="2A7001F8">
            <wp:extent cx="3628390" cy="1355902"/>
            <wp:effectExtent l="1905" t="19050" r="2667" b="2603"/>
            <wp:docPr id="22" name="Page0_68" descr="P022-Process-Visio-DV Wizard Step 3 : Choose the columns in your data to create the process steps / activities-Map Process Step ID / Activity ID column" title="Map Process Step ID / Activity ID colum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_68.Emf"/>
                    <pic:cNvPicPr/>
                  </pic:nvPicPr>
                  <pic:blipFill>
                    <a:blip r:embed="rId31" cstate="print">
                      <a:extLst>
                        <a:ext uri="c0d1b943-afe8-4f74-85db-9196d26ff8b7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135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3797D" w14:textId="77777777" w:rsidR="00382461" w:rsidRDefault="00382461"/>
    <w:tbl>
      <w:tblPr>
        <w:tblStyle w:val="TableGrid"/>
        <w:tblW w:w="0" w:type="auto"/>
        <w:tblInd w:w="360" w:type="dxa"/>
        <w:tblBorders>
          <w:top w:val="single" w:sz="0" w:space="0" w:color="A6A6A6"/>
          <w:left w:val="single" w:sz="0" w:space="0" w:color="A6A6A6"/>
          <w:bottom w:val="single" w:sz="0" w:space="0" w:color="A6A6A6"/>
          <w:right w:val="single" w:sz="0" w:space="0" w:color="A6A6A6"/>
          <w:insideH w:val="single" w:sz="0" w:space="0" w:color="A6A6A6"/>
          <w:insideV w:val="single" w:sz="0" w:space="0" w:color="A6A6A6"/>
        </w:tblBorders>
        <w:tblLook w:val="04A0" w:firstRow="1" w:lastRow="0" w:firstColumn="1" w:lastColumn="0" w:noHBand="0" w:noVBand="1"/>
      </w:tblPr>
      <w:tblGrid>
        <w:gridCol w:w="1834"/>
        <w:gridCol w:w="7552"/>
      </w:tblGrid>
      <w:tr w:rsidR="00382461" w14:paraId="123F0FF7" w14:textId="77777777">
        <w:tc>
          <w:tcPr>
            <w:tcW w:w="0" w:type="auto"/>
            <w:vAlign w:val="center"/>
          </w:tcPr>
          <w:p w14:paraId="5B085DD1" w14:textId="77777777" w:rsidR="00382461" w:rsidRDefault="009A6F4A">
            <w:r>
              <w:t>Phase</w:t>
            </w:r>
          </w:p>
        </w:tc>
        <w:tc>
          <w:tcPr>
            <w:tcW w:w="0" w:type="auto"/>
            <w:vAlign w:val="center"/>
          </w:tcPr>
          <w:p w14:paraId="6B03F79C" w14:textId="77777777" w:rsidR="00382461" w:rsidRDefault="009A6F4A">
            <w:r>
              <w:t>DV Wizard Step 3 : Choose the columns in your data to create the process steps / activities</w:t>
            </w:r>
          </w:p>
        </w:tc>
      </w:tr>
      <w:tr w:rsidR="00382461" w14:paraId="6C69F6BC" w14:textId="77777777">
        <w:tc>
          <w:tcPr>
            <w:tcW w:w="0" w:type="auto"/>
            <w:vAlign w:val="center"/>
          </w:tcPr>
          <w:p w14:paraId="1854269D" w14:textId="77777777" w:rsidR="00382461" w:rsidRDefault="009A6F4A">
            <w:r>
              <w:t xml:space="preserve">Process Step </w:t>
            </w:r>
            <w:r>
              <w:t>Description</w:t>
            </w:r>
          </w:p>
        </w:tc>
        <w:tc>
          <w:tcPr>
            <w:tcW w:w="0" w:type="auto"/>
            <w:vAlign w:val="center"/>
          </w:tcPr>
          <w:p w14:paraId="6F5A0B21" w14:textId="77777777" w:rsidR="00382461" w:rsidRDefault="009A6F4A">
            <w:r>
              <w:t>Map Process Step ID / Activity ID column</w:t>
            </w:r>
          </w:p>
        </w:tc>
      </w:tr>
      <w:tr w:rsidR="00382461" w14:paraId="3268B253" w14:textId="77777777">
        <w:tc>
          <w:tcPr>
            <w:tcW w:w="0" w:type="auto"/>
            <w:vAlign w:val="center"/>
          </w:tcPr>
          <w:p w14:paraId="382B6CFA" w14:textId="77777777" w:rsidR="00382461" w:rsidRDefault="009A6F4A">
            <w:r>
              <w:t>Alt Description</w:t>
            </w:r>
          </w:p>
        </w:tc>
        <w:tc>
          <w:tcPr>
            <w:tcW w:w="0" w:type="auto"/>
            <w:vAlign w:val="center"/>
          </w:tcPr>
          <w:p w14:paraId="75009533" w14:textId="77777777" w:rsidR="00382461" w:rsidRDefault="009A6F4A">
            <w:r>
              <w:t>P022-Process-Visio-DV Wizard Step 3 : Choose the columns in your data to create the process steps / activities-Map Process Step ID / Activity ID column</w:t>
            </w:r>
          </w:p>
        </w:tc>
      </w:tr>
      <w:tr w:rsidR="00382461" w14:paraId="139F0BE4" w14:textId="77777777">
        <w:tc>
          <w:tcPr>
            <w:tcW w:w="0" w:type="auto"/>
            <w:vAlign w:val="center"/>
          </w:tcPr>
          <w:p w14:paraId="758DEA19" w14:textId="77777777" w:rsidR="00382461" w:rsidRDefault="009A6F4A">
            <w:r>
              <w:t>Connector Label</w:t>
            </w:r>
          </w:p>
        </w:tc>
        <w:tc>
          <w:tcPr>
            <w:tcW w:w="0" w:type="auto"/>
            <w:vAlign w:val="center"/>
          </w:tcPr>
          <w:p w14:paraId="605ABA04" w14:textId="77777777" w:rsidR="00382461" w:rsidRDefault="00382461"/>
        </w:tc>
      </w:tr>
      <w:tr w:rsidR="00382461" w14:paraId="77777FE8" w14:textId="77777777">
        <w:tc>
          <w:tcPr>
            <w:tcW w:w="0" w:type="auto"/>
            <w:vAlign w:val="center"/>
          </w:tcPr>
          <w:p w14:paraId="5797D489" w14:textId="77777777" w:rsidR="00382461" w:rsidRDefault="009A6F4A">
            <w:r>
              <w:t>Function</w:t>
            </w:r>
          </w:p>
        </w:tc>
        <w:tc>
          <w:tcPr>
            <w:tcW w:w="0" w:type="auto"/>
            <w:vAlign w:val="center"/>
          </w:tcPr>
          <w:p w14:paraId="76C17A23" w14:textId="77777777" w:rsidR="00382461" w:rsidRDefault="009A6F4A">
            <w:r>
              <w:t>Visio</w:t>
            </w:r>
          </w:p>
        </w:tc>
      </w:tr>
      <w:tr w:rsidR="00382461" w14:paraId="1DC36A09" w14:textId="77777777">
        <w:tc>
          <w:tcPr>
            <w:tcW w:w="0" w:type="auto"/>
            <w:vAlign w:val="center"/>
          </w:tcPr>
          <w:p w14:paraId="3E72D666" w14:textId="77777777" w:rsidR="00382461" w:rsidRDefault="009A6F4A">
            <w:r>
              <w:t>Next Step ID</w:t>
            </w:r>
          </w:p>
        </w:tc>
        <w:tc>
          <w:tcPr>
            <w:tcW w:w="0" w:type="auto"/>
            <w:vAlign w:val="center"/>
          </w:tcPr>
          <w:p w14:paraId="5697EF47" w14:textId="77777777" w:rsidR="00382461" w:rsidRDefault="009A6F4A">
            <w:r>
              <w:t>P023</w:t>
            </w:r>
          </w:p>
        </w:tc>
      </w:tr>
      <w:tr w:rsidR="00382461" w14:paraId="6D909380" w14:textId="77777777">
        <w:tc>
          <w:tcPr>
            <w:tcW w:w="0" w:type="auto"/>
            <w:vAlign w:val="center"/>
          </w:tcPr>
          <w:p w14:paraId="6CC79CAE" w14:textId="77777777" w:rsidR="00382461" w:rsidRDefault="009A6F4A">
            <w:r>
              <w:t>Process Step ID</w:t>
            </w:r>
          </w:p>
        </w:tc>
        <w:tc>
          <w:tcPr>
            <w:tcW w:w="0" w:type="auto"/>
            <w:vAlign w:val="center"/>
          </w:tcPr>
          <w:p w14:paraId="40D2AF01" w14:textId="77777777" w:rsidR="00382461" w:rsidRDefault="009A6F4A">
            <w:r>
              <w:t>P022</w:t>
            </w:r>
          </w:p>
        </w:tc>
      </w:tr>
      <w:tr w:rsidR="00382461" w14:paraId="3E13BC2B" w14:textId="77777777">
        <w:tc>
          <w:tcPr>
            <w:tcW w:w="0" w:type="auto"/>
            <w:vAlign w:val="center"/>
          </w:tcPr>
          <w:p w14:paraId="5E77830B" w14:textId="77777777" w:rsidR="00382461" w:rsidRDefault="009A6F4A">
            <w:r>
              <w:t>Shape Type</w:t>
            </w:r>
          </w:p>
        </w:tc>
        <w:tc>
          <w:tcPr>
            <w:tcW w:w="0" w:type="auto"/>
            <w:vAlign w:val="center"/>
          </w:tcPr>
          <w:p w14:paraId="29EB2C6B" w14:textId="77777777" w:rsidR="00382461" w:rsidRDefault="009A6F4A">
            <w:r>
              <w:t>Process</w:t>
            </w:r>
          </w:p>
        </w:tc>
      </w:tr>
      <w:tr w:rsidR="00382461" w14:paraId="1F44862E" w14:textId="77777777">
        <w:tc>
          <w:tcPr>
            <w:tcW w:w="0" w:type="auto"/>
            <w:vAlign w:val="center"/>
          </w:tcPr>
          <w:p w14:paraId="16269969" w14:textId="77777777" w:rsidR="00382461" w:rsidRDefault="009A6F4A">
            <w:r>
              <w:t>Connected Step(s)</w:t>
            </w:r>
          </w:p>
        </w:tc>
        <w:tc>
          <w:tcPr>
            <w:tcW w:w="0" w:type="auto"/>
            <w:vAlign w:val="center"/>
          </w:tcPr>
          <w:p w14:paraId="61D8182D" w14:textId="77777777" w:rsidR="00382461" w:rsidRDefault="009A6F4A">
            <w:hyperlink w:anchor="Page0/67" w:history="1">
              <w:r>
                <w:rPr>
                  <w:rStyle w:val="Hyperlink"/>
                  <w:color w:val="0563C1" w:themeColor="hyperlink"/>
                </w:rPr>
                <w:t>Select Next</w:t>
              </w:r>
            </w:hyperlink>
          </w:p>
          <w:p w14:paraId="3A2457AE" w14:textId="77777777" w:rsidR="00382461" w:rsidRDefault="009A6F4A">
            <w:hyperlink w:anchor="Page0/69" w:history="1">
              <w:r>
                <w:rPr>
                  <w:rStyle w:val="Hyperlink"/>
                  <w:color w:val="0563C1" w:themeColor="hyperlink"/>
                </w:rPr>
                <w:t>Map Process Step / Activity Description column</w:t>
              </w:r>
            </w:hyperlink>
          </w:p>
        </w:tc>
      </w:tr>
    </w:tbl>
    <w:p w14:paraId="22DC4FA1" w14:textId="77777777" w:rsidR="00382461" w:rsidRDefault="00382461"/>
    <w:p w14:paraId="78E7A0D0" w14:textId="77777777" w:rsidR="00382461" w:rsidRDefault="009A6F4A">
      <w:pPr>
        <w:pStyle w:val="Heading2"/>
        <w:keepNext/>
      </w:pPr>
      <w:bookmarkStart w:id="43" w:name="Page0/69"/>
      <w:bookmarkStart w:id="44" w:name="_Toc126500939"/>
      <w:bookmarkEnd w:id="43"/>
      <w:r>
        <w:t>Map Process Step / Activity Description column</w:t>
      </w:r>
      <w:bookmarkEnd w:id="44"/>
    </w:p>
    <w:p w14:paraId="691136C8" w14:textId="77777777" w:rsidR="00382461" w:rsidRDefault="00382461">
      <w:pPr>
        <w:keepNext/>
      </w:pPr>
    </w:p>
    <w:p w14:paraId="546F9429" w14:textId="77777777" w:rsidR="00382461" w:rsidRDefault="009A6F4A">
      <w:pPr>
        <w:ind w:left="360"/>
      </w:pPr>
      <w:r>
        <w:rPr>
          <w:noProof/>
        </w:rPr>
        <w:drawing>
          <wp:inline distT="0" distB="0" distL="0" distR="0" wp14:anchorId="26084117" wp14:editId="25B5D976">
            <wp:extent cx="3022931" cy="590820"/>
            <wp:effectExtent l="1905" t="19050" r="2667" b="2603"/>
            <wp:docPr id="23" name="Page0_69" descr="P023-Process-Visio-DV Wizard Step 3 : Choose the columns in your data to create the process steps / activities-Map Process Step / Activity Description column" title="Map Process Step / Activity Description colum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_69.Emf"/>
                    <pic:cNvPicPr/>
                  </pic:nvPicPr>
                  <pic:blipFill>
                    <a:blip r:embed="rId32" cstate="print">
                      <a:extLst>
                        <a:ext uri="1ca316ac-ff61-4b96-b1ec-e3060442bd24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931" cy="59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CC40" w14:textId="77777777" w:rsidR="00382461" w:rsidRDefault="00382461"/>
    <w:tbl>
      <w:tblPr>
        <w:tblStyle w:val="TableGrid"/>
        <w:tblW w:w="0" w:type="auto"/>
        <w:tblInd w:w="360" w:type="dxa"/>
        <w:tblBorders>
          <w:top w:val="single" w:sz="0" w:space="0" w:color="A6A6A6"/>
          <w:left w:val="single" w:sz="0" w:space="0" w:color="A6A6A6"/>
          <w:bottom w:val="single" w:sz="0" w:space="0" w:color="A6A6A6"/>
          <w:right w:val="single" w:sz="0" w:space="0" w:color="A6A6A6"/>
          <w:insideH w:val="single" w:sz="0" w:space="0" w:color="A6A6A6"/>
          <w:insideV w:val="single" w:sz="0" w:space="0" w:color="A6A6A6"/>
        </w:tblBorders>
        <w:tblLook w:val="04A0" w:firstRow="1" w:lastRow="0" w:firstColumn="1" w:lastColumn="0" w:noHBand="0" w:noVBand="1"/>
      </w:tblPr>
      <w:tblGrid>
        <w:gridCol w:w="1809"/>
        <w:gridCol w:w="7577"/>
      </w:tblGrid>
      <w:tr w:rsidR="00382461" w14:paraId="7002B305" w14:textId="77777777">
        <w:tc>
          <w:tcPr>
            <w:tcW w:w="0" w:type="auto"/>
            <w:vAlign w:val="center"/>
          </w:tcPr>
          <w:p w14:paraId="5C0F878B" w14:textId="77777777" w:rsidR="00382461" w:rsidRDefault="009A6F4A">
            <w:r>
              <w:lastRenderedPageBreak/>
              <w:t>Phase</w:t>
            </w:r>
          </w:p>
        </w:tc>
        <w:tc>
          <w:tcPr>
            <w:tcW w:w="0" w:type="auto"/>
            <w:vAlign w:val="center"/>
          </w:tcPr>
          <w:p w14:paraId="5ACFC699" w14:textId="77777777" w:rsidR="00382461" w:rsidRDefault="009A6F4A">
            <w:r>
              <w:t>DV Wizard Step 3 : Choose the columns in your data to</w:t>
            </w:r>
            <w:r>
              <w:t xml:space="preserve"> create the process steps / activities</w:t>
            </w:r>
          </w:p>
        </w:tc>
      </w:tr>
      <w:tr w:rsidR="00382461" w14:paraId="5276DFF6" w14:textId="77777777">
        <w:tc>
          <w:tcPr>
            <w:tcW w:w="0" w:type="auto"/>
            <w:vAlign w:val="center"/>
          </w:tcPr>
          <w:p w14:paraId="329AC60C" w14:textId="77777777" w:rsidR="00382461" w:rsidRDefault="009A6F4A">
            <w:r>
              <w:t>Process Step Description</w:t>
            </w:r>
          </w:p>
        </w:tc>
        <w:tc>
          <w:tcPr>
            <w:tcW w:w="0" w:type="auto"/>
            <w:vAlign w:val="center"/>
          </w:tcPr>
          <w:p w14:paraId="76AC7E51" w14:textId="77777777" w:rsidR="00382461" w:rsidRDefault="009A6F4A">
            <w:r>
              <w:t>Map Process Step / Activity Description column</w:t>
            </w:r>
          </w:p>
        </w:tc>
      </w:tr>
      <w:tr w:rsidR="00382461" w14:paraId="27D0FD5F" w14:textId="77777777">
        <w:tc>
          <w:tcPr>
            <w:tcW w:w="0" w:type="auto"/>
            <w:vAlign w:val="center"/>
          </w:tcPr>
          <w:p w14:paraId="357AC7FE" w14:textId="77777777" w:rsidR="00382461" w:rsidRDefault="009A6F4A">
            <w:r>
              <w:t>Alt Description</w:t>
            </w:r>
          </w:p>
        </w:tc>
        <w:tc>
          <w:tcPr>
            <w:tcW w:w="0" w:type="auto"/>
            <w:vAlign w:val="center"/>
          </w:tcPr>
          <w:p w14:paraId="42573D21" w14:textId="77777777" w:rsidR="00382461" w:rsidRDefault="009A6F4A">
            <w:r>
              <w:t xml:space="preserve">P023-Process-Visio-DV Wizard Step 3 : Choose the columns in your data to create the process steps / </w:t>
            </w:r>
            <w:r>
              <w:t>activities-Map Process Step / Activity Description column</w:t>
            </w:r>
          </w:p>
        </w:tc>
      </w:tr>
      <w:tr w:rsidR="00382461" w14:paraId="0F3F5ADC" w14:textId="77777777">
        <w:tc>
          <w:tcPr>
            <w:tcW w:w="0" w:type="auto"/>
            <w:vAlign w:val="center"/>
          </w:tcPr>
          <w:p w14:paraId="1794EBF2" w14:textId="77777777" w:rsidR="00382461" w:rsidRDefault="009A6F4A">
            <w:r>
              <w:t>Connector Label</w:t>
            </w:r>
          </w:p>
        </w:tc>
        <w:tc>
          <w:tcPr>
            <w:tcW w:w="0" w:type="auto"/>
            <w:vAlign w:val="center"/>
          </w:tcPr>
          <w:p w14:paraId="472C72DD" w14:textId="77777777" w:rsidR="00382461" w:rsidRDefault="00382461"/>
        </w:tc>
      </w:tr>
      <w:tr w:rsidR="00382461" w14:paraId="4788C28F" w14:textId="77777777">
        <w:tc>
          <w:tcPr>
            <w:tcW w:w="0" w:type="auto"/>
            <w:vAlign w:val="center"/>
          </w:tcPr>
          <w:p w14:paraId="0C8D63D8" w14:textId="77777777" w:rsidR="00382461" w:rsidRDefault="009A6F4A">
            <w:r>
              <w:t>Function</w:t>
            </w:r>
          </w:p>
        </w:tc>
        <w:tc>
          <w:tcPr>
            <w:tcW w:w="0" w:type="auto"/>
            <w:vAlign w:val="center"/>
          </w:tcPr>
          <w:p w14:paraId="273C189B" w14:textId="77777777" w:rsidR="00382461" w:rsidRDefault="009A6F4A">
            <w:r>
              <w:t>Visio</w:t>
            </w:r>
          </w:p>
        </w:tc>
      </w:tr>
      <w:tr w:rsidR="00382461" w14:paraId="0080CE64" w14:textId="77777777">
        <w:tc>
          <w:tcPr>
            <w:tcW w:w="0" w:type="auto"/>
            <w:vAlign w:val="center"/>
          </w:tcPr>
          <w:p w14:paraId="649CB007" w14:textId="77777777" w:rsidR="00382461" w:rsidRDefault="009A6F4A">
            <w:r>
              <w:t>Next Step ID</w:t>
            </w:r>
          </w:p>
        </w:tc>
        <w:tc>
          <w:tcPr>
            <w:tcW w:w="0" w:type="auto"/>
            <w:vAlign w:val="center"/>
          </w:tcPr>
          <w:p w14:paraId="6A19F2B4" w14:textId="77777777" w:rsidR="00382461" w:rsidRDefault="009A6F4A">
            <w:r>
              <w:t>P024</w:t>
            </w:r>
          </w:p>
        </w:tc>
      </w:tr>
      <w:tr w:rsidR="00382461" w14:paraId="1B6BCFA7" w14:textId="77777777">
        <w:tc>
          <w:tcPr>
            <w:tcW w:w="0" w:type="auto"/>
            <w:vAlign w:val="center"/>
          </w:tcPr>
          <w:p w14:paraId="687A947D" w14:textId="77777777" w:rsidR="00382461" w:rsidRDefault="009A6F4A">
            <w:r>
              <w:t>Process Step ID</w:t>
            </w:r>
          </w:p>
        </w:tc>
        <w:tc>
          <w:tcPr>
            <w:tcW w:w="0" w:type="auto"/>
            <w:vAlign w:val="center"/>
          </w:tcPr>
          <w:p w14:paraId="419F6829" w14:textId="77777777" w:rsidR="00382461" w:rsidRDefault="009A6F4A">
            <w:r>
              <w:t>P023</w:t>
            </w:r>
          </w:p>
        </w:tc>
      </w:tr>
      <w:tr w:rsidR="00382461" w14:paraId="37F84567" w14:textId="77777777">
        <w:tc>
          <w:tcPr>
            <w:tcW w:w="0" w:type="auto"/>
            <w:vAlign w:val="center"/>
          </w:tcPr>
          <w:p w14:paraId="1209FC95" w14:textId="77777777" w:rsidR="00382461" w:rsidRDefault="009A6F4A">
            <w:r>
              <w:t>Shape Type</w:t>
            </w:r>
          </w:p>
        </w:tc>
        <w:tc>
          <w:tcPr>
            <w:tcW w:w="0" w:type="auto"/>
            <w:vAlign w:val="center"/>
          </w:tcPr>
          <w:p w14:paraId="242B9B79" w14:textId="77777777" w:rsidR="00382461" w:rsidRDefault="009A6F4A">
            <w:r>
              <w:t>Process</w:t>
            </w:r>
          </w:p>
        </w:tc>
      </w:tr>
      <w:tr w:rsidR="00382461" w14:paraId="3A64E0AD" w14:textId="77777777">
        <w:tc>
          <w:tcPr>
            <w:tcW w:w="0" w:type="auto"/>
            <w:vAlign w:val="center"/>
          </w:tcPr>
          <w:p w14:paraId="4A8B4F18" w14:textId="77777777" w:rsidR="00382461" w:rsidRDefault="009A6F4A">
            <w:r>
              <w:t>Connected Step(s)</w:t>
            </w:r>
          </w:p>
        </w:tc>
        <w:tc>
          <w:tcPr>
            <w:tcW w:w="0" w:type="auto"/>
            <w:vAlign w:val="center"/>
          </w:tcPr>
          <w:p w14:paraId="5D661AEB" w14:textId="77777777" w:rsidR="00382461" w:rsidRDefault="009A6F4A">
            <w:hyperlink w:anchor="Page0/68" w:history="1">
              <w:r>
                <w:rPr>
                  <w:rStyle w:val="Hyperlink"/>
                  <w:color w:val="0563C1" w:themeColor="hyperlink"/>
                </w:rPr>
                <w:t>Map Process Step ID / Activity ID column</w:t>
              </w:r>
            </w:hyperlink>
          </w:p>
          <w:p w14:paraId="312382FD" w14:textId="77777777" w:rsidR="00382461" w:rsidRDefault="009A6F4A">
            <w:hyperlink w:anchor="Page0/70" w:history="1">
              <w:r>
                <w:rPr>
                  <w:rStyle w:val="Hyperlink"/>
                  <w:color w:val="0563C1" w:themeColor="hyperlink"/>
                </w:rPr>
                <w:t>Map Shape Type for Process Steps / Activities column</w:t>
              </w:r>
            </w:hyperlink>
          </w:p>
        </w:tc>
      </w:tr>
    </w:tbl>
    <w:p w14:paraId="4B0C329A" w14:textId="77777777" w:rsidR="00382461" w:rsidRDefault="00382461"/>
    <w:p w14:paraId="2DFE0B0C" w14:textId="77777777" w:rsidR="00382461" w:rsidRDefault="009A6F4A">
      <w:pPr>
        <w:pStyle w:val="Heading2"/>
        <w:keepNext/>
      </w:pPr>
      <w:bookmarkStart w:id="45" w:name="Page0/70"/>
      <w:bookmarkStart w:id="46" w:name="_Toc126500940"/>
      <w:bookmarkEnd w:id="45"/>
      <w:r>
        <w:t>Map Shape Type for Process Steps / Activities column</w:t>
      </w:r>
      <w:bookmarkEnd w:id="46"/>
    </w:p>
    <w:p w14:paraId="05FAA1AE" w14:textId="77777777" w:rsidR="00382461" w:rsidRDefault="00382461">
      <w:pPr>
        <w:keepNext/>
      </w:pPr>
    </w:p>
    <w:p w14:paraId="7B194D46" w14:textId="77777777" w:rsidR="00382461" w:rsidRDefault="009A6F4A">
      <w:pPr>
        <w:ind w:left="360"/>
      </w:pPr>
      <w:r>
        <w:rPr>
          <w:noProof/>
        </w:rPr>
        <w:drawing>
          <wp:inline distT="0" distB="0" distL="0" distR="0" wp14:anchorId="4C644FFE" wp14:editId="3F5DB218">
            <wp:extent cx="3026362" cy="755700"/>
            <wp:effectExtent l="1905" t="19050" r="2667" b="2603"/>
            <wp:docPr id="24" name="Page0_70" descr="P024-Process-Visio-DV Wizard Step 3 : Choose the columns in your data to create the process steps / activities-Map Shape Type for Process Steps / Activities column" title="Map Shape Type for Process Steps / Activities colum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_70.Emf"/>
                    <pic:cNvPicPr/>
                  </pic:nvPicPr>
                  <pic:blipFill>
                    <a:blip r:embed="rId33" cstate="print">
                      <a:extLst>
                        <a:ext uri="f5e3cafd-b174-46b5-b8a5-9fcebb8a01e7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6362" cy="7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6780F" w14:textId="77777777" w:rsidR="00382461" w:rsidRDefault="00382461"/>
    <w:tbl>
      <w:tblPr>
        <w:tblStyle w:val="TableGrid"/>
        <w:tblW w:w="0" w:type="auto"/>
        <w:tblInd w:w="360" w:type="dxa"/>
        <w:tblBorders>
          <w:top w:val="single" w:sz="0" w:space="0" w:color="A6A6A6"/>
          <w:left w:val="single" w:sz="0" w:space="0" w:color="A6A6A6"/>
          <w:bottom w:val="single" w:sz="0" w:space="0" w:color="A6A6A6"/>
          <w:right w:val="single" w:sz="0" w:space="0" w:color="A6A6A6"/>
          <w:insideH w:val="single" w:sz="0" w:space="0" w:color="A6A6A6"/>
          <w:insideV w:val="single" w:sz="0" w:space="0" w:color="A6A6A6"/>
        </w:tblBorders>
        <w:tblLook w:val="04A0" w:firstRow="1" w:lastRow="0" w:firstColumn="1" w:lastColumn="0" w:noHBand="0" w:noVBand="1"/>
      </w:tblPr>
      <w:tblGrid>
        <w:gridCol w:w="1781"/>
        <w:gridCol w:w="7605"/>
      </w:tblGrid>
      <w:tr w:rsidR="00382461" w14:paraId="4528E466" w14:textId="77777777">
        <w:tc>
          <w:tcPr>
            <w:tcW w:w="0" w:type="auto"/>
            <w:vAlign w:val="center"/>
          </w:tcPr>
          <w:p w14:paraId="37289438" w14:textId="77777777" w:rsidR="00382461" w:rsidRDefault="009A6F4A">
            <w:r>
              <w:t>Phase</w:t>
            </w:r>
          </w:p>
        </w:tc>
        <w:tc>
          <w:tcPr>
            <w:tcW w:w="0" w:type="auto"/>
            <w:vAlign w:val="center"/>
          </w:tcPr>
          <w:p w14:paraId="2ACAE7BC" w14:textId="77777777" w:rsidR="00382461" w:rsidRDefault="009A6F4A">
            <w:r>
              <w:t>DV Wizard Step 3 : Choose the columns in your data to create the process steps / activities</w:t>
            </w:r>
          </w:p>
        </w:tc>
      </w:tr>
      <w:tr w:rsidR="00382461" w14:paraId="5F8906D0" w14:textId="77777777">
        <w:tc>
          <w:tcPr>
            <w:tcW w:w="0" w:type="auto"/>
            <w:vAlign w:val="center"/>
          </w:tcPr>
          <w:p w14:paraId="4CCEF35F" w14:textId="77777777" w:rsidR="00382461" w:rsidRDefault="009A6F4A">
            <w:r>
              <w:t>Process Step Description</w:t>
            </w:r>
          </w:p>
        </w:tc>
        <w:tc>
          <w:tcPr>
            <w:tcW w:w="0" w:type="auto"/>
            <w:vAlign w:val="center"/>
          </w:tcPr>
          <w:p w14:paraId="3A5B66F1" w14:textId="77777777" w:rsidR="00382461" w:rsidRDefault="009A6F4A">
            <w:r>
              <w:t xml:space="preserve">Map Shape Type for Process Steps / </w:t>
            </w:r>
            <w:r>
              <w:t>Activities column</w:t>
            </w:r>
          </w:p>
        </w:tc>
      </w:tr>
      <w:tr w:rsidR="00382461" w14:paraId="20266A68" w14:textId="77777777">
        <w:tc>
          <w:tcPr>
            <w:tcW w:w="0" w:type="auto"/>
            <w:vAlign w:val="center"/>
          </w:tcPr>
          <w:p w14:paraId="26D73C8B" w14:textId="77777777" w:rsidR="00382461" w:rsidRDefault="009A6F4A">
            <w:r>
              <w:t>Alt Description</w:t>
            </w:r>
          </w:p>
        </w:tc>
        <w:tc>
          <w:tcPr>
            <w:tcW w:w="0" w:type="auto"/>
            <w:vAlign w:val="center"/>
          </w:tcPr>
          <w:p w14:paraId="2A3A7850" w14:textId="77777777" w:rsidR="00382461" w:rsidRDefault="009A6F4A">
            <w:r>
              <w:t>P024-Process-Visio-DV Wizard Step 3 : Choose the columns in your data to create the process steps / activities-Map Shape Type for Process Steps / Activities column</w:t>
            </w:r>
          </w:p>
        </w:tc>
      </w:tr>
      <w:tr w:rsidR="00382461" w14:paraId="74141205" w14:textId="77777777">
        <w:tc>
          <w:tcPr>
            <w:tcW w:w="0" w:type="auto"/>
            <w:vAlign w:val="center"/>
          </w:tcPr>
          <w:p w14:paraId="7CCCED59" w14:textId="77777777" w:rsidR="00382461" w:rsidRDefault="009A6F4A">
            <w:r>
              <w:t>Connector Label</w:t>
            </w:r>
          </w:p>
        </w:tc>
        <w:tc>
          <w:tcPr>
            <w:tcW w:w="0" w:type="auto"/>
            <w:vAlign w:val="center"/>
          </w:tcPr>
          <w:p w14:paraId="5CBA59CE" w14:textId="77777777" w:rsidR="00382461" w:rsidRDefault="00382461"/>
        </w:tc>
      </w:tr>
      <w:tr w:rsidR="00382461" w14:paraId="6621D3BD" w14:textId="77777777">
        <w:tc>
          <w:tcPr>
            <w:tcW w:w="0" w:type="auto"/>
            <w:vAlign w:val="center"/>
          </w:tcPr>
          <w:p w14:paraId="41043005" w14:textId="77777777" w:rsidR="00382461" w:rsidRDefault="009A6F4A">
            <w:r>
              <w:t>Function</w:t>
            </w:r>
          </w:p>
        </w:tc>
        <w:tc>
          <w:tcPr>
            <w:tcW w:w="0" w:type="auto"/>
            <w:vAlign w:val="center"/>
          </w:tcPr>
          <w:p w14:paraId="58B3005D" w14:textId="77777777" w:rsidR="00382461" w:rsidRDefault="009A6F4A">
            <w:r>
              <w:t>Visio</w:t>
            </w:r>
          </w:p>
        </w:tc>
      </w:tr>
      <w:tr w:rsidR="00382461" w14:paraId="2679771A" w14:textId="77777777">
        <w:tc>
          <w:tcPr>
            <w:tcW w:w="0" w:type="auto"/>
            <w:vAlign w:val="center"/>
          </w:tcPr>
          <w:p w14:paraId="3AC4DF57" w14:textId="77777777" w:rsidR="00382461" w:rsidRDefault="009A6F4A">
            <w:r>
              <w:t>Next Step ID</w:t>
            </w:r>
          </w:p>
        </w:tc>
        <w:tc>
          <w:tcPr>
            <w:tcW w:w="0" w:type="auto"/>
            <w:vAlign w:val="center"/>
          </w:tcPr>
          <w:p w14:paraId="2DB8D2BD" w14:textId="77777777" w:rsidR="00382461" w:rsidRDefault="009A6F4A">
            <w:r>
              <w:t>P025</w:t>
            </w:r>
          </w:p>
        </w:tc>
      </w:tr>
      <w:tr w:rsidR="00382461" w14:paraId="41030DB9" w14:textId="77777777">
        <w:tc>
          <w:tcPr>
            <w:tcW w:w="0" w:type="auto"/>
            <w:vAlign w:val="center"/>
          </w:tcPr>
          <w:p w14:paraId="1CDADD24" w14:textId="77777777" w:rsidR="00382461" w:rsidRDefault="009A6F4A">
            <w:r>
              <w:t>Process Step ID</w:t>
            </w:r>
          </w:p>
        </w:tc>
        <w:tc>
          <w:tcPr>
            <w:tcW w:w="0" w:type="auto"/>
            <w:vAlign w:val="center"/>
          </w:tcPr>
          <w:p w14:paraId="13626681" w14:textId="77777777" w:rsidR="00382461" w:rsidRDefault="009A6F4A">
            <w:r>
              <w:t>P024</w:t>
            </w:r>
          </w:p>
        </w:tc>
      </w:tr>
      <w:tr w:rsidR="00382461" w14:paraId="071D9BFC" w14:textId="77777777">
        <w:tc>
          <w:tcPr>
            <w:tcW w:w="0" w:type="auto"/>
            <w:vAlign w:val="center"/>
          </w:tcPr>
          <w:p w14:paraId="2D324827" w14:textId="77777777" w:rsidR="00382461" w:rsidRDefault="009A6F4A">
            <w:r>
              <w:t>Shape Type</w:t>
            </w:r>
          </w:p>
        </w:tc>
        <w:tc>
          <w:tcPr>
            <w:tcW w:w="0" w:type="auto"/>
            <w:vAlign w:val="center"/>
          </w:tcPr>
          <w:p w14:paraId="7D06C0C1" w14:textId="77777777" w:rsidR="00382461" w:rsidRDefault="009A6F4A">
            <w:r>
              <w:t>Process</w:t>
            </w:r>
          </w:p>
        </w:tc>
      </w:tr>
      <w:tr w:rsidR="00382461" w14:paraId="08D77D98" w14:textId="77777777">
        <w:tc>
          <w:tcPr>
            <w:tcW w:w="0" w:type="auto"/>
            <w:vAlign w:val="center"/>
          </w:tcPr>
          <w:p w14:paraId="15F5CD5E" w14:textId="77777777" w:rsidR="00382461" w:rsidRDefault="009A6F4A">
            <w:r>
              <w:t>Connected Step(s)</w:t>
            </w:r>
          </w:p>
        </w:tc>
        <w:tc>
          <w:tcPr>
            <w:tcW w:w="0" w:type="auto"/>
            <w:vAlign w:val="center"/>
          </w:tcPr>
          <w:p w14:paraId="11D4592E" w14:textId="77777777" w:rsidR="00382461" w:rsidRDefault="009A6F4A">
            <w:hyperlink w:anchor="Page0/69" w:history="1">
              <w:r>
                <w:rPr>
                  <w:rStyle w:val="Hyperlink"/>
                  <w:color w:val="0563C1" w:themeColor="hyperlink"/>
                </w:rPr>
                <w:t>Map Process Step / Activity Description column</w:t>
              </w:r>
            </w:hyperlink>
          </w:p>
          <w:p w14:paraId="1A6DFEDF" w14:textId="77777777" w:rsidR="00382461" w:rsidRDefault="009A6F4A">
            <w:hyperlink w:anchor="Page0/71" w:history="1">
              <w:r>
                <w:rPr>
                  <w:rStyle w:val="Hyperlink"/>
                  <w:color w:val="0563C1" w:themeColor="hyperlink"/>
                </w:rPr>
                <w:t>Do you need Alt Description for Accessibility? Column</w:t>
              </w:r>
            </w:hyperlink>
          </w:p>
        </w:tc>
      </w:tr>
    </w:tbl>
    <w:p w14:paraId="4DF9D5C2" w14:textId="77777777" w:rsidR="00382461" w:rsidRDefault="00382461"/>
    <w:p w14:paraId="048A4D65" w14:textId="77777777" w:rsidR="00382461" w:rsidRDefault="009A6F4A">
      <w:pPr>
        <w:pStyle w:val="Heading2"/>
        <w:keepNext/>
      </w:pPr>
      <w:bookmarkStart w:id="47" w:name="Page0/71"/>
      <w:bookmarkStart w:id="48" w:name="_Toc126500941"/>
      <w:bookmarkEnd w:id="47"/>
      <w:r>
        <w:t>Do you need Alt Description for Accessibility? Column</w:t>
      </w:r>
      <w:bookmarkEnd w:id="48"/>
    </w:p>
    <w:p w14:paraId="48C7CDF8" w14:textId="77777777" w:rsidR="00382461" w:rsidRDefault="00382461">
      <w:pPr>
        <w:keepNext/>
      </w:pPr>
    </w:p>
    <w:p w14:paraId="3435785D" w14:textId="77777777" w:rsidR="00382461" w:rsidRDefault="009A6F4A">
      <w:pPr>
        <w:ind w:left="360"/>
      </w:pPr>
      <w:r>
        <w:rPr>
          <w:noProof/>
        </w:rPr>
        <w:drawing>
          <wp:inline distT="0" distB="0" distL="0" distR="0" wp14:anchorId="08860F00" wp14:editId="19FA2308">
            <wp:extent cx="3628390" cy="1972112"/>
            <wp:effectExtent l="1905" t="19050" r="2667" b="2603"/>
            <wp:docPr id="25" name="Page0_71" descr="P025-Decision-Visio-DV Wizard Step 3 : Choose the columns in your data to create the process steps / activities-Do you need Alt Description for Accessibility? Column" title="Do you need Alt Description for Accessibility? Colum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_71.Emf"/>
                    <pic:cNvPicPr/>
                  </pic:nvPicPr>
                  <pic:blipFill>
                    <a:blip r:embed="rId34" cstate="print">
                      <a:extLst>
                        <a:ext uri="403469d7-008e-4402-a104-5cfcda58a323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197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75664" w14:textId="77777777" w:rsidR="00382461" w:rsidRDefault="00382461"/>
    <w:tbl>
      <w:tblPr>
        <w:tblStyle w:val="TableGrid"/>
        <w:tblW w:w="0" w:type="auto"/>
        <w:tblInd w:w="360" w:type="dxa"/>
        <w:tblBorders>
          <w:top w:val="single" w:sz="0" w:space="0" w:color="A6A6A6"/>
          <w:left w:val="single" w:sz="0" w:space="0" w:color="A6A6A6"/>
          <w:bottom w:val="single" w:sz="0" w:space="0" w:color="A6A6A6"/>
          <w:right w:val="single" w:sz="0" w:space="0" w:color="A6A6A6"/>
          <w:insideH w:val="single" w:sz="0" w:space="0" w:color="A6A6A6"/>
          <w:insideV w:val="single" w:sz="0" w:space="0" w:color="A6A6A6"/>
        </w:tblBorders>
        <w:tblLook w:val="04A0" w:firstRow="1" w:lastRow="0" w:firstColumn="1" w:lastColumn="0" w:noHBand="0" w:noVBand="1"/>
      </w:tblPr>
      <w:tblGrid>
        <w:gridCol w:w="1778"/>
        <w:gridCol w:w="7608"/>
      </w:tblGrid>
      <w:tr w:rsidR="00382461" w14:paraId="2E503C51" w14:textId="77777777">
        <w:tc>
          <w:tcPr>
            <w:tcW w:w="0" w:type="auto"/>
            <w:vAlign w:val="center"/>
          </w:tcPr>
          <w:p w14:paraId="6B99DC32" w14:textId="77777777" w:rsidR="00382461" w:rsidRDefault="009A6F4A">
            <w:r>
              <w:t>Phase</w:t>
            </w:r>
          </w:p>
        </w:tc>
        <w:tc>
          <w:tcPr>
            <w:tcW w:w="0" w:type="auto"/>
            <w:vAlign w:val="center"/>
          </w:tcPr>
          <w:p w14:paraId="08A147E8" w14:textId="77777777" w:rsidR="00382461" w:rsidRDefault="009A6F4A">
            <w:r>
              <w:t>DV Wizard Step 3 : Choose the columns in your data to create the process steps / activities</w:t>
            </w:r>
          </w:p>
        </w:tc>
      </w:tr>
      <w:tr w:rsidR="00382461" w14:paraId="742927F3" w14:textId="77777777">
        <w:tc>
          <w:tcPr>
            <w:tcW w:w="0" w:type="auto"/>
            <w:vAlign w:val="center"/>
          </w:tcPr>
          <w:p w14:paraId="5726A945" w14:textId="77777777" w:rsidR="00382461" w:rsidRDefault="009A6F4A">
            <w:r>
              <w:t>Process Step Description</w:t>
            </w:r>
          </w:p>
        </w:tc>
        <w:tc>
          <w:tcPr>
            <w:tcW w:w="0" w:type="auto"/>
            <w:vAlign w:val="center"/>
          </w:tcPr>
          <w:p w14:paraId="01389E9A" w14:textId="77777777" w:rsidR="00382461" w:rsidRDefault="009A6F4A">
            <w:r>
              <w:t xml:space="preserve">Do you need Alt Description for </w:t>
            </w:r>
            <w:r>
              <w:t>Accessibility? Column</w:t>
            </w:r>
          </w:p>
        </w:tc>
      </w:tr>
      <w:tr w:rsidR="00382461" w14:paraId="57762BDC" w14:textId="77777777">
        <w:tc>
          <w:tcPr>
            <w:tcW w:w="0" w:type="auto"/>
            <w:vAlign w:val="center"/>
          </w:tcPr>
          <w:p w14:paraId="69EE8359" w14:textId="77777777" w:rsidR="00382461" w:rsidRDefault="009A6F4A">
            <w:r>
              <w:t>Alt Description</w:t>
            </w:r>
          </w:p>
        </w:tc>
        <w:tc>
          <w:tcPr>
            <w:tcW w:w="0" w:type="auto"/>
            <w:vAlign w:val="center"/>
          </w:tcPr>
          <w:p w14:paraId="7E31CC43" w14:textId="77777777" w:rsidR="00382461" w:rsidRDefault="009A6F4A">
            <w:r>
              <w:t>P025-Decision-Visio-DV Wizard Step 3 : Choose the columns in your data to create the process steps / activities-Do you need Alt Description for Accessibility? Column</w:t>
            </w:r>
          </w:p>
        </w:tc>
      </w:tr>
      <w:tr w:rsidR="00382461" w14:paraId="68E0A6A4" w14:textId="77777777">
        <w:tc>
          <w:tcPr>
            <w:tcW w:w="0" w:type="auto"/>
            <w:vAlign w:val="center"/>
          </w:tcPr>
          <w:p w14:paraId="6B7D8B22" w14:textId="77777777" w:rsidR="00382461" w:rsidRDefault="009A6F4A">
            <w:r>
              <w:t>Connector Label</w:t>
            </w:r>
          </w:p>
        </w:tc>
        <w:tc>
          <w:tcPr>
            <w:tcW w:w="0" w:type="auto"/>
            <w:vAlign w:val="center"/>
          </w:tcPr>
          <w:p w14:paraId="4A4F8CFD" w14:textId="77777777" w:rsidR="00382461" w:rsidRDefault="009A6F4A">
            <w:r>
              <w:t>No,Yes</w:t>
            </w:r>
          </w:p>
        </w:tc>
      </w:tr>
      <w:tr w:rsidR="00382461" w14:paraId="3A0B2D01" w14:textId="77777777">
        <w:tc>
          <w:tcPr>
            <w:tcW w:w="0" w:type="auto"/>
            <w:vAlign w:val="center"/>
          </w:tcPr>
          <w:p w14:paraId="0D65CE87" w14:textId="77777777" w:rsidR="00382461" w:rsidRDefault="009A6F4A">
            <w:r>
              <w:t>Function</w:t>
            </w:r>
          </w:p>
        </w:tc>
        <w:tc>
          <w:tcPr>
            <w:tcW w:w="0" w:type="auto"/>
            <w:vAlign w:val="center"/>
          </w:tcPr>
          <w:p w14:paraId="15B0C891" w14:textId="77777777" w:rsidR="00382461" w:rsidRDefault="009A6F4A">
            <w:r>
              <w:t>Visio</w:t>
            </w:r>
          </w:p>
        </w:tc>
      </w:tr>
      <w:tr w:rsidR="00382461" w14:paraId="25C3B035" w14:textId="77777777">
        <w:tc>
          <w:tcPr>
            <w:tcW w:w="0" w:type="auto"/>
            <w:vAlign w:val="center"/>
          </w:tcPr>
          <w:p w14:paraId="59CA6065" w14:textId="77777777" w:rsidR="00382461" w:rsidRDefault="009A6F4A">
            <w:r>
              <w:t xml:space="preserve">Next Step </w:t>
            </w:r>
            <w:r>
              <w:t>ID</w:t>
            </w:r>
          </w:p>
        </w:tc>
        <w:tc>
          <w:tcPr>
            <w:tcW w:w="0" w:type="auto"/>
            <w:vAlign w:val="center"/>
          </w:tcPr>
          <w:p w14:paraId="43E0E526" w14:textId="77777777" w:rsidR="00382461" w:rsidRDefault="009A6F4A">
            <w:r>
              <w:t>P027,P026</w:t>
            </w:r>
          </w:p>
        </w:tc>
      </w:tr>
      <w:tr w:rsidR="00382461" w14:paraId="12E3D12B" w14:textId="77777777">
        <w:tc>
          <w:tcPr>
            <w:tcW w:w="0" w:type="auto"/>
            <w:vAlign w:val="center"/>
          </w:tcPr>
          <w:p w14:paraId="5F4BAD14" w14:textId="77777777" w:rsidR="00382461" w:rsidRDefault="009A6F4A">
            <w:r>
              <w:t>Process Step ID</w:t>
            </w:r>
          </w:p>
        </w:tc>
        <w:tc>
          <w:tcPr>
            <w:tcW w:w="0" w:type="auto"/>
            <w:vAlign w:val="center"/>
          </w:tcPr>
          <w:p w14:paraId="753BD192" w14:textId="77777777" w:rsidR="00382461" w:rsidRDefault="009A6F4A">
            <w:r>
              <w:t>P025</w:t>
            </w:r>
          </w:p>
        </w:tc>
      </w:tr>
      <w:tr w:rsidR="00382461" w14:paraId="7007BE7F" w14:textId="77777777">
        <w:tc>
          <w:tcPr>
            <w:tcW w:w="0" w:type="auto"/>
            <w:vAlign w:val="center"/>
          </w:tcPr>
          <w:p w14:paraId="48DC0D4D" w14:textId="77777777" w:rsidR="00382461" w:rsidRDefault="009A6F4A">
            <w:r>
              <w:t>Shape Type</w:t>
            </w:r>
          </w:p>
        </w:tc>
        <w:tc>
          <w:tcPr>
            <w:tcW w:w="0" w:type="auto"/>
            <w:vAlign w:val="center"/>
          </w:tcPr>
          <w:p w14:paraId="3CF72308" w14:textId="77777777" w:rsidR="00382461" w:rsidRDefault="009A6F4A">
            <w:r>
              <w:t>Decision</w:t>
            </w:r>
          </w:p>
        </w:tc>
      </w:tr>
      <w:tr w:rsidR="00382461" w14:paraId="756E8F6A" w14:textId="77777777">
        <w:tc>
          <w:tcPr>
            <w:tcW w:w="0" w:type="auto"/>
            <w:vAlign w:val="center"/>
          </w:tcPr>
          <w:p w14:paraId="7424111C" w14:textId="77777777" w:rsidR="00382461" w:rsidRDefault="009A6F4A">
            <w:r>
              <w:t>Connected Step(s)</w:t>
            </w:r>
          </w:p>
        </w:tc>
        <w:tc>
          <w:tcPr>
            <w:tcW w:w="0" w:type="auto"/>
            <w:vAlign w:val="center"/>
          </w:tcPr>
          <w:p w14:paraId="26B14C7E" w14:textId="77777777" w:rsidR="00382461" w:rsidRDefault="009A6F4A">
            <w:hyperlink w:anchor="Page0/70" w:history="1">
              <w:r>
                <w:rPr>
                  <w:rStyle w:val="Hyperlink"/>
                  <w:color w:val="0563C1" w:themeColor="hyperlink"/>
                </w:rPr>
                <w:t>Map Shape Type for Process Steps / Activities column</w:t>
              </w:r>
            </w:hyperlink>
          </w:p>
          <w:p w14:paraId="7AD05835" w14:textId="77777777" w:rsidR="00382461" w:rsidRDefault="009A6F4A">
            <w:hyperlink w:anchor="Page0/72" w:history="1">
              <w:r>
                <w:rPr>
                  <w:rStyle w:val="Hyperlink"/>
                  <w:color w:val="0563C1" w:themeColor="hyperlink"/>
                </w:rPr>
                <w:t>Map Alt Description column</w:t>
              </w:r>
            </w:hyperlink>
          </w:p>
          <w:p w14:paraId="25D4F2AD" w14:textId="77777777" w:rsidR="00382461" w:rsidRDefault="009A6F4A">
            <w:hyperlink w:anchor="Page0/73" w:history="1">
              <w:r>
                <w:rPr>
                  <w:rStyle w:val="Hyperlink"/>
                  <w:color w:val="0563C1" w:themeColor="hyperlink"/>
                </w:rPr>
                <w:t>Select Next</w:t>
              </w:r>
            </w:hyperlink>
          </w:p>
        </w:tc>
      </w:tr>
    </w:tbl>
    <w:p w14:paraId="2D80DB08" w14:textId="77777777" w:rsidR="00382461" w:rsidRDefault="00382461"/>
    <w:p w14:paraId="435F8FC2" w14:textId="77777777" w:rsidR="00382461" w:rsidRDefault="009A6F4A">
      <w:pPr>
        <w:pStyle w:val="Heading2"/>
        <w:keepNext/>
      </w:pPr>
      <w:bookmarkStart w:id="49" w:name="Page0/73"/>
      <w:bookmarkStart w:id="50" w:name="_Toc126500942"/>
      <w:bookmarkEnd w:id="49"/>
      <w:r>
        <w:t>Select Next</w:t>
      </w:r>
      <w:bookmarkEnd w:id="50"/>
    </w:p>
    <w:p w14:paraId="441AD4C0" w14:textId="77777777" w:rsidR="00382461" w:rsidRDefault="00382461">
      <w:pPr>
        <w:keepNext/>
      </w:pPr>
    </w:p>
    <w:p w14:paraId="5460AA55" w14:textId="77777777" w:rsidR="00382461" w:rsidRDefault="009A6F4A">
      <w:pPr>
        <w:ind w:left="360"/>
      </w:pPr>
      <w:r>
        <w:rPr>
          <w:noProof/>
        </w:rPr>
        <w:drawing>
          <wp:inline distT="0" distB="0" distL="0" distR="0" wp14:anchorId="2C1EADF1" wp14:editId="3003CDB2">
            <wp:extent cx="3628390" cy="1672283"/>
            <wp:effectExtent l="1905" t="19050" r="2667" b="2603"/>
            <wp:docPr id="26" name="Page0_73" descr="P027-Process-Visio-DV Wizard Step 3 : Choose the columns in your data to create the process steps / activities-Select Next" title="Select N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_73.Emf"/>
                    <pic:cNvPicPr/>
                  </pic:nvPicPr>
                  <pic:blipFill>
                    <a:blip r:embed="rId35" cstate="print">
                      <a:extLst>
                        <a:ext uri="ebeef358-996a-4542-80e8-3288319c7be3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167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5DE4" w14:textId="77777777" w:rsidR="00382461" w:rsidRDefault="00382461"/>
    <w:tbl>
      <w:tblPr>
        <w:tblStyle w:val="TableGrid"/>
        <w:tblW w:w="0" w:type="auto"/>
        <w:tblInd w:w="360" w:type="dxa"/>
        <w:tblBorders>
          <w:top w:val="single" w:sz="0" w:space="0" w:color="A6A6A6"/>
          <w:left w:val="single" w:sz="0" w:space="0" w:color="A6A6A6"/>
          <w:bottom w:val="single" w:sz="0" w:space="0" w:color="A6A6A6"/>
          <w:right w:val="single" w:sz="0" w:space="0" w:color="A6A6A6"/>
          <w:insideH w:val="single" w:sz="0" w:space="0" w:color="A6A6A6"/>
          <w:insideV w:val="single" w:sz="0" w:space="0" w:color="A6A6A6"/>
        </w:tblBorders>
        <w:tblLook w:val="04A0" w:firstRow="1" w:lastRow="0" w:firstColumn="1" w:lastColumn="0" w:noHBand="0" w:noVBand="1"/>
      </w:tblPr>
      <w:tblGrid>
        <w:gridCol w:w="1969"/>
        <w:gridCol w:w="7417"/>
      </w:tblGrid>
      <w:tr w:rsidR="00382461" w14:paraId="1FF75530" w14:textId="77777777">
        <w:tc>
          <w:tcPr>
            <w:tcW w:w="0" w:type="auto"/>
            <w:vAlign w:val="center"/>
          </w:tcPr>
          <w:p w14:paraId="33E5B398" w14:textId="77777777" w:rsidR="00382461" w:rsidRDefault="009A6F4A">
            <w:r>
              <w:t>Phase</w:t>
            </w:r>
          </w:p>
        </w:tc>
        <w:tc>
          <w:tcPr>
            <w:tcW w:w="0" w:type="auto"/>
            <w:vAlign w:val="center"/>
          </w:tcPr>
          <w:p w14:paraId="0E2797CD" w14:textId="77777777" w:rsidR="00382461" w:rsidRDefault="009A6F4A">
            <w:r>
              <w:t>DV Wizard Step 3 : Choose the colu</w:t>
            </w:r>
            <w:r>
              <w:t>mns in your data to create the process steps / activities</w:t>
            </w:r>
          </w:p>
        </w:tc>
      </w:tr>
      <w:tr w:rsidR="00382461" w14:paraId="765BFCF2" w14:textId="77777777">
        <w:tc>
          <w:tcPr>
            <w:tcW w:w="0" w:type="auto"/>
            <w:vAlign w:val="center"/>
          </w:tcPr>
          <w:p w14:paraId="6E8BD160" w14:textId="77777777" w:rsidR="00382461" w:rsidRDefault="009A6F4A">
            <w:r>
              <w:t>Process Step Description</w:t>
            </w:r>
          </w:p>
        </w:tc>
        <w:tc>
          <w:tcPr>
            <w:tcW w:w="0" w:type="auto"/>
            <w:vAlign w:val="center"/>
          </w:tcPr>
          <w:p w14:paraId="04EC3FE6" w14:textId="77777777" w:rsidR="00382461" w:rsidRDefault="009A6F4A">
            <w:r>
              <w:t>Select Next</w:t>
            </w:r>
          </w:p>
        </w:tc>
      </w:tr>
      <w:tr w:rsidR="00382461" w14:paraId="11961345" w14:textId="77777777">
        <w:tc>
          <w:tcPr>
            <w:tcW w:w="0" w:type="auto"/>
            <w:vAlign w:val="center"/>
          </w:tcPr>
          <w:p w14:paraId="4203B811" w14:textId="77777777" w:rsidR="00382461" w:rsidRDefault="009A6F4A">
            <w:r>
              <w:t>Alt Description</w:t>
            </w:r>
          </w:p>
        </w:tc>
        <w:tc>
          <w:tcPr>
            <w:tcW w:w="0" w:type="auto"/>
            <w:vAlign w:val="center"/>
          </w:tcPr>
          <w:p w14:paraId="23B92A3C" w14:textId="77777777" w:rsidR="00382461" w:rsidRDefault="009A6F4A">
            <w:r>
              <w:t>P027-Process-Visio-DV Wizard Step 3 : Choose the columns in your data to create the process steps / activities-Select Next</w:t>
            </w:r>
          </w:p>
        </w:tc>
      </w:tr>
      <w:tr w:rsidR="00382461" w14:paraId="1F25728D" w14:textId="77777777">
        <w:tc>
          <w:tcPr>
            <w:tcW w:w="0" w:type="auto"/>
            <w:vAlign w:val="center"/>
          </w:tcPr>
          <w:p w14:paraId="456DFEE1" w14:textId="77777777" w:rsidR="00382461" w:rsidRDefault="009A6F4A">
            <w:r>
              <w:t xml:space="preserve">Connector </w:t>
            </w:r>
            <w:r>
              <w:t>Label</w:t>
            </w:r>
          </w:p>
        </w:tc>
        <w:tc>
          <w:tcPr>
            <w:tcW w:w="0" w:type="auto"/>
            <w:vAlign w:val="center"/>
          </w:tcPr>
          <w:p w14:paraId="27D7DC26" w14:textId="77777777" w:rsidR="00382461" w:rsidRDefault="00382461"/>
        </w:tc>
      </w:tr>
      <w:tr w:rsidR="00382461" w14:paraId="301B2C1C" w14:textId="77777777">
        <w:tc>
          <w:tcPr>
            <w:tcW w:w="0" w:type="auto"/>
            <w:vAlign w:val="center"/>
          </w:tcPr>
          <w:p w14:paraId="7AA84F67" w14:textId="77777777" w:rsidR="00382461" w:rsidRDefault="009A6F4A">
            <w:r>
              <w:t>Function</w:t>
            </w:r>
          </w:p>
        </w:tc>
        <w:tc>
          <w:tcPr>
            <w:tcW w:w="0" w:type="auto"/>
            <w:vAlign w:val="center"/>
          </w:tcPr>
          <w:p w14:paraId="25FB2DDD" w14:textId="77777777" w:rsidR="00382461" w:rsidRDefault="009A6F4A">
            <w:r>
              <w:t>Visio</w:t>
            </w:r>
          </w:p>
        </w:tc>
      </w:tr>
      <w:tr w:rsidR="00382461" w14:paraId="1E340D10" w14:textId="77777777">
        <w:tc>
          <w:tcPr>
            <w:tcW w:w="0" w:type="auto"/>
            <w:vAlign w:val="center"/>
          </w:tcPr>
          <w:p w14:paraId="1D780A30" w14:textId="77777777" w:rsidR="00382461" w:rsidRDefault="009A6F4A">
            <w:r>
              <w:t>Next Step ID</w:t>
            </w:r>
          </w:p>
        </w:tc>
        <w:tc>
          <w:tcPr>
            <w:tcW w:w="0" w:type="auto"/>
            <w:vAlign w:val="center"/>
          </w:tcPr>
          <w:p w14:paraId="212B8903" w14:textId="77777777" w:rsidR="00382461" w:rsidRDefault="009A6F4A">
            <w:r>
              <w:t>P028</w:t>
            </w:r>
          </w:p>
        </w:tc>
      </w:tr>
      <w:tr w:rsidR="00382461" w14:paraId="33FD2812" w14:textId="77777777">
        <w:tc>
          <w:tcPr>
            <w:tcW w:w="0" w:type="auto"/>
            <w:vAlign w:val="center"/>
          </w:tcPr>
          <w:p w14:paraId="4DE5D18A" w14:textId="77777777" w:rsidR="00382461" w:rsidRDefault="009A6F4A">
            <w:r>
              <w:t>Process Step ID</w:t>
            </w:r>
          </w:p>
        </w:tc>
        <w:tc>
          <w:tcPr>
            <w:tcW w:w="0" w:type="auto"/>
            <w:vAlign w:val="center"/>
          </w:tcPr>
          <w:p w14:paraId="04A473DA" w14:textId="77777777" w:rsidR="00382461" w:rsidRDefault="009A6F4A">
            <w:r>
              <w:t>P027</w:t>
            </w:r>
          </w:p>
        </w:tc>
      </w:tr>
      <w:tr w:rsidR="00382461" w14:paraId="25DB5E73" w14:textId="77777777">
        <w:tc>
          <w:tcPr>
            <w:tcW w:w="0" w:type="auto"/>
            <w:vAlign w:val="center"/>
          </w:tcPr>
          <w:p w14:paraId="11F70505" w14:textId="77777777" w:rsidR="00382461" w:rsidRDefault="009A6F4A">
            <w:r>
              <w:t>Shape Type</w:t>
            </w:r>
          </w:p>
        </w:tc>
        <w:tc>
          <w:tcPr>
            <w:tcW w:w="0" w:type="auto"/>
            <w:vAlign w:val="center"/>
          </w:tcPr>
          <w:p w14:paraId="4C88596C" w14:textId="77777777" w:rsidR="00382461" w:rsidRDefault="009A6F4A">
            <w:r>
              <w:t>Process</w:t>
            </w:r>
          </w:p>
        </w:tc>
      </w:tr>
      <w:tr w:rsidR="00382461" w14:paraId="0CFE2310" w14:textId="77777777">
        <w:tc>
          <w:tcPr>
            <w:tcW w:w="0" w:type="auto"/>
            <w:vAlign w:val="center"/>
          </w:tcPr>
          <w:p w14:paraId="6BC32FED" w14:textId="77777777" w:rsidR="00382461" w:rsidRDefault="009A6F4A">
            <w:r>
              <w:t>Connected Step(s)</w:t>
            </w:r>
          </w:p>
        </w:tc>
        <w:tc>
          <w:tcPr>
            <w:tcW w:w="0" w:type="auto"/>
            <w:vAlign w:val="center"/>
          </w:tcPr>
          <w:p w14:paraId="3A12823F" w14:textId="77777777" w:rsidR="00382461" w:rsidRDefault="009A6F4A">
            <w:hyperlink w:anchor="Page0/71" w:history="1">
              <w:r>
                <w:rPr>
                  <w:rStyle w:val="Hyperlink"/>
                  <w:color w:val="0563C1" w:themeColor="hyperlink"/>
                </w:rPr>
                <w:t>Do you need Alt Description for Accessibility? Column</w:t>
              </w:r>
            </w:hyperlink>
          </w:p>
          <w:p w14:paraId="731B7B22" w14:textId="77777777" w:rsidR="00382461" w:rsidRDefault="009A6F4A">
            <w:hyperlink w:anchor="Page0/72" w:history="1">
              <w:r>
                <w:rPr>
                  <w:rStyle w:val="Hyperlink"/>
                  <w:color w:val="0563C1" w:themeColor="hyperlink"/>
                </w:rPr>
                <w:t>Map Alt Desc</w:t>
              </w:r>
              <w:r>
                <w:rPr>
                  <w:rStyle w:val="Hyperlink"/>
                  <w:color w:val="0563C1" w:themeColor="hyperlink"/>
                </w:rPr>
                <w:t>ription column</w:t>
              </w:r>
            </w:hyperlink>
          </w:p>
          <w:p w14:paraId="004FB5CD" w14:textId="77777777" w:rsidR="00382461" w:rsidRDefault="009A6F4A">
            <w:hyperlink w:anchor="Page0/74" w:history="1">
              <w:r>
                <w:rPr>
                  <w:rStyle w:val="Hyperlink"/>
                  <w:color w:val="0563C1" w:themeColor="hyperlink"/>
                </w:rPr>
                <w:t>Map each required Shape Type master</w:t>
              </w:r>
            </w:hyperlink>
          </w:p>
        </w:tc>
      </w:tr>
    </w:tbl>
    <w:p w14:paraId="0C93C906" w14:textId="77777777" w:rsidR="00382461" w:rsidRDefault="00382461"/>
    <w:p w14:paraId="1C93B37B" w14:textId="77777777" w:rsidR="00382461" w:rsidRDefault="009A6F4A">
      <w:pPr>
        <w:pStyle w:val="Heading2"/>
        <w:keepNext/>
      </w:pPr>
      <w:bookmarkStart w:id="51" w:name="Page0/74"/>
      <w:bookmarkStart w:id="52" w:name="_Toc126500943"/>
      <w:bookmarkEnd w:id="51"/>
      <w:r>
        <w:lastRenderedPageBreak/>
        <w:t>Map each required Shape Type master</w:t>
      </w:r>
      <w:bookmarkEnd w:id="52"/>
    </w:p>
    <w:p w14:paraId="695924C4" w14:textId="77777777" w:rsidR="00382461" w:rsidRDefault="00382461">
      <w:pPr>
        <w:keepNext/>
      </w:pPr>
    </w:p>
    <w:p w14:paraId="1BE45729" w14:textId="77777777" w:rsidR="00382461" w:rsidRDefault="009A6F4A">
      <w:pPr>
        <w:ind w:left="360"/>
      </w:pPr>
      <w:r>
        <w:rPr>
          <w:noProof/>
        </w:rPr>
        <w:drawing>
          <wp:inline distT="0" distB="0" distL="0" distR="0" wp14:anchorId="1CF6E2A8" wp14:editId="46621B53">
            <wp:extent cx="3628390" cy="571605"/>
            <wp:effectExtent l="1905" t="19050" r="2667" b="2603"/>
            <wp:docPr id="27" name="Page0_74" descr="P028-Process-Visio-DV Wizard Step 4 : Choose an appropriate shape for each value listed in the 'Shape Type' column-Map each required Shape Type master" title="Map each required Shape Type ma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_74.Emf"/>
                    <pic:cNvPicPr/>
                  </pic:nvPicPr>
                  <pic:blipFill>
                    <a:blip r:embed="rId36" cstate="print">
                      <a:extLst>
                        <a:ext uri="5db067d1-3468-4607-ab53-ffd00a624a49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57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07F36" w14:textId="77777777" w:rsidR="00382461" w:rsidRDefault="00382461"/>
    <w:tbl>
      <w:tblPr>
        <w:tblStyle w:val="TableGrid"/>
        <w:tblW w:w="0" w:type="auto"/>
        <w:tblInd w:w="360" w:type="dxa"/>
        <w:tblBorders>
          <w:top w:val="single" w:sz="0" w:space="0" w:color="A6A6A6"/>
          <w:left w:val="single" w:sz="0" w:space="0" w:color="A6A6A6"/>
          <w:bottom w:val="single" w:sz="0" w:space="0" w:color="A6A6A6"/>
          <w:right w:val="single" w:sz="0" w:space="0" w:color="A6A6A6"/>
          <w:insideH w:val="single" w:sz="0" w:space="0" w:color="A6A6A6"/>
          <w:insideV w:val="single" w:sz="0" w:space="0" w:color="A6A6A6"/>
        </w:tblBorders>
        <w:tblLook w:val="04A0" w:firstRow="1" w:lastRow="0" w:firstColumn="1" w:lastColumn="0" w:noHBand="0" w:noVBand="1"/>
      </w:tblPr>
      <w:tblGrid>
        <w:gridCol w:w="1816"/>
        <w:gridCol w:w="7570"/>
      </w:tblGrid>
      <w:tr w:rsidR="00382461" w14:paraId="6E68347D" w14:textId="77777777">
        <w:tc>
          <w:tcPr>
            <w:tcW w:w="0" w:type="auto"/>
            <w:vAlign w:val="center"/>
          </w:tcPr>
          <w:p w14:paraId="224D00C1" w14:textId="77777777" w:rsidR="00382461" w:rsidRDefault="009A6F4A">
            <w:r>
              <w:t>Phase</w:t>
            </w:r>
          </w:p>
        </w:tc>
        <w:tc>
          <w:tcPr>
            <w:tcW w:w="0" w:type="auto"/>
            <w:vAlign w:val="center"/>
          </w:tcPr>
          <w:p w14:paraId="7F22A02F" w14:textId="77777777" w:rsidR="00382461" w:rsidRDefault="009A6F4A">
            <w:r>
              <w:t xml:space="preserve">DV Wizard Step 4 : Choose an appropriate shape for each </w:t>
            </w:r>
            <w:r>
              <w:t>value listed in the 'Shape Type' column</w:t>
            </w:r>
          </w:p>
        </w:tc>
      </w:tr>
      <w:tr w:rsidR="00382461" w14:paraId="51C4C894" w14:textId="77777777">
        <w:tc>
          <w:tcPr>
            <w:tcW w:w="0" w:type="auto"/>
            <w:vAlign w:val="center"/>
          </w:tcPr>
          <w:p w14:paraId="2EB2A4B5" w14:textId="77777777" w:rsidR="00382461" w:rsidRDefault="009A6F4A">
            <w:r>
              <w:t>Process Step Description</w:t>
            </w:r>
          </w:p>
        </w:tc>
        <w:tc>
          <w:tcPr>
            <w:tcW w:w="0" w:type="auto"/>
            <w:vAlign w:val="center"/>
          </w:tcPr>
          <w:p w14:paraId="166592FE" w14:textId="77777777" w:rsidR="00382461" w:rsidRDefault="009A6F4A">
            <w:r>
              <w:t>Map each required Shape Type master</w:t>
            </w:r>
          </w:p>
        </w:tc>
      </w:tr>
      <w:tr w:rsidR="00382461" w14:paraId="6171A25C" w14:textId="77777777">
        <w:tc>
          <w:tcPr>
            <w:tcW w:w="0" w:type="auto"/>
            <w:vAlign w:val="center"/>
          </w:tcPr>
          <w:p w14:paraId="054FB959" w14:textId="77777777" w:rsidR="00382461" w:rsidRDefault="009A6F4A">
            <w:r>
              <w:t>Alt Description</w:t>
            </w:r>
          </w:p>
        </w:tc>
        <w:tc>
          <w:tcPr>
            <w:tcW w:w="0" w:type="auto"/>
            <w:vAlign w:val="center"/>
          </w:tcPr>
          <w:p w14:paraId="5E864E2B" w14:textId="77777777" w:rsidR="00382461" w:rsidRDefault="009A6F4A">
            <w:r>
              <w:t>P028-Process-Visio-DV Wizard Step 4 : Choose an appropriate shape for each value listed in the 'Shape Type' column-Map each required Shap</w:t>
            </w:r>
            <w:r>
              <w:t>e Type master</w:t>
            </w:r>
          </w:p>
        </w:tc>
      </w:tr>
      <w:tr w:rsidR="00382461" w14:paraId="475F5557" w14:textId="77777777">
        <w:tc>
          <w:tcPr>
            <w:tcW w:w="0" w:type="auto"/>
            <w:vAlign w:val="center"/>
          </w:tcPr>
          <w:p w14:paraId="5F6E7BFC" w14:textId="77777777" w:rsidR="00382461" w:rsidRDefault="009A6F4A">
            <w:r>
              <w:t>Connector Label</w:t>
            </w:r>
          </w:p>
        </w:tc>
        <w:tc>
          <w:tcPr>
            <w:tcW w:w="0" w:type="auto"/>
            <w:vAlign w:val="center"/>
          </w:tcPr>
          <w:p w14:paraId="2C976736" w14:textId="77777777" w:rsidR="00382461" w:rsidRDefault="00382461"/>
        </w:tc>
      </w:tr>
      <w:tr w:rsidR="00382461" w14:paraId="3262AEA0" w14:textId="77777777">
        <w:tc>
          <w:tcPr>
            <w:tcW w:w="0" w:type="auto"/>
            <w:vAlign w:val="center"/>
          </w:tcPr>
          <w:p w14:paraId="2F59B277" w14:textId="77777777" w:rsidR="00382461" w:rsidRDefault="009A6F4A">
            <w:r>
              <w:t>Function</w:t>
            </w:r>
          </w:p>
        </w:tc>
        <w:tc>
          <w:tcPr>
            <w:tcW w:w="0" w:type="auto"/>
            <w:vAlign w:val="center"/>
          </w:tcPr>
          <w:p w14:paraId="1F203A20" w14:textId="77777777" w:rsidR="00382461" w:rsidRDefault="009A6F4A">
            <w:r>
              <w:t>Visio</w:t>
            </w:r>
          </w:p>
        </w:tc>
      </w:tr>
      <w:tr w:rsidR="00382461" w14:paraId="3757D100" w14:textId="77777777">
        <w:tc>
          <w:tcPr>
            <w:tcW w:w="0" w:type="auto"/>
            <w:vAlign w:val="center"/>
          </w:tcPr>
          <w:p w14:paraId="0ED1F12B" w14:textId="77777777" w:rsidR="00382461" w:rsidRDefault="009A6F4A">
            <w:r>
              <w:t>Next Step ID</w:t>
            </w:r>
          </w:p>
        </w:tc>
        <w:tc>
          <w:tcPr>
            <w:tcW w:w="0" w:type="auto"/>
            <w:vAlign w:val="center"/>
          </w:tcPr>
          <w:p w14:paraId="271DA536" w14:textId="77777777" w:rsidR="00382461" w:rsidRDefault="009A6F4A">
            <w:r>
              <w:t>P029</w:t>
            </w:r>
          </w:p>
        </w:tc>
      </w:tr>
      <w:tr w:rsidR="00382461" w14:paraId="35CA10A4" w14:textId="77777777">
        <w:tc>
          <w:tcPr>
            <w:tcW w:w="0" w:type="auto"/>
            <w:vAlign w:val="center"/>
          </w:tcPr>
          <w:p w14:paraId="3EF9B24F" w14:textId="77777777" w:rsidR="00382461" w:rsidRDefault="009A6F4A">
            <w:r>
              <w:t>Process Step ID</w:t>
            </w:r>
          </w:p>
        </w:tc>
        <w:tc>
          <w:tcPr>
            <w:tcW w:w="0" w:type="auto"/>
            <w:vAlign w:val="center"/>
          </w:tcPr>
          <w:p w14:paraId="0C3A5B37" w14:textId="77777777" w:rsidR="00382461" w:rsidRDefault="009A6F4A">
            <w:r>
              <w:t>P028</w:t>
            </w:r>
          </w:p>
        </w:tc>
      </w:tr>
      <w:tr w:rsidR="00382461" w14:paraId="584D51AF" w14:textId="77777777">
        <w:tc>
          <w:tcPr>
            <w:tcW w:w="0" w:type="auto"/>
            <w:vAlign w:val="center"/>
          </w:tcPr>
          <w:p w14:paraId="23ED3E3E" w14:textId="77777777" w:rsidR="00382461" w:rsidRDefault="009A6F4A">
            <w:r>
              <w:t>Shape Type</w:t>
            </w:r>
          </w:p>
        </w:tc>
        <w:tc>
          <w:tcPr>
            <w:tcW w:w="0" w:type="auto"/>
            <w:vAlign w:val="center"/>
          </w:tcPr>
          <w:p w14:paraId="5F79A21E" w14:textId="77777777" w:rsidR="00382461" w:rsidRDefault="009A6F4A">
            <w:r>
              <w:t>Process</w:t>
            </w:r>
          </w:p>
        </w:tc>
      </w:tr>
      <w:tr w:rsidR="00382461" w14:paraId="66603964" w14:textId="77777777">
        <w:tc>
          <w:tcPr>
            <w:tcW w:w="0" w:type="auto"/>
            <w:vAlign w:val="center"/>
          </w:tcPr>
          <w:p w14:paraId="294378EC" w14:textId="77777777" w:rsidR="00382461" w:rsidRDefault="009A6F4A">
            <w:r>
              <w:t>Connected Step(s)</w:t>
            </w:r>
          </w:p>
        </w:tc>
        <w:tc>
          <w:tcPr>
            <w:tcW w:w="0" w:type="auto"/>
            <w:vAlign w:val="center"/>
          </w:tcPr>
          <w:p w14:paraId="1C82C11D" w14:textId="77777777" w:rsidR="00382461" w:rsidRDefault="009A6F4A">
            <w:hyperlink w:anchor="Page0/73" w:history="1">
              <w:r>
                <w:rPr>
                  <w:rStyle w:val="Hyperlink"/>
                  <w:color w:val="0563C1" w:themeColor="hyperlink"/>
                </w:rPr>
                <w:t>Select Next</w:t>
              </w:r>
            </w:hyperlink>
          </w:p>
          <w:p w14:paraId="5F374508" w14:textId="77777777" w:rsidR="00382461" w:rsidRDefault="009A6F4A">
            <w:hyperlink w:anchor="Page0/75" w:history="1">
              <w:r>
                <w:rPr>
                  <w:rStyle w:val="Hyperlink"/>
                  <w:color w:val="0563C1" w:themeColor="hyperlink"/>
                </w:rPr>
                <w:t>Select Next</w:t>
              </w:r>
            </w:hyperlink>
          </w:p>
        </w:tc>
      </w:tr>
    </w:tbl>
    <w:p w14:paraId="1486AA57" w14:textId="77777777" w:rsidR="00382461" w:rsidRDefault="00382461"/>
    <w:p w14:paraId="0D418C7F" w14:textId="77777777" w:rsidR="00382461" w:rsidRDefault="009A6F4A">
      <w:pPr>
        <w:pStyle w:val="Heading2"/>
        <w:keepNext/>
      </w:pPr>
      <w:bookmarkStart w:id="53" w:name="Page0/75"/>
      <w:bookmarkStart w:id="54" w:name="_Toc126500944"/>
      <w:bookmarkEnd w:id="53"/>
      <w:r>
        <w:t>Select Next</w:t>
      </w:r>
      <w:bookmarkEnd w:id="54"/>
    </w:p>
    <w:p w14:paraId="26B7A327" w14:textId="77777777" w:rsidR="00382461" w:rsidRDefault="00382461">
      <w:pPr>
        <w:keepNext/>
      </w:pPr>
    </w:p>
    <w:p w14:paraId="6DFADFCA" w14:textId="77777777" w:rsidR="00382461" w:rsidRDefault="009A6F4A">
      <w:pPr>
        <w:ind w:left="360"/>
      </w:pPr>
      <w:r>
        <w:rPr>
          <w:noProof/>
        </w:rPr>
        <w:drawing>
          <wp:inline distT="0" distB="0" distL="0" distR="0" wp14:anchorId="3CBF2641" wp14:editId="0C2B630F">
            <wp:extent cx="3628390" cy="1370011"/>
            <wp:effectExtent l="1905" t="19050" r="2667" b="2603"/>
            <wp:docPr id="28" name="Page0_75" descr="P029-Process-Visio-DV Wizard Step 4 : Choose an appropriate shape for each value listed in the 'Shape Type' column-Select Next" title="Select N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_75.Emf"/>
                    <pic:cNvPicPr/>
                  </pic:nvPicPr>
                  <pic:blipFill>
                    <a:blip r:embed="rId37" cstate="print">
                      <a:extLst>
                        <a:ext uri="743fd709-553f-47b9-896b-49a5239254e5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137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8334E" w14:textId="77777777" w:rsidR="00382461" w:rsidRDefault="00382461"/>
    <w:tbl>
      <w:tblPr>
        <w:tblStyle w:val="TableGrid"/>
        <w:tblW w:w="0" w:type="auto"/>
        <w:tblInd w:w="360" w:type="dxa"/>
        <w:tblBorders>
          <w:top w:val="single" w:sz="0" w:space="0" w:color="A6A6A6"/>
          <w:left w:val="single" w:sz="0" w:space="0" w:color="A6A6A6"/>
          <w:bottom w:val="single" w:sz="0" w:space="0" w:color="A6A6A6"/>
          <w:right w:val="single" w:sz="0" w:space="0" w:color="A6A6A6"/>
          <w:insideH w:val="single" w:sz="0" w:space="0" w:color="A6A6A6"/>
          <w:insideV w:val="single" w:sz="0" w:space="0" w:color="A6A6A6"/>
        </w:tblBorders>
        <w:tblLook w:val="04A0" w:firstRow="1" w:lastRow="0" w:firstColumn="1" w:lastColumn="0" w:noHBand="0" w:noVBand="1"/>
      </w:tblPr>
      <w:tblGrid>
        <w:gridCol w:w="1938"/>
        <w:gridCol w:w="7448"/>
      </w:tblGrid>
      <w:tr w:rsidR="00382461" w14:paraId="6E2B46D5" w14:textId="77777777">
        <w:tc>
          <w:tcPr>
            <w:tcW w:w="0" w:type="auto"/>
            <w:vAlign w:val="center"/>
          </w:tcPr>
          <w:p w14:paraId="548518F7" w14:textId="77777777" w:rsidR="00382461" w:rsidRDefault="009A6F4A">
            <w:r>
              <w:t>Phase</w:t>
            </w:r>
          </w:p>
        </w:tc>
        <w:tc>
          <w:tcPr>
            <w:tcW w:w="0" w:type="auto"/>
            <w:vAlign w:val="center"/>
          </w:tcPr>
          <w:p w14:paraId="111BAF93" w14:textId="77777777" w:rsidR="00382461" w:rsidRDefault="009A6F4A">
            <w:r>
              <w:t>DV Wizard Step 4 : Choose an appropriate shape for each value listed in the 'Shape Type' column</w:t>
            </w:r>
          </w:p>
        </w:tc>
      </w:tr>
      <w:tr w:rsidR="00382461" w14:paraId="584B15EF" w14:textId="77777777">
        <w:tc>
          <w:tcPr>
            <w:tcW w:w="0" w:type="auto"/>
            <w:vAlign w:val="center"/>
          </w:tcPr>
          <w:p w14:paraId="0D494E92" w14:textId="77777777" w:rsidR="00382461" w:rsidRDefault="009A6F4A">
            <w:r>
              <w:t xml:space="preserve">Process Step </w:t>
            </w:r>
            <w:r>
              <w:t>Description</w:t>
            </w:r>
          </w:p>
        </w:tc>
        <w:tc>
          <w:tcPr>
            <w:tcW w:w="0" w:type="auto"/>
            <w:vAlign w:val="center"/>
          </w:tcPr>
          <w:p w14:paraId="5057EDD0" w14:textId="77777777" w:rsidR="00382461" w:rsidRDefault="009A6F4A">
            <w:r>
              <w:t>Select Next</w:t>
            </w:r>
          </w:p>
        </w:tc>
      </w:tr>
      <w:tr w:rsidR="00382461" w14:paraId="2D9AE4B3" w14:textId="77777777">
        <w:tc>
          <w:tcPr>
            <w:tcW w:w="0" w:type="auto"/>
            <w:vAlign w:val="center"/>
          </w:tcPr>
          <w:p w14:paraId="539555B4" w14:textId="77777777" w:rsidR="00382461" w:rsidRDefault="009A6F4A">
            <w:r>
              <w:t>Alt Description</w:t>
            </w:r>
          </w:p>
        </w:tc>
        <w:tc>
          <w:tcPr>
            <w:tcW w:w="0" w:type="auto"/>
            <w:vAlign w:val="center"/>
          </w:tcPr>
          <w:p w14:paraId="2305B91A" w14:textId="77777777" w:rsidR="00382461" w:rsidRDefault="009A6F4A">
            <w:r>
              <w:t>P029-Process-Visio-DV Wizard Step 4 : Choose an appropriate shape for each value listed in the 'Shape Type' column-Select Next</w:t>
            </w:r>
          </w:p>
        </w:tc>
      </w:tr>
      <w:tr w:rsidR="00382461" w14:paraId="5F36DED9" w14:textId="77777777">
        <w:tc>
          <w:tcPr>
            <w:tcW w:w="0" w:type="auto"/>
            <w:vAlign w:val="center"/>
          </w:tcPr>
          <w:p w14:paraId="2A448118" w14:textId="77777777" w:rsidR="00382461" w:rsidRDefault="009A6F4A">
            <w:r>
              <w:t>Connector Label</w:t>
            </w:r>
          </w:p>
        </w:tc>
        <w:tc>
          <w:tcPr>
            <w:tcW w:w="0" w:type="auto"/>
            <w:vAlign w:val="center"/>
          </w:tcPr>
          <w:p w14:paraId="211935EF" w14:textId="77777777" w:rsidR="00382461" w:rsidRDefault="00382461"/>
        </w:tc>
      </w:tr>
      <w:tr w:rsidR="00382461" w14:paraId="1B811340" w14:textId="77777777">
        <w:tc>
          <w:tcPr>
            <w:tcW w:w="0" w:type="auto"/>
            <w:vAlign w:val="center"/>
          </w:tcPr>
          <w:p w14:paraId="5710208B" w14:textId="77777777" w:rsidR="00382461" w:rsidRDefault="009A6F4A">
            <w:r>
              <w:t>Function</w:t>
            </w:r>
          </w:p>
        </w:tc>
        <w:tc>
          <w:tcPr>
            <w:tcW w:w="0" w:type="auto"/>
            <w:vAlign w:val="center"/>
          </w:tcPr>
          <w:p w14:paraId="20BD5C0D" w14:textId="77777777" w:rsidR="00382461" w:rsidRDefault="009A6F4A">
            <w:r>
              <w:t>Visio</w:t>
            </w:r>
          </w:p>
        </w:tc>
      </w:tr>
      <w:tr w:rsidR="00382461" w14:paraId="481FD16F" w14:textId="77777777">
        <w:tc>
          <w:tcPr>
            <w:tcW w:w="0" w:type="auto"/>
            <w:vAlign w:val="center"/>
          </w:tcPr>
          <w:p w14:paraId="41CC3E64" w14:textId="77777777" w:rsidR="00382461" w:rsidRDefault="009A6F4A">
            <w:r>
              <w:t>Next Step ID</w:t>
            </w:r>
          </w:p>
        </w:tc>
        <w:tc>
          <w:tcPr>
            <w:tcW w:w="0" w:type="auto"/>
            <w:vAlign w:val="center"/>
          </w:tcPr>
          <w:p w14:paraId="53824863" w14:textId="77777777" w:rsidR="00382461" w:rsidRDefault="009A6F4A">
            <w:r>
              <w:t>P030</w:t>
            </w:r>
          </w:p>
        </w:tc>
      </w:tr>
      <w:tr w:rsidR="00382461" w14:paraId="0DD8C164" w14:textId="77777777">
        <w:tc>
          <w:tcPr>
            <w:tcW w:w="0" w:type="auto"/>
            <w:vAlign w:val="center"/>
          </w:tcPr>
          <w:p w14:paraId="07B27681" w14:textId="77777777" w:rsidR="00382461" w:rsidRDefault="009A6F4A">
            <w:r>
              <w:t>Process Step ID</w:t>
            </w:r>
          </w:p>
        </w:tc>
        <w:tc>
          <w:tcPr>
            <w:tcW w:w="0" w:type="auto"/>
            <w:vAlign w:val="center"/>
          </w:tcPr>
          <w:p w14:paraId="6478EAE8" w14:textId="77777777" w:rsidR="00382461" w:rsidRDefault="009A6F4A">
            <w:r>
              <w:t>P029</w:t>
            </w:r>
          </w:p>
        </w:tc>
      </w:tr>
      <w:tr w:rsidR="00382461" w14:paraId="7E68AE3B" w14:textId="77777777">
        <w:tc>
          <w:tcPr>
            <w:tcW w:w="0" w:type="auto"/>
            <w:vAlign w:val="center"/>
          </w:tcPr>
          <w:p w14:paraId="4F7FDD83" w14:textId="77777777" w:rsidR="00382461" w:rsidRDefault="009A6F4A">
            <w:r>
              <w:t>Shape Type</w:t>
            </w:r>
          </w:p>
        </w:tc>
        <w:tc>
          <w:tcPr>
            <w:tcW w:w="0" w:type="auto"/>
            <w:vAlign w:val="center"/>
          </w:tcPr>
          <w:p w14:paraId="7761CFAA" w14:textId="77777777" w:rsidR="00382461" w:rsidRDefault="009A6F4A">
            <w:r>
              <w:t>Process</w:t>
            </w:r>
          </w:p>
        </w:tc>
      </w:tr>
      <w:tr w:rsidR="00382461" w14:paraId="7A1534B2" w14:textId="77777777">
        <w:tc>
          <w:tcPr>
            <w:tcW w:w="0" w:type="auto"/>
            <w:vAlign w:val="center"/>
          </w:tcPr>
          <w:p w14:paraId="10F108D8" w14:textId="77777777" w:rsidR="00382461" w:rsidRDefault="009A6F4A">
            <w:r>
              <w:t>Connected Step(s)</w:t>
            </w:r>
          </w:p>
        </w:tc>
        <w:tc>
          <w:tcPr>
            <w:tcW w:w="0" w:type="auto"/>
            <w:vAlign w:val="center"/>
          </w:tcPr>
          <w:p w14:paraId="09ED003E" w14:textId="77777777" w:rsidR="00382461" w:rsidRDefault="009A6F4A">
            <w:hyperlink w:anchor="Page0/74" w:history="1">
              <w:r>
                <w:rPr>
                  <w:rStyle w:val="Hyperlink"/>
                  <w:color w:val="0563C1" w:themeColor="hyperlink"/>
                </w:rPr>
                <w:t>Map each required Shape Type master</w:t>
              </w:r>
            </w:hyperlink>
          </w:p>
          <w:p w14:paraId="642EFFB8" w14:textId="77777777" w:rsidR="00382461" w:rsidRDefault="009A6F4A">
            <w:hyperlink w:anchor="Page0/76" w:history="1">
              <w:r>
                <w:rPr>
                  <w:rStyle w:val="Hyperlink"/>
                  <w:color w:val="0563C1" w:themeColor="hyperlink"/>
                </w:rPr>
                <w:t>Need to connect shapes by column values?</w:t>
              </w:r>
            </w:hyperlink>
          </w:p>
        </w:tc>
      </w:tr>
    </w:tbl>
    <w:p w14:paraId="1A937E5D" w14:textId="77777777" w:rsidR="00382461" w:rsidRDefault="00382461"/>
    <w:p w14:paraId="27636644" w14:textId="77777777" w:rsidR="00382461" w:rsidRDefault="009A6F4A">
      <w:pPr>
        <w:pStyle w:val="Heading2"/>
        <w:keepNext/>
      </w:pPr>
      <w:bookmarkStart w:id="55" w:name="Page0/76"/>
      <w:bookmarkStart w:id="56" w:name="_Toc126500945"/>
      <w:bookmarkEnd w:id="55"/>
      <w:r>
        <w:lastRenderedPageBreak/>
        <w:t>Need to connect shapes by column values?</w:t>
      </w:r>
      <w:bookmarkEnd w:id="56"/>
    </w:p>
    <w:p w14:paraId="2B570630" w14:textId="77777777" w:rsidR="00382461" w:rsidRDefault="00382461">
      <w:pPr>
        <w:keepNext/>
      </w:pPr>
    </w:p>
    <w:p w14:paraId="44951DDA" w14:textId="77777777" w:rsidR="00382461" w:rsidRDefault="009A6F4A">
      <w:pPr>
        <w:ind w:left="360"/>
      </w:pPr>
      <w:r>
        <w:rPr>
          <w:noProof/>
        </w:rPr>
        <w:drawing>
          <wp:inline distT="0" distB="0" distL="0" distR="0" wp14:anchorId="7783E8F3" wp14:editId="1A8C9C74">
            <wp:extent cx="2756075" cy="2721292"/>
            <wp:effectExtent l="1905" t="19050" r="2667" b="2603"/>
            <wp:docPr id="29" name="Page0_76" descr="P030-Decision-Visio-DV Wizard Step 5 : Choose the columns in your data to connect the process steps / activities-Need to connect shapes by column values?" title="Need to connect shapes by column values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_76.Emf"/>
                    <pic:cNvPicPr/>
                  </pic:nvPicPr>
                  <pic:blipFill>
                    <a:blip r:embed="rId38" cstate="print">
                      <a:extLst>
                        <a:ext uri="d98e8f17-b752-45f1-8a40-2408902d6f6a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075" cy="272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19CD" w14:textId="77777777" w:rsidR="00382461" w:rsidRDefault="00382461"/>
    <w:tbl>
      <w:tblPr>
        <w:tblStyle w:val="TableGrid"/>
        <w:tblW w:w="0" w:type="auto"/>
        <w:tblInd w:w="360" w:type="dxa"/>
        <w:tblBorders>
          <w:top w:val="single" w:sz="0" w:space="0" w:color="A6A6A6"/>
          <w:left w:val="single" w:sz="0" w:space="0" w:color="A6A6A6"/>
          <w:bottom w:val="single" w:sz="0" w:space="0" w:color="A6A6A6"/>
          <w:right w:val="single" w:sz="0" w:space="0" w:color="A6A6A6"/>
          <w:insideH w:val="single" w:sz="0" w:space="0" w:color="A6A6A6"/>
          <w:insideV w:val="single" w:sz="0" w:space="0" w:color="A6A6A6"/>
        </w:tblBorders>
        <w:tblLook w:val="04A0" w:firstRow="1" w:lastRow="0" w:firstColumn="1" w:lastColumn="0" w:noHBand="0" w:noVBand="1"/>
      </w:tblPr>
      <w:tblGrid>
        <w:gridCol w:w="1819"/>
        <w:gridCol w:w="7567"/>
      </w:tblGrid>
      <w:tr w:rsidR="00382461" w14:paraId="229FB99D" w14:textId="77777777">
        <w:tc>
          <w:tcPr>
            <w:tcW w:w="0" w:type="auto"/>
            <w:vAlign w:val="center"/>
          </w:tcPr>
          <w:p w14:paraId="50958CA3" w14:textId="77777777" w:rsidR="00382461" w:rsidRDefault="009A6F4A">
            <w:r>
              <w:t>Phase</w:t>
            </w:r>
          </w:p>
        </w:tc>
        <w:tc>
          <w:tcPr>
            <w:tcW w:w="0" w:type="auto"/>
            <w:vAlign w:val="center"/>
          </w:tcPr>
          <w:p w14:paraId="144127C7" w14:textId="77777777" w:rsidR="00382461" w:rsidRDefault="009A6F4A">
            <w:r>
              <w:t>DV Wizard Step 5 : Choose the columns in your data to connect the</w:t>
            </w:r>
            <w:r>
              <w:t xml:space="preserve"> process steps / activities</w:t>
            </w:r>
          </w:p>
        </w:tc>
      </w:tr>
      <w:tr w:rsidR="00382461" w14:paraId="38F18F60" w14:textId="77777777">
        <w:tc>
          <w:tcPr>
            <w:tcW w:w="0" w:type="auto"/>
            <w:vAlign w:val="center"/>
          </w:tcPr>
          <w:p w14:paraId="64A077FA" w14:textId="77777777" w:rsidR="00382461" w:rsidRDefault="009A6F4A">
            <w:r>
              <w:t>Process Step Description</w:t>
            </w:r>
          </w:p>
        </w:tc>
        <w:tc>
          <w:tcPr>
            <w:tcW w:w="0" w:type="auto"/>
            <w:vAlign w:val="center"/>
          </w:tcPr>
          <w:p w14:paraId="7B2797A5" w14:textId="77777777" w:rsidR="00382461" w:rsidRDefault="009A6F4A">
            <w:r>
              <w:t>Need to connect shapes by column values?</w:t>
            </w:r>
          </w:p>
        </w:tc>
      </w:tr>
      <w:tr w:rsidR="00382461" w14:paraId="3781C17E" w14:textId="77777777">
        <w:tc>
          <w:tcPr>
            <w:tcW w:w="0" w:type="auto"/>
            <w:vAlign w:val="center"/>
          </w:tcPr>
          <w:p w14:paraId="26162839" w14:textId="77777777" w:rsidR="00382461" w:rsidRDefault="009A6F4A">
            <w:r>
              <w:t>Alt Description</w:t>
            </w:r>
          </w:p>
        </w:tc>
        <w:tc>
          <w:tcPr>
            <w:tcW w:w="0" w:type="auto"/>
            <w:vAlign w:val="center"/>
          </w:tcPr>
          <w:p w14:paraId="3B11DE16" w14:textId="77777777" w:rsidR="00382461" w:rsidRDefault="009A6F4A">
            <w:r>
              <w:t>P030-Decision-Visio-DV Wizard Step 5 : Choose the columns in your data to connect the process steps / activities-Need to connect shapes by colum</w:t>
            </w:r>
            <w:r>
              <w:t>n values?</w:t>
            </w:r>
          </w:p>
        </w:tc>
      </w:tr>
      <w:tr w:rsidR="00382461" w14:paraId="086062C8" w14:textId="77777777">
        <w:tc>
          <w:tcPr>
            <w:tcW w:w="0" w:type="auto"/>
            <w:vAlign w:val="center"/>
          </w:tcPr>
          <w:p w14:paraId="07E8CDE7" w14:textId="77777777" w:rsidR="00382461" w:rsidRDefault="009A6F4A">
            <w:r>
              <w:t>Connector Label</w:t>
            </w:r>
          </w:p>
        </w:tc>
        <w:tc>
          <w:tcPr>
            <w:tcW w:w="0" w:type="auto"/>
            <w:vAlign w:val="center"/>
          </w:tcPr>
          <w:p w14:paraId="092FC334" w14:textId="77777777" w:rsidR="00382461" w:rsidRDefault="009A6F4A">
            <w:r>
              <w:t>No,Yes</w:t>
            </w:r>
          </w:p>
        </w:tc>
      </w:tr>
      <w:tr w:rsidR="00382461" w14:paraId="55966ABB" w14:textId="77777777">
        <w:tc>
          <w:tcPr>
            <w:tcW w:w="0" w:type="auto"/>
            <w:vAlign w:val="center"/>
          </w:tcPr>
          <w:p w14:paraId="74BA51AB" w14:textId="77777777" w:rsidR="00382461" w:rsidRDefault="009A6F4A">
            <w:r>
              <w:t>Function</w:t>
            </w:r>
          </w:p>
        </w:tc>
        <w:tc>
          <w:tcPr>
            <w:tcW w:w="0" w:type="auto"/>
            <w:vAlign w:val="center"/>
          </w:tcPr>
          <w:p w14:paraId="2ADC041C" w14:textId="77777777" w:rsidR="00382461" w:rsidRDefault="009A6F4A">
            <w:r>
              <w:t>Visio</w:t>
            </w:r>
          </w:p>
        </w:tc>
      </w:tr>
      <w:tr w:rsidR="00382461" w14:paraId="13F01A13" w14:textId="77777777">
        <w:tc>
          <w:tcPr>
            <w:tcW w:w="0" w:type="auto"/>
            <w:vAlign w:val="center"/>
          </w:tcPr>
          <w:p w14:paraId="0689697E" w14:textId="77777777" w:rsidR="00382461" w:rsidRDefault="009A6F4A">
            <w:r>
              <w:t>Next Step ID</w:t>
            </w:r>
          </w:p>
        </w:tc>
        <w:tc>
          <w:tcPr>
            <w:tcW w:w="0" w:type="auto"/>
            <w:vAlign w:val="center"/>
          </w:tcPr>
          <w:p w14:paraId="60A0CD47" w14:textId="77777777" w:rsidR="00382461" w:rsidRDefault="009A6F4A">
            <w:r>
              <w:t>P032,P031</w:t>
            </w:r>
          </w:p>
        </w:tc>
      </w:tr>
      <w:tr w:rsidR="00382461" w14:paraId="2A11CCD3" w14:textId="77777777">
        <w:tc>
          <w:tcPr>
            <w:tcW w:w="0" w:type="auto"/>
            <w:vAlign w:val="center"/>
          </w:tcPr>
          <w:p w14:paraId="7D251959" w14:textId="77777777" w:rsidR="00382461" w:rsidRDefault="009A6F4A">
            <w:r>
              <w:t>Process Step ID</w:t>
            </w:r>
          </w:p>
        </w:tc>
        <w:tc>
          <w:tcPr>
            <w:tcW w:w="0" w:type="auto"/>
            <w:vAlign w:val="center"/>
          </w:tcPr>
          <w:p w14:paraId="134A725B" w14:textId="77777777" w:rsidR="00382461" w:rsidRDefault="009A6F4A">
            <w:r>
              <w:t>P030</w:t>
            </w:r>
          </w:p>
        </w:tc>
      </w:tr>
      <w:tr w:rsidR="00382461" w14:paraId="40BF6788" w14:textId="77777777">
        <w:tc>
          <w:tcPr>
            <w:tcW w:w="0" w:type="auto"/>
            <w:vAlign w:val="center"/>
          </w:tcPr>
          <w:p w14:paraId="07EB843C" w14:textId="77777777" w:rsidR="00382461" w:rsidRDefault="009A6F4A">
            <w:r>
              <w:t>Shape Type</w:t>
            </w:r>
          </w:p>
        </w:tc>
        <w:tc>
          <w:tcPr>
            <w:tcW w:w="0" w:type="auto"/>
            <w:vAlign w:val="center"/>
          </w:tcPr>
          <w:p w14:paraId="713CB382" w14:textId="77777777" w:rsidR="00382461" w:rsidRDefault="009A6F4A">
            <w:r>
              <w:t>Decision</w:t>
            </w:r>
          </w:p>
        </w:tc>
      </w:tr>
      <w:tr w:rsidR="00382461" w14:paraId="7FCCA96D" w14:textId="77777777">
        <w:tc>
          <w:tcPr>
            <w:tcW w:w="0" w:type="auto"/>
            <w:vAlign w:val="center"/>
          </w:tcPr>
          <w:p w14:paraId="09F39610" w14:textId="77777777" w:rsidR="00382461" w:rsidRDefault="009A6F4A">
            <w:r>
              <w:t>Connected Step(s)</w:t>
            </w:r>
          </w:p>
        </w:tc>
        <w:tc>
          <w:tcPr>
            <w:tcW w:w="0" w:type="auto"/>
            <w:vAlign w:val="center"/>
          </w:tcPr>
          <w:p w14:paraId="60D0AC7E" w14:textId="77777777" w:rsidR="00382461" w:rsidRDefault="009A6F4A">
            <w:hyperlink w:anchor="Page0/75" w:history="1">
              <w:r>
                <w:rPr>
                  <w:rStyle w:val="Hyperlink"/>
                  <w:color w:val="0563C1" w:themeColor="hyperlink"/>
                </w:rPr>
                <w:t>Select Next</w:t>
              </w:r>
            </w:hyperlink>
          </w:p>
          <w:p w14:paraId="40763EF5" w14:textId="77777777" w:rsidR="00382461" w:rsidRDefault="009A6F4A">
            <w:hyperlink w:anchor="Page0/77" w:history="1">
              <w:r>
                <w:rPr>
                  <w:rStyle w:val="Hyperlink"/>
                  <w:color w:val="0563C1" w:themeColor="hyperlink"/>
                </w:rPr>
                <w:t>Select Connect using column</w:t>
              </w:r>
            </w:hyperlink>
          </w:p>
          <w:p w14:paraId="135A0709" w14:textId="77777777" w:rsidR="00382461" w:rsidRDefault="009A6F4A">
            <w:hyperlink w:anchor="Page0/78" w:history="1">
              <w:r>
                <w:rPr>
                  <w:rStyle w:val="Hyperlink"/>
                  <w:color w:val="0563C1" w:themeColor="hyperlink"/>
                </w:rPr>
                <w:t>Need to connect shapes by row order?</w:t>
              </w:r>
            </w:hyperlink>
          </w:p>
        </w:tc>
      </w:tr>
    </w:tbl>
    <w:p w14:paraId="698CAD89" w14:textId="77777777" w:rsidR="00382461" w:rsidRDefault="00382461"/>
    <w:p w14:paraId="54EA532F" w14:textId="77777777" w:rsidR="00382461" w:rsidRDefault="009A6F4A">
      <w:pPr>
        <w:pStyle w:val="Heading2"/>
        <w:keepNext/>
      </w:pPr>
      <w:bookmarkStart w:id="57" w:name="Page0/78"/>
      <w:bookmarkStart w:id="58" w:name="_Toc126500946"/>
      <w:bookmarkEnd w:id="57"/>
      <w:r>
        <w:t>Need to connect shapes by row order?</w:t>
      </w:r>
      <w:bookmarkEnd w:id="58"/>
    </w:p>
    <w:p w14:paraId="3C8619ED" w14:textId="77777777" w:rsidR="00382461" w:rsidRDefault="00382461">
      <w:pPr>
        <w:keepNext/>
      </w:pPr>
    </w:p>
    <w:p w14:paraId="7F9D697E" w14:textId="77777777" w:rsidR="00382461" w:rsidRDefault="009A6F4A">
      <w:pPr>
        <w:ind w:left="360"/>
      </w:pPr>
      <w:r>
        <w:rPr>
          <w:noProof/>
        </w:rPr>
        <w:drawing>
          <wp:inline distT="0" distB="0" distL="0" distR="0" wp14:anchorId="1F5AD074" wp14:editId="79FBC276">
            <wp:extent cx="3026362" cy="2246490"/>
            <wp:effectExtent l="1905" t="19050" r="2667" b="2603"/>
            <wp:docPr id="30" name="Page0_78" descr="P032-Decision-Visio-DV Wizard Step 5 : Choose the columns in your data to connect the process steps / activities-Need to connect shapes by row order?" title="Need to connect shapes by row order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_78.Emf"/>
                    <pic:cNvPicPr/>
                  </pic:nvPicPr>
                  <pic:blipFill>
                    <a:blip r:embed="rId39" cstate="print">
                      <a:extLst>
                        <a:ext uri="964fd116-6d1f-4a0c-909d-3f6363e13d49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6362" cy="224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0327" w14:textId="77777777" w:rsidR="00382461" w:rsidRDefault="00382461"/>
    <w:tbl>
      <w:tblPr>
        <w:tblStyle w:val="TableGrid"/>
        <w:tblW w:w="0" w:type="auto"/>
        <w:tblInd w:w="360" w:type="dxa"/>
        <w:tblBorders>
          <w:top w:val="single" w:sz="0" w:space="0" w:color="A6A6A6"/>
          <w:left w:val="single" w:sz="0" w:space="0" w:color="A6A6A6"/>
          <w:bottom w:val="single" w:sz="0" w:space="0" w:color="A6A6A6"/>
          <w:right w:val="single" w:sz="0" w:space="0" w:color="A6A6A6"/>
          <w:insideH w:val="single" w:sz="0" w:space="0" w:color="A6A6A6"/>
          <w:insideV w:val="single" w:sz="0" w:space="0" w:color="A6A6A6"/>
        </w:tblBorders>
        <w:tblLook w:val="04A0" w:firstRow="1" w:lastRow="0" w:firstColumn="1" w:lastColumn="0" w:noHBand="0" w:noVBand="1"/>
      </w:tblPr>
      <w:tblGrid>
        <w:gridCol w:w="1829"/>
        <w:gridCol w:w="7557"/>
      </w:tblGrid>
      <w:tr w:rsidR="00382461" w14:paraId="3BF3B44B" w14:textId="77777777">
        <w:tc>
          <w:tcPr>
            <w:tcW w:w="0" w:type="auto"/>
            <w:vAlign w:val="center"/>
          </w:tcPr>
          <w:p w14:paraId="70B6DD16" w14:textId="77777777" w:rsidR="00382461" w:rsidRDefault="009A6F4A">
            <w:r>
              <w:t>Phase</w:t>
            </w:r>
          </w:p>
        </w:tc>
        <w:tc>
          <w:tcPr>
            <w:tcW w:w="0" w:type="auto"/>
            <w:vAlign w:val="center"/>
          </w:tcPr>
          <w:p w14:paraId="324C80BE" w14:textId="77777777" w:rsidR="00382461" w:rsidRDefault="009A6F4A">
            <w:r>
              <w:t>DV Wizard Step 5 : Choose the columns in your data to connect the process steps / activities</w:t>
            </w:r>
          </w:p>
        </w:tc>
      </w:tr>
      <w:tr w:rsidR="00382461" w14:paraId="65342F30" w14:textId="77777777">
        <w:tc>
          <w:tcPr>
            <w:tcW w:w="0" w:type="auto"/>
            <w:vAlign w:val="center"/>
          </w:tcPr>
          <w:p w14:paraId="0F586EBA" w14:textId="77777777" w:rsidR="00382461" w:rsidRDefault="009A6F4A">
            <w:r>
              <w:t>Process Step Description</w:t>
            </w:r>
          </w:p>
        </w:tc>
        <w:tc>
          <w:tcPr>
            <w:tcW w:w="0" w:type="auto"/>
            <w:vAlign w:val="center"/>
          </w:tcPr>
          <w:p w14:paraId="4E9C8201" w14:textId="77777777" w:rsidR="00382461" w:rsidRDefault="009A6F4A">
            <w:r>
              <w:t>Need to connect shapes by row order?</w:t>
            </w:r>
          </w:p>
        </w:tc>
      </w:tr>
      <w:tr w:rsidR="00382461" w14:paraId="21B4F0D0" w14:textId="77777777">
        <w:tc>
          <w:tcPr>
            <w:tcW w:w="0" w:type="auto"/>
            <w:vAlign w:val="center"/>
          </w:tcPr>
          <w:p w14:paraId="1E032193" w14:textId="77777777" w:rsidR="00382461" w:rsidRDefault="009A6F4A">
            <w:r>
              <w:t>Alt Description</w:t>
            </w:r>
          </w:p>
        </w:tc>
        <w:tc>
          <w:tcPr>
            <w:tcW w:w="0" w:type="auto"/>
            <w:vAlign w:val="center"/>
          </w:tcPr>
          <w:p w14:paraId="792BD5C5" w14:textId="77777777" w:rsidR="00382461" w:rsidRDefault="009A6F4A">
            <w:r>
              <w:t>P032-Decision-Visio-DV Wizard Step 5 : Choose the columns in your data to connect the process steps / activities-Need to connect shapes by row order?</w:t>
            </w:r>
          </w:p>
        </w:tc>
      </w:tr>
      <w:tr w:rsidR="00382461" w14:paraId="6B970A82" w14:textId="77777777">
        <w:tc>
          <w:tcPr>
            <w:tcW w:w="0" w:type="auto"/>
            <w:vAlign w:val="center"/>
          </w:tcPr>
          <w:p w14:paraId="358713FC" w14:textId="77777777" w:rsidR="00382461" w:rsidRDefault="009A6F4A">
            <w:r>
              <w:t>Connector Label</w:t>
            </w:r>
          </w:p>
        </w:tc>
        <w:tc>
          <w:tcPr>
            <w:tcW w:w="0" w:type="auto"/>
            <w:vAlign w:val="center"/>
          </w:tcPr>
          <w:p w14:paraId="1A167BC6" w14:textId="77777777" w:rsidR="00382461" w:rsidRDefault="009A6F4A">
            <w:r>
              <w:t>No,Yes</w:t>
            </w:r>
          </w:p>
        </w:tc>
      </w:tr>
      <w:tr w:rsidR="00382461" w14:paraId="079F38D5" w14:textId="77777777">
        <w:tc>
          <w:tcPr>
            <w:tcW w:w="0" w:type="auto"/>
            <w:vAlign w:val="center"/>
          </w:tcPr>
          <w:p w14:paraId="1C7B042E" w14:textId="77777777" w:rsidR="00382461" w:rsidRDefault="009A6F4A">
            <w:r>
              <w:t>Function</w:t>
            </w:r>
          </w:p>
        </w:tc>
        <w:tc>
          <w:tcPr>
            <w:tcW w:w="0" w:type="auto"/>
            <w:vAlign w:val="center"/>
          </w:tcPr>
          <w:p w14:paraId="365C225E" w14:textId="77777777" w:rsidR="00382461" w:rsidRDefault="009A6F4A">
            <w:r>
              <w:t>Visio</w:t>
            </w:r>
          </w:p>
        </w:tc>
      </w:tr>
      <w:tr w:rsidR="00382461" w14:paraId="525A971C" w14:textId="77777777">
        <w:tc>
          <w:tcPr>
            <w:tcW w:w="0" w:type="auto"/>
            <w:vAlign w:val="center"/>
          </w:tcPr>
          <w:p w14:paraId="0253FE34" w14:textId="77777777" w:rsidR="00382461" w:rsidRDefault="009A6F4A">
            <w:r>
              <w:t>Next Step ID</w:t>
            </w:r>
          </w:p>
        </w:tc>
        <w:tc>
          <w:tcPr>
            <w:tcW w:w="0" w:type="auto"/>
            <w:vAlign w:val="center"/>
          </w:tcPr>
          <w:p w14:paraId="6B4BB48E" w14:textId="77777777" w:rsidR="00382461" w:rsidRDefault="009A6F4A">
            <w:r>
              <w:t>P038,P033</w:t>
            </w:r>
          </w:p>
        </w:tc>
      </w:tr>
      <w:tr w:rsidR="00382461" w14:paraId="07D0EB05" w14:textId="77777777">
        <w:tc>
          <w:tcPr>
            <w:tcW w:w="0" w:type="auto"/>
            <w:vAlign w:val="center"/>
          </w:tcPr>
          <w:p w14:paraId="7863F0C0" w14:textId="77777777" w:rsidR="00382461" w:rsidRDefault="009A6F4A">
            <w:r>
              <w:t>Process Step ID</w:t>
            </w:r>
          </w:p>
        </w:tc>
        <w:tc>
          <w:tcPr>
            <w:tcW w:w="0" w:type="auto"/>
            <w:vAlign w:val="center"/>
          </w:tcPr>
          <w:p w14:paraId="2D17DEF3" w14:textId="77777777" w:rsidR="00382461" w:rsidRDefault="009A6F4A">
            <w:r>
              <w:t>P032</w:t>
            </w:r>
          </w:p>
        </w:tc>
      </w:tr>
      <w:tr w:rsidR="00382461" w14:paraId="3A7700B2" w14:textId="77777777">
        <w:tc>
          <w:tcPr>
            <w:tcW w:w="0" w:type="auto"/>
            <w:vAlign w:val="center"/>
          </w:tcPr>
          <w:p w14:paraId="74D4D104" w14:textId="77777777" w:rsidR="00382461" w:rsidRDefault="009A6F4A">
            <w:r>
              <w:t>Shape Type</w:t>
            </w:r>
          </w:p>
        </w:tc>
        <w:tc>
          <w:tcPr>
            <w:tcW w:w="0" w:type="auto"/>
            <w:vAlign w:val="center"/>
          </w:tcPr>
          <w:p w14:paraId="23637B1E" w14:textId="77777777" w:rsidR="00382461" w:rsidRDefault="009A6F4A">
            <w:r>
              <w:t>Decision</w:t>
            </w:r>
          </w:p>
        </w:tc>
      </w:tr>
      <w:tr w:rsidR="00382461" w14:paraId="1498D212" w14:textId="77777777">
        <w:tc>
          <w:tcPr>
            <w:tcW w:w="0" w:type="auto"/>
            <w:vAlign w:val="center"/>
          </w:tcPr>
          <w:p w14:paraId="02627B7E" w14:textId="77777777" w:rsidR="00382461" w:rsidRDefault="009A6F4A">
            <w:r>
              <w:t>Connected Step(s)</w:t>
            </w:r>
          </w:p>
        </w:tc>
        <w:tc>
          <w:tcPr>
            <w:tcW w:w="0" w:type="auto"/>
            <w:vAlign w:val="center"/>
          </w:tcPr>
          <w:p w14:paraId="1728478D" w14:textId="77777777" w:rsidR="00382461" w:rsidRDefault="009A6F4A">
            <w:hyperlink w:anchor="Page0/76" w:history="1">
              <w:r>
                <w:rPr>
                  <w:rStyle w:val="Hyperlink"/>
                  <w:color w:val="0563C1" w:themeColor="hyperlink"/>
                </w:rPr>
                <w:t>Need to connect shapes by column values?</w:t>
              </w:r>
            </w:hyperlink>
          </w:p>
          <w:p w14:paraId="7F4D973B" w14:textId="77777777" w:rsidR="00382461" w:rsidRDefault="009A6F4A">
            <w:hyperlink w:anchor="Page0/79" w:history="1">
              <w:r>
                <w:rPr>
                  <w:rStyle w:val="Hyperlink"/>
                  <w:color w:val="0563C1" w:themeColor="hyperlink"/>
                </w:rPr>
                <w:t>Select Connect sequentially</w:t>
              </w:r>
            </w:hyperlink>
          </w:p>
          <w:p w14:paraId="5EAFAD50" w14:textId="77777777" w:rsidR="00382461" w:rsidRDefault="009A6F4A">
            <w:hyperlink w:anchor="Page0/84" w:history="1">
              <w:r>
                <w:rPr>
                  <w:rStyle w:val="Hyperlink"/>
                  <w:color w:val="0563C1" w:themeColor="hyperlink"/>
                </w:rPr>
                <w:t>Select Fin</w:t>
              </w:r>
              <w:r>
                <w:rPr>
                  <w:rStyle w:val="Hyperlink"/>
                  <w:color w:val="0563C1" w:themeColor="hyperlink"/>
                </w:rPr>
                <w:t>ish</w:t>
              </w:r>
            </w:hyperlink>
          </w:p>
        </w:tc>
      </w:tr>
    </w:tbl>
    <w:p w14:paraId="45BFC79E" w14:textId="77777777" w:rsidR="00382461" w:rsidRDefault="00382461"/>
    <w:p w14:paraId="6959D263" w14:textId="77777777" w:rsidR="00382461" w:rsidRDefault="009A6F4A">
      <w:pPr>
        <w:pStyle w:val="Heading2"/>
        <w:keepNext/>
      </w:pPr>
      <w:bookmarkStart w:id="59" w:name="Page0/84"/>
      <w:bookmarkStart w:id="60" w:name="_Toc126500947"/>
      <w:bookmarkEnd w:id="59"/>
      <w:r>
        <w:t>Select Finish</w:t>
      </w:r>
      <w:bookmarkEnd w:id="60"/>
    </w:p>
    <w:p w14:paraId="35E8FF93" w14:textId="77777777" w:rsidR="00382461" w:rsidRDefault="00382461">
      <w:pPr>
        <w:keepNext/>
      </w:pPr>
    </w:p>
    <w:p w14:paraId="46A17B8D" w14:textId="77777777" w:rsidR="00382461" w:rsidRDefault="009A6F4A">
      <w:pPr>
        <w:ind w:left="360"/>
      </w:pPr>
      <w:r>
        <w:rPr>
          <w:noProof/>
        </w:rPr>
        <w:drawing>
          <wp:inline distT="0" distB="0" distL="0" distR="0" wp14:anchorId="4A601E48" wp14:editId="64767BE8">
            <wp:extent cx="3628390" cy="1355683"/>
            <wp:effectExtent l="1905" t="19050" r="2667" b="2603"/>
            <wp:docPr id="31" name="Page0_84" descr="P038-Process-Visio-DV Wizard Step 5 : Choose the columns in your data to connect the process steps / activities-Select Finish" title="Select Fini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_84.Emf"/>
                    <pic:cNvPicPr/>
                  </pic:nvPicPr>
                  <pic:blipFill>
                    <a:blip r:embed="rId40" cstate="print">
                      <a:extLst>
                        <a:ext uri="a45736be-5cf3-47f7-9421-e8ef8f950439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135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9F33" w14:textId="77777777" w:rsidR="00382461" w:rsidRDefault="00382461"/>
    <w:tbl>
      <w:tblPr>
        <w:tblStyle w:val="TableGrid"/>
        <w:tblW w:w="0" w:type="auto"/>
        <w:tblInd w:w="360" w:type="dxa"/>
        <w:tblBorders>
          <w:top w:val="single" w:sz="0" w:space="0" w:color="A6A6A6"/>
          <w:left w:val="single" w:sz="0" w:space="0" w:color="A6A6A6"/>
          <w:bottom w:val="single" w:sz="0" w:space="0" w:color="A6A6A6"/>
          <w:right w:val="single" w:sz="0" w:space="0" w:color="A6A6A6"/>
          <w:insideH w:val="single" w:sz="0" w:space="0" w:color="A6A6A6"/>
          <w:insideV w:val="single" w:sz="0" w:space="0" w:color="A6A6A6"/>
        </w:tblBorders>
        <w:tblLook w:val="04A0" w:firstRow="1" w:lastRow="0" w:firstColumn="1" w:lastColumn="0" w:noHBand="0" w:noVBand="1"/>
      </w:tblPr>
      <w:tblGrid>
        <w:gridCol w:w="1964"/>
        <w:gridCol w:w="7422"/>
      </w:tblGrid>
      <w:tr w:rsidR="00382461" w14:paraId="3C44A083" w14:textId="77777777">
        <w:tc>
          <w:tcPr>
            <w:tcW w:w="0" w:type="auto"/>
            <w:vAlign w:val="center"/>
          </w:tcPr>
          <w:p w14:paraId="71A12C3C" w14:textId="77777777" w:rsidR="00382461" w:rsidRDefault="009A6F4A">
            <w:r>
              <w:t>Phase</w:t>
            </w:r>
          </w:p>
        </w:tc>
        <w:tc>
          <w:tcPr>
            <w:tcW w:w="0" w:type="auto"/>
            <w:vAlign w:val="center"/>
          </w:tcPr>
          <w:p w14:paraId="4F2AE94A" w14:textId="77777777" w:rsidR="00382461" w:rsidRDefault="009A6F4A">
            <w:r>
              <w:t>DV Wizard Step 5 : Choose the columns in your data to connect the process steps / activities</w:t>
            </w:r>
          </w:p>
        </w:tc>
      </w:tr>
      <w:tr w:rsidR="00382461" w14:paraId="06E4CD6A" w14:textId="77777777">
        <w:tc>
          <w:tcPr>
            <w:tcW w:w="0" w:type="auto"/>
            <w:vAlign w:val="center"/>
          </w:tcPr>
          <w:p w14:paraId="2FCE9942" w14:textId="77777777" w:rsidR="00382461" w:rsidRDefault="009A6F4A">
            <w:r>
              <w:t>Process Step Description</w:t>
            </w:r>
          </w:p>
        </w:tc>
        <w:tc>
          <w:tcPr>
            <w:tcW w:w="0" w:type="auto"/>
            <w:vAlign w:val="center"/>
          </w:tcPr>
          <w:p w14:paraId="23DA4063" w14:textId="77777777" w:rsidR="00382461" w:rsidRDefault="009A6F4A">
            <w:r>
              <w:t>Select Finish</w:t>
            </w:r>
          </w:p>
        </w:tc>
      </w:tr>
      <w:tr w:rsidR="00382461" w14:paraId="38F50D8E" w14:textId="77777777">
        <w:tc>
          <w:tcPr>
            <w:tcW w:w="0" w:type="auto"/>
            <w:vAlign w:val="center"/>
          </w:tcPr>
          <w:p w14:paraId="12A91EDF" w14:textId="77777777" w:rsidR="00382461" w:rsidRDefault="009A6F4A">
            <w:r>
              <w:t>Alt Description</w:t>
            </w:r>
          </w:p>
        </w:tc>
        <w:tc>
          <w:tcPr>
            <w:tcW w:w="0" w:type="auto"/>
            <w:vAlign w:val="center"/>
          </w:tcPr>
          <w:p w14:paraId="7D120FCC" w14:textId="77777777" w:rsidR="00382461" w:rsidRDefault="009A6F4A">
            <w:r>
              <w:t>P038-Process-Visio-DV Wizard Step 5 : Choose the columns in your data to connect the process steps / activities-Select Finish</w:t>
            </w:r>
          </w:p>
        </w:tc>
      </w:tr>
      <w:tr w:rsidR="00382461" w14:paraId="591DB65B" w14:textId="77777777">
        <w:tc>
          <w:tcPr>
            <w:tcW w:w="0" w:type="auto"/>
            <w:vAlign w:val="center"/>
          </w:tcPr>
          <w:p w14:paraId="2C15D196" w14:textId="77777777" w:rsidR="00382461" w:rsidRDefault="009A6F4A">
            <w:r>
              <w:t>Connector Label</w:t>
            </w:r>
          </w:p>
        </w:tc>
        <w:tc>
          <w:tcPr>
            <w:tcW w:w="0" w:type="auto"/>
            <w:vAlign w:val="center"/>
          </w:tcPr>
          <w:p w14:paraId="5C162887" w14:textId="77777777" w:rsidR="00382461" w:rsidRDefault="00382461"/>
        </w:tc>
      </w:tr>
      <w:tr w:rsidR="00382461" w14:paraId="7DF260F4" w14:textId="77777777">
        <w:tc>
          <w:tcPr>
            <w:tcW w:w="0" w:type="auto"/>
            <w:vAlign w:val="center"/>
          </w:tcPr>
          <w:p w14:paraId="63E9AFCD" w14:textId="77777777" w:rsidR="00382461" w:rsidRDefault="009A6F4A">
            <w:r>
              <w:t>Function</w:t>
            </w:r>
          </w:p>
        </w:tc>
        <w:tc>
          <w:tcPr>
            <w:tcW w:w="0" w:type="auto"/>
            <w:vAlign w:val="center"/>
          </w:tcPr>
          <w:p w14:paraId="170A3726" w14:textId="77777777" w:rsidR="00382461" w:rsidRDefault="009A6F4A">
            <w:r>
              <w:t>Visio</w:t>
            </w:r>
          </w:p>
        </w:tc>
      </w:tr>
      <w:tr w:rsidR="00382461" w14:paraId="002B0EB5" w14:textId="77777777">
        <w:tc>
          <w:tcPr>
            <w:tcW w:w="0" w:type="auto"/>
            <w:vAlign w:val="center"/>
          </w:tcPr>
          <w:p w14:paraId="567E5AAA" w14:textId="77777777" w:rsidR="00382461" w:rsidRDefault="009A6F4A">
            <w:r>
              <w:t>Next Step ID</w:t>
            </w:r>
          </w:p>
        </w:tc>
        <w:tc>
          <w:tcPr>
            <w:tcW w:w="0" w:type="auto"/>
            <w:vAlign w:val="center"/>
          </w:tcPr>
          <w:p w14:paraId="4869067F" w14:textId="77777777" w:rsidR="00382461" w:rsidRDefault="009A6F4A">
            <w:r>
              <w:t>P039</w:t>
            </w:r>
          </w:p>
        </w:tc>
      </w:tr>
      <w:tr w:rsidR="00382461" w14:paraId="267C9668" w14:textId="77777777">
        <w:tc>
          <w:tcPr>
            <w:tcW w:w="0" w:type="auto"/>
            <w:vAlign w:val="center"/>
          </w:tcPr>
          <w:p w14:paraId="0EDFDDB2" w14:textId="77777777" w:rsidR="00382461" w:rsidRDefault="009A6F4A">
            <w:r>
              <w:t>Process Step ID</w:t>
            </w:r>
          </w:p>
        </w:tc>
        <w:tc>
          <w:tcPr>
            <w:tcW w:w="0" w:type="auto"/>
            <w:vAlign w:val="center"/>
          </w:tcPr>
          <w:p w14:paraId="3D48A206" w14:textId="77777777" w:rsidR="00382461" w:rsidRDefault="009A6F4A">
            <w:r>
              <w:t>P038</w:t>
            </w:r>
          </w:p>
        </w:tc>
      </w:tr>
      <w:tr w:rsidR="00382461" w14:paraId="797EA262" w14:textId="77777777">
        <w:tc>
          <w:tcPr>
            <w:tcW w:w="0" w:type="auto"/>
            <w:vAlign w:val="center"/>
          </w:tcPr>
          <w:p w14:paraId="14A2D1C0" w14:textId="77777777" w:rsidR="00382461" w:rsidRDefault="009A6F4A">
            <w:r>
              <w:t>Shape Type</w:t>
            </w:r>
          </w:p>
        </w:tc>
        <w:tc>
          <w:tcPr>
            <w:tcW w:w="0" w:type="auto"/>
            <w:vAlign w:val="center"/>
          </w:tcPr>
          <w:p w14:paraId="45556E8B" w14:textId="77777777" w:rsidR="00382461" w:rsidRDefault="009A6F4A">
            <w:r>
              <w:t>Process</w:t>
            </w:r>
          </w:p>
        </w:tc>
      </w:tr>
      <w:tr w:rsidR="00382461" w14:paraId="065A750F" w14:textId="77777777">
        <w:tc>
          <w:tcPr>
            <w:tcW w:w="0" w:type="auto"/>
            <w:vAlign w:val="center"/>
          </w:tcPr>
          <w:p w14:paraId="0A288C48" w14:textId="77777777" w:rsidR="00382461" w:rsidRDefault="009A6F4A">
            <w:r>
              <w:t>Connected Step(s)</w:t>
            </w:r>
          </w:p>
        </w:tc>
        <w:tc>
          <w:tcPr>
            <w:tcW w:w="0" w:type="auto"/>
            <w:vAlign w:val="center"/>
          </w:tcPr>
          <w:p w14:paraId="509A513D" w14:textId="77777777" w:rsidR="00382461" w:rsidRDefault="009A6F4A">
            <w:hyperlink w:anchor="Page0/78" w:history="1">
              <w:r>
                <w:rPr>
                  <w:rStyle w:val="Hyperlink"/>
                  <w:color w:val="0563C1" w:themeColor="hyperlink"/>
                </w:rPr>
                <w:t>Need to connect shapes by row order?</w:t>
              </w:r>
            </w:hyperlink>
          </w:p>
          <w:p w14:paraId="4B2B7C02" w14:textId="77777777" w:rsidR="00382461" w:rsidRDefault="009A6F4A">
            <w:hyperlink w:anchor="Page0/83" w:history="1">
              <w:r>
                <w:rPr>
                  <w:rStyle w:val="Hyperlink"/>
                  <w:color w:val="0563C1" w:themeColor="hyperlink"/>
                </w:rPr>
                <w:t>Select a connector label column</w:t>
              </w:r>
            </w:hyperlink>
          </w:p>
          <w:p w14:paraId="5E413350" w14:textId="77777777" w:rsidR="00382461" w:rsidRDefault="009A6F4A">
            <w:hyperlink w:anchor="Page0/85" w:history="1">
              <w:r>
                <w:rPr>
                  <w:rStyle w:val="Hyperlink"/>
                  <w:color w:val="0563C1" w:themeColor="hyperlink"/>
                </w:rPr>
                <w:t>Review diagram</w:t>
              </w:r>
            </w:hyperlink>
          </w:p>
        </w:tc>
      </w:tr>
    </w:tbl>
    <w:p w14:paraId="574970A1" w14:textId="77777777" w:rsidR="00382461" w:rsidRDefault="00382461"/>
    <w:p w14:paraId="3772A276" w14:textId="77777777" w:rsidR="00382461" w:rsidRDefault="009A6F4A">
      <w:pPr>
        <w:pStyle w:val="Heading2"/>
        <w:keepNext/>
      </w:pPr>
      <w:bookmarkStart w:id="61" w:name="Page0/85"/>
      <w:bookmarkStart w:id="62" w:name="_Toc126500948"/>
      <w:bookmarkEnd w:id="61"/>
      <w:r>
        <w:lastRenderedPageBreak/>
        <w:t>Review diagram</w:t>
      </w:r>
      <w:bookmarkEnd w:id="62"/>
    </w:p>
    <w:p w14:paraId="43CF57C4" w14:textId="77777777" w:rsidR="00382461" w:rsidRDefault="00382461">
      <w:pPr>
        <w:keepNext/>
      </w:pPr>
    </w:p>
    <w:p w14:paraId="0466DE50" w14:textId="77777777" w:rsidR="00382461" w:rsidRDefault="009A6F4A">
      <w:pPr>
        <w:ind w:left="360"/>
      </w:pPr>
      <w:r>
        <w:rPr>
          <w:noProof/>
        </w:rPr>
        <w:drawing>
          <wp:inline distT="0" distB="0" distL="0" distR="0" wp14:anchorId="307C65A0" wp14:editId="2F5365A5">
            <wp:extent cx="3628390" cy="1128463"/>
            <wp:effectExtent l="1905" t="19050" r="2667" b="2603"/>
            <wp:docPr id="32" name="Page0_85" descr="P039-End-Visio-Page-Review diagram" title="Review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_85.Emf"/>
                    <pic:cNvPicPr/>
                  </pic:nvPicPr>
                  <pic:blipFill>
                    <a:blip r:embed="rId41" cstate="print">
                      <a:extLst>
                        <a:ext uri="140d16df-df7b-465b-a657-4b23abf3ae25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112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B49F2" w14:textId="77777777" w:rsidR="00382461" w:rsidRDefault="00382461"/>
    <w:tbl>
      <w:tblPr>
        <w:tblStyle w:val="TableGrid"/>
        <w:tblW w:w="0" w:type="auto"/>
        <w:tblInd w:w="360" w:type="dxa"/>
        <w:tblBorders>
          <w:top w:val="single" w:sz="0" w:space="0" w:color="A6A6A6"/>
          <w:left w:val="single" w:sz="0" w:space="0" w:color="A6A6A6"/>
          <w:bottom w:val="single" w:sz="0" w:space="0" w:color="A6A6A6"/>
          <w:right w:val="single" w:sz="0" w:space="0" w:color="A6A6A6"/>
          <w:insideH w:val="single" w:sz="0" w:space="0" w:color="A6A6A6"/>
          <w:insideV w:val="single" w:sz="0" w:space="0" w:color="A6A6A6"/>
        </w:tblBorders>
        <w:tblLook w:val="04A0" w:firstRow="1" w:lastRow="0" w:firstColumn="1" w:lastColumn="0" w:noHBand="0" w:noVBand="1"/>
      </w:tblPr>
      <w:tblGrid>
        <w:gridCol w:w="2419"/>
        <w:gridCol w:w="3561"/>
      </w:tblGrid>
      <w:tr w:rsidR="00382461" w14:paraId="3290D9F9" w14:textId="77777777">
        <w:tc>
          <w:tcPr>
            <w:tcW w:w="0" w:type="auto"/>
            <w:vAlign w:val="center"/>
          </w:tcPr>
          <w:p w14:paraId="2400D389" w14:textId="77777777" w:rsidR="00382461" w:rsidRDefault="009A6F4A">
            <w:r>
              <w:t>Phase</w:t>
            </w:r>
          </w:p>
        </w:tc>
        <w:tc>
          <w:tcPr>
            <w:tcW w:w="0" w:type="auto"/>
            <w:vAlign w:val="center"/>
          </w:tcPr>
          <w:p w14:paraId="4EBFE3BE" w14:textId="77777777" w:rsidR="00382461" w:rsidRDefault="009A6F4A">
            <w:r>
              <w:t>Page</w:t>
            </w:r>
          </w:p>
        </w:tc>
      </w:tr>
      <w:tr w:rsidR="00382461" w14:paraId="72F43082" w14:textId="77777777">
        <w:tc>
          <w:tcPr>
            <w:tcW w:w="0" w:type="auto"/>
            <w:vAlign w:val="center"/>
          </w:tcPr>
          <w:p w14:paraId="7A06F926" w14:textId="77777777" w:rsidR="00382461" w:rsidRDefault="009A6F4A">
            <w:r>
              <w:t>Process Step Description</w:t>
            </w:r>
          </w:p>
        </w:tc>
        <w:tc>
          <w:tcPr>
            <w:tcW w:w="0" w:type="auto"/>
            <w:vAlign w:val="center"/>
          </w:tcPr>
          <w:p w14:paraId="789122E2" w14:textId="77777777" w:rsidR="00382461" w:rsidRDefault="009A6F4A">
            <w:r>
              <w:t>Review diagram</w:t>
            </w:r>
          </w:p>
        </w:tc>
      </w:tr>
      <w:tr w:rsidR="00382461" w14:paraId="0881F9CD" w14:textId="77777777">
        <w:tc>
          <w:tcPr>
            <w:tcW w:w="0" w:type="auto"/>
            <w:vAlign w:val="center"/>
          </w:tcPr>
          <w:p w14:paraId="1CF5E789" w14:textId="77777777" w:rsidR="00382461" w:rsidRDefault="009A6F4A">
            <w:r>
              <w:t>Alt Description</w:t>
            </w:r>
          </w:p>
        </w:tc>
        <w:tc>
          <w:tcPr>
            <w:tcW w:w="0" w:type="auto"/>
            <w:vAlign w:val="center"/>
          </w:tcPr>
          <w:p w14:paraId="20C0336F" w14:textId="77777777" w:rsidR="00382461" w:rsidRDefault="009A6F4A">
            <w:r>
              <w:t>P039-End-Visio-Page-Review diagram</w:t>
            </w:r>
          </w:p>
        </w:tc>
      </w:tr>
      <w:tr w:rsidR="00382461" w14:paraId="0A8AF214" w14:textId="77777777">
        <w:tc>
          <w:tcPr>
            <w:tcW w:w="0" w:type="auto"/>
            <w:vAlign w:val="center"/>
          </w:tcPr>
          <w:p w14:paraId="7D58E418" w14:textId="77777777" w:rsidR="00382461" w:rsidRDefault="009A6F4A">
            <w:r>
              <w:t>Connector Label</w:t>
            </w:r>
          </w:p>
        </w:tc>
        <w:tc>
          <w:tcPr>
            <w:tcW w:w="0" w:type="auto"/>
            <w:vAlign w:val="center"/>
          </w:tcPr>
          <w:p w14:paraId="56335684" w14:textId="77777777" w:rsidR="00382461" w:rsidRDefault="00382461"/>
        </w:tc>
      </w:tr>
      <w:tr w:rsidR="00382461" w14:paraId="26C7A40B" w14:textId="77777777">
        <w:tc>
          <w:tcPr>
            <w:tcW w:w="0" w:type="auto"/>
            <w:vAlign w:val="center"/>
          </w:tcPr>
          <w:p w14:paraId="0F75A0DE" w14:textId="77777777" w:rsidR="00382461" w:rsidRDefault="009A6F4A">
            <w:r>
              <w:t>Function</w:t>
            </w:r>
          </w:p>
        </w:tc>
        <w:tc>
          <w:tcPr>
            <w:tcW w:w="0" w:type="auto"/>
            <w:vAlign w:val="center"/>
          </w:tcPr>
          <w:p w14:paraId="2EA90F95" w14:textId="77777777" w:rsidR="00382461" w:rsidRDefault="009A6F4A">
            <w:r>
              <w:t>Visio</w:t>
            </w:r>
          </w:p>
        </w:tc>
      </w:tr>
      <w:tr w:rsidR="00382461" w14:paraId="6175F8C1" w14:textId="77777777">
        <w:tc>
          <w:tcPr>
            <w:tcW w:w="0" w:type="auto"/>
            <w:vAlign w:val="center"/>
          </w:tcPr>
          <w:p w14:paraId="53ECF676" w14:textId="77777777" w:rsidR="00382461" w:rsidRDefault="009A6F4A">
            <w:r>
              <w:t>Next Step ID</w:t>
            </w:r>
          </w:p>
        </w:tc>
        <w:tc>
          <w:tcPr>
            <w:tcW w:w="0" w:type="auto"/>
            <w:vAlign w:val="center"/>
          </w:tcPr>
          <w:p w14:paraId="44B7FD1C" w14:textId="77777777" w:rsidR="00382461" w:rsidRDefault="00382461"/>
        </w:tc>
      </w:tr>
      <w:tr w:rsidR="00382461" w14:paraId="1F4606CD" w14:textId="77777777">
        <w:tc>
          <w:tcPr>
            <w:tcW w:w="0" w:type="auto"/>
            <w:vAlign w:val="center"/>
          </w:tcPr>
          <w:p w14:paraId="05D4FF4D" w14:textId="77777777" w:rsidR="00382461" w:rsidRDefault="009A6F4A">
            <w:r>
              <w:t>Process Step ID</w:t>
            </w:r>
          </w:p>
        </w:tc>
        <w:tc>
          <w:tcPr>
            <w:tcW w:w="0" w:type="auto"/>
            <w:vAlign w:val="center"/>
          </w:tcPr>
          <w:p w14:paraId="5752D1C3" w14:textId="77777777" w:rsidR="00382461" w:rsidRDefault="009A6F4A">
            <w:r>
              <w:t>P039</w:t>
            </w:r>
          </w:p>
        </w:tc>
      </w:tr>
      <w:tr w:rsidR="00382461" w14:paraId="4006ED43" w14:textId="77777777">
        <w:tc>
          <w:tcPr>
            <w:tcW w:w="0" w:type="auto"/>
            <w:vAlign w:val="center"/>
          </w:tcPr>
          <w:p w14:paraId="5C7F9B98" w14:textId="77777777" w:rsidR="00382461" w:rsidRDefault="009A6F4A">
            <w:r>
              <w:t>Shape Type</w:t>
            </w:r>
          </w:p>
        </w:tc>
        <w:tc>
          <w:tcPr>
            <w:tcW w:w="0" w:type="auto"/>
            <w:vAlign w:val="center"/>
          </w:tcPr>
          <w:p w14:paraId="26810E1B" w14:textId="77777777" w:rsidR="00382461" w:rsidRDefault="009A6F4A">
            <w:r>
              <w:t>End</w:t>
            </w:r>
          </w:p>
        </w:tc>
      </w:tr>
      <w:tr w:rsidR="00382461" w14:paraId="437FAEE9" w14:textId="77777777">
        <w:tc>
          <w:tcPr>
            <w:tcW w:w="0" w:type="auto"/>
            <w:vAlign w:val="center"/>
          </w:tcPr>
          <w:p w14:paraId="64C8F9CE" w14:textId="77777777" w:rsidR="00382461" w:rsidRDefault="009A6F4A">
            <w:r>
              <w:t>Connected Step(s)</w:t>
            </w:r>
          </w:p>
        </w:tc>
        <w:tc>
          <w:tcPr>
            <w:tcW w:w="0" w:type="auto"/>
            <w:vAlign w:val="center"/>
          </w:tcPr>
          <w:p w14:paraId="0D244535" w14:textId="77777777" w:rsidR="00382461" w:rsidRDefault="009A6F4A">
            <w:hyperlink w:anchor="Page0/84" w:history="1">
              <w:r>
                <w:rPr>
                  <w:rStyle w:val="Hyperlink"/>
                  <w:color w:val="0563C1" w:themeColor="hyperlink"/>
                </w:rPr>
                <w:t>Select Finish</w:t>
              </w:r>
            </w:hyperlink>
          </w:p>
        </w:tc>
      </w:tr>
    </w:tbl>
    <w:p w14:paraId="14660461" w14:textId="77777777" w:rsidR="00382461" w:rsidRDefault="00382461"/>
    <w:p w14:paraId="28C2A7A6" w14:textId="77777777" w:rsidR="00382461" w:rsidRDefault="009A6F4A">
      <w:pPr>
        <w:pStyle w:val="Heading2"/>
        <w:keepNext/>
      </w:pPr>
      <w:bookmarkStart w:id="63" w:name="Page0/79"/>
      <w:bookmarkStart w:id="64" w:name="_Toc126500949"/>
      <w:bookmarkEnd w:id="63"/>
      <w:r>
        <w:t>Select Connect sequentially</w:t>
      </w:r>
      <w:bookmarkEnd w:id="64"/>
    </w:p>
    <w:p w14:paraId="4EA65DCD" w14:textId="77777777" w:rsidR="00382461" w:rsidRDefault="00382461">
      <w:pPr>
        <w:keepNext/>
      </w:pPr>
    </w:p>
    <w:p w14:paraId="5F695AC9" w14:textId="77777777" w:rsidR="00382461" w:rsidRDefault="009A6F4A">
      <w:pPr>
        <w:ind w:left="360"/>
      </w:pPr>
      <w:r>
        <w:rPr>
          <w:noProof/>
        </w:rPr>
        <w:drawing>
          <wp:inline distT="0" distB="0" distL="0" distR="0" wp14:anchorId="2D6F3F76" wp14:editId="1FE26783">
            <wp:extent cx="2765350" cy="2721292"/>
            <wp:effectExtent l="1905" t="19050" r="2667" b="2603"/>
            <wp:docPr id="33" name="Page0_79" descr="P033-Process-Visio-DV Wizard Step 5 : Choose the columns in your data to connect the process steps / activities-Select Connect sequentially" title="Select Connect sequential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_79.Emf"/>
                    <pic:cNvPicPr/>
                  </pic:nvPicPr>
                  <pic:blipFill>
                    <a:blip r:embed="rId42" cstate="print">
                      <a:extLst>
                        <a:ext uri="94b3ade9-89cf-4269-82cf-fa0c0986ec16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5350" cy="272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CBEA3" w14:textId="77777777" w:rsidR="00382461" w:rsidRDefault="00382461"/>
    <w:tbl>
      <w:tblPr>
        <w:tblStyle w:val="TableGrid"/>
        <w:tblW w:w="0" w:type="auto"/>
        <w:tblInd w:w="360" w:type="dxa"/>
        <w:tblBorders>
          <w:top w:val="single" w:sz="0" w:space="0" w:color="A6A6A6"/>
          <w:left w:val="single" w:sz="0" w:space="0" w:color="A6A6A6"/>
          <w:bottom w:val="single" w:sz="0" w:space="0" w:color="A6A6A6"/>
          <w:right w:val="single" w:sz="0" w:space="0" w:color="A6A6A6"/>
          <w:insideH w:val="single" w:sz="0" w:space="0" w:color="A6A6A6"/>
          <w:insideV w:val="single" w:sz="0" w:space="0" w:color="A6A6A6"/>
        </w:tblBorders>
        <w:tblLook w:val="04A0" w:firstRow="1" w:lastRow="0" w:firstColumn="1" w:lastColumn="0" w:noHBand="0" w:noVBand="1"/>
      </w:tblPr>
      <w:tblGrid>
        <w:gridCol w:w="1880"/>
        <w:gridCol w:w="7506"/>
      </w:tblGrid>
      <w:tr w:rsidR="00382461" w14:paraId="4CAF276D" w14:textId="77777777">
        <w:tc>
          <w:tcPr>
            <w:tcW w:w="0" w:type="auto"/>
            <w:vAlign w:val="center"/>
          </w:tcPr>
          <w:p w14:paraId="34BA6974" w14:textId="77777777" w:rsidR="00382461" w:rsidRDefault="009A6F4A">
            <w:r>
              <w:t>Phase</w:t>
            </w:r>
          </w:p>
        </w:tc>
        <w:tc>
          <w:tcPr>
            <w:tcW w:w="0" w:type="auto"/>
            <w:vAlign w:val="center"/>
          </w:tcPr>
          <w:p w14:paraId="6E6C52BE" w14:textId="77777777" w:rsidR="00382461" w:rsidRDefault="009A6F4A">
            <w:r>
              <w:t>DV Wizard Step 5 : Choose the columns in your data to connect the process steps / activities</w:t>
            </w:r>
          </w:p>
        </w:tc>
      </w:tr>
      <w:tr w:rsidR="00382461" w14:paraId="1B54A0A9" w14:textId="77777777">
        <w:tc>
          <w:tcPr>
            <w:tcW w:w="0" w:type="auto"/>
            <w:vAlign w:val="center"/>
          </w:tcPr>
          <w:p w14:paraId="768869B8" w14:textId="77777777" w:rsidR="00382461" w:rsidRDefault="009A6F4A">
            <w:r>
              <w:t>Process Step Description</w:t>
            </w:r>
          </w:p>
        </w:tc>
        <w:tc>
          <w:tcPr>
            <w:tcW w:w="0" w:type="auto"/>
            <w:vAlign w:val="center"/>
          </w:tcPr>
          <w:p w14:paraId="6A4CB1FA" w14:textId="77777777" w:rsidR="00382461" w:rsidRDefault="009A6F4A">
            <w:r>
              <w:t xml:space="preserve">Select Connect </w:t>
            </w:r>
            <w:r>
              <w:t>sequentially</w:t>
            </w:r>
          </w:p>
        </w:tc>
      </w:tr>
      <w:tr w:rsidR="00382461" w14:paraId="5C37E003" w14:textId="77777777">
        <w:tc>
          <w:tcPr>
            <w:tcW w:w="0" w:type="auto"/>
            <w:vAlign w:val="center"/>
          </w:tcPr>
          <w:p w14:paraId="18A428E5" w14:textId="77777777" w:rsidR="00382461" w:rsidRDefault="009A6F4A">
            <w:r>
              <w:t>Alt Description</w:t>
            </w:r>
          </w:p>
        </w:tc>
        <w:tc>
          <w:tcPr>
            <w:tcW w:w="0" w:type="auto"/>
            <w:vAlign w:val="center"/>
          </w:tcPr>
          <w:p w14:paraId="6CC1A730" w14:textId="77777777" w:rsidR="00382461" w:rsidRDefault="009A6F4A">
            <w:r>
              <w:t>P033-Process-Visio-DV Wizard Step 5 : Choose the columns in your data to connect the process steps / activities-Select Connect sequentially</w:t>
            </w:r>
          </w:p>
        </w:tc>
      </w:tr>
      <w:tr w:rsidR="00382461" w14:paraId="673AC3ED" w14:textId="77777777">
        <w:tc>
          <w:tcPr>
            <w:tcW w:w="0" w:type="auto"/>
            <w:vAlign w:val="center"/>
          </w:tcPr>
          <w:p w14:paraId="6699AB6E" w14:textId="77777777" w:rsidR="00382461" w:rsidRDefault="009A6F4A">
            <w:r>
              <w:t>Connector Label</w:t>
            </w:r>
          </w:p>
        </w:tc>
        <w:tc>
          <w:tcPr>
            <w:tcW w:w="0" w:type="auto"/>
            <w:vAlign w:val="center"/>
          </w:tcPr>
          <w:p w14:paraId="30527AB8" w14:textId="77777777" w:rsidR="00382461" w:rsidRDefault="00382461"/>
        </w:tc>
      </w:tr>
      <w:tr w:rsidR="00382461" w14:paraId="04669B37" w14:textId="77777777">
        <w:tc>
          <w:tcPr>
            <w:tcW w:w="0" w:type="auto"/>
            <w:vAlign w:val="center"/>
          </w:tcPr>
          <w:p w14:paraId="547B4831" w14:textId="77777777" w:rsidR="00382461" w:rsidRDefault="009A6F4A">
            <w:r>
              <w:t>Function</w:t>
            </w:r>
          </w:p>
        </w:tc>
        <w:tc>
          <w:tcPr>
            <w:tcW w:w="0" w:type="auto"/>
            <w:vAlign w:val="center"/>
          </w:tcPr>
          <w:p w14:paraId="188D6BA0" w14:textId="77777777" w:rsidR="00382461" w:rsidRDefault="009A6F4A">
            <w:r>
              <w:t>Visio</w:t>
            </w:r>
          </w:p>
        </w:tc>
      </w:tr>
      <w:tr w:rsidR="00382461" w14:paraId="28156226" w14:textId="77777777">
        <w:tc>
          <w:tcPr>
            <w:tcW w:w="0" w:type="auto"/>
            <w:vAlign w:val="center"/>
          </w:tcPr>
          <w:p w14:paraId="6F5D4865" w14:textId="77777777" w:rsidR="00382461" w:rsidRDefault="009A6F4A">
            <w:r>
              <w:t>Next Step ID</w:t>
            </w:r>
          </w:p>
        </w:tc>
        <w:tc>
          <w:tcPr>
            <w:tcW w:w="0" w:type="auto"/>
            <w:vAlign w:val="center"/>
          </w:tcPr>
          <w:p w14:paraId="68AF4C77" w14:textId="77777777" w:rsidR="00382461" w:rsidRDefault="009A6F4A">
            <w:r>
              <w:t>P034</w:t>
            </w:r>
          </w:p>
        </w:tc>
      </w:tr>
      <w:tr w:rsidR="00382461" w14:paraId="70E44167" w14:textId="77777777">
        <w:tc>
          <w:tcPr>
            <w:tcW w:w="0" w:type="auto"/>
            <w:vAlign w:val="center"/>
          </w:tcPr>
          <w:p w14:paraId="57631B61" w14:textId="77777777" w:rsidR="00382461" w:rsidRDefault="009A6F4A">
            <w:r>
              <w:lastRenderedPageBreak/>
              <w:t>Process Step ID</w:t>
            </w:r>
          </w:p>
        </w:tc>
        <w:tc>
          <w:tcPr>
            <w:tcW w:w="0" w:type="auto"/>
            <w:vAlign w:val="center"/>
          </w:tcPr>
          <w:p w14:paraId="101E2E56" w14:textId="77777777" w:rsidR="00382461" w:rsidRDefault="009A6F4A">
            <w:r>
              <w:t>P033</w:t>
            </w:r>
          </w:p>
        </w:tc>
      </w:tr>
      <w:tr w:rsidR="00382461" w14:paraId="503A0C85" w14:textId="77777777">
        <w:tc>
          <w:tcPr>
            <w:tcW w:w="0" w:type="auto"/>
            <w:vAlign w:val="center"/>
          </w:tcPr>
          <w:p w14:paraId="7FADF40A" w14:textId="77777777" w:rsidR="00382461" w:rsidRDefault="009A6F4A">
            <w:r>
              <w:t xml:space="preserve">Shape </w:t>
            </w:r>
            <w:r>
              <w:t>Type</w:t>
            </w:r>
          </w:p>
        </w:tc>
        <w:tc>
          <w:tcPr>
            <w:tcW w:w="0" w:type="auto"/>
            <w:vAlign w:val="center"/>
          </w:tcPr>
          <w:p w14:paraId="4F782BED" w14:textId="77777777" w:rsidR="00382461" w:rsidRDefault="009A6F4A">
            <w:r>
              <w:t>Process</w:t>
            </w:r>
          </w:p>
        </w:tc>
      </w:tr>
      <w:tr w:rsidR="00382461" w14:paraId="6D1F5B62" w14:textId="77777777">
        <w:tc>
          <w:tcPr>
            <w:tcW w:w="0" w:type="auto"/>
            <w:vAlign w:val="center"/>
          </w:tcPr>
          <w:p w14:paraId="5DFF39F5" w14:textId="77777777" w:rsidR="00382461" w:rsidRDefault="009A6F4A">
            <w:r>
              <w:t>Connected Step(s)</w:t>
            </w:r>
          </w:p>
        </w:tc>
        <w:tc>
          <w:tcPr>
            <w:tcW w:w="0" w:type="auto"/>
            <w:vAlign w:val="center"/>
          </w:tcPr>
          <w:p w14:paraId="235F5E92" w14:textId="77777777" w:rsidR="00382461" w:rsidRDefault="009A6F4A">
            <w:hyperlink w:anchor="Page0/78" w:history="1">
              <w:r>
                <w:rPr>
                  <w:rStyle w:val="Hyperlink"/>
                  <w:color w:val="0563C1" w:themeColor="hyperlink"/>
                </w:rPr>
                <w:t>Need to connect shapes by row order?</w:t>
              </w:r>
            </w:hyperlink>
          </w:p>
          <w:p w14:paraId="1CBBD677" w14:textId="77777777" w:rsidR="00382461" w:rsidRDefault="009A6F4A">
            <w:hyperlink w:anchor="Page0/80" w:history="1">
              <w:r>
                <w:rPr>
                  <w:rStyle w:val="Hyperlink"/>
                  <w:color w:val="0563C1" w:themeColor="hyperlink"/>
                </w:rPr>
                <w:t>Specify column name</w:t>
              </w:r>
            </w:hyperlink>
          </w:p>
        </w:tc>
      </w:tr>
    </w:tbl>
    <w:p w14:paraId="6701BBBB" w14:textId="77777777" w:rsidR="00382461" w:rsidRDefault="00382461"/>
    <w:p w14:paraId="488BDBF6" w14:textId="77777777" w:rsidR="00382461" w:rsidRDefault="009A6F4A">
      <w:pPr>
        <w:pStyle w:val="Heading2"/>
        <w:keepNext/>
      </w:pPr>
      <w:bookmarkStart w:id="65" w:name="Page0/80"/>
      <w:bookmarkStart w:id="66" w:name="_Toc126500950"/>
      <w:bookmarkEnd w:id="65"/>
      <w:r>
        <w:t>Specify column name</w:t>
      </w:r>
      <w:bookmarkEnd w:id="66"/>
    </w:p>
    <w:p w14:paraId="38823CD7" w14:textId="77777777" w:rsidR="00382461" w:rsidRDefault="00382461">
      <w:pPr>
        <w:keepNext/>
      </w:pPr>
    </w:p>
    <w:p w14:paraId="7764E117" w14:textId="77777777" w:rsidR="00382461" w:rsidRDefault="009A6F4A">
      <w:pPr>
        <w:ind w:left="360"/>
      </w:pPr>
      <w:r>
        <w:rPr>
          <w:noProof/>
        </w:rPr>
        <w:drawing>
          <wp:inline distT="0" distB="0" distL="0" distR="0" wp14:anchorId="4BA9D7AB" wp14:editId="4DC3951C">
            <wp:extent cx="3628390" cy="1825350"/>
            <wp:effectExtent l="1905" t="19050" r="2667" b="2603"/>
            <wp:docPr id="34" name="Page0_80" descr="P034-Process-Visio-DV Wizard Step 5 : Choose the columns in your data to connect the process steps / activities-Specify column name" title="Specify column n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_80.Emf"/>
                    <pic:cNvPicPr/>
                  </pic:nvPicPr>
                  <pic:blipFill>
                    <a:blip r:embed="rId43" cstate="print">
                      <a:extLst>
                        <a:ext uri="a93749ec-1c8c-4c2d-af73-70a6955fe609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182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C1927" w14:textId="77777777" w:rsidR="00382461" w:rsidRDefault="00382461"/>
    <w:tbl>
      <w:tblPr>
        <w:tblStyle w:val="TableGrid"/>
        <w:tblW w:w="0" w:type="auto"/>
        <w:tblInd w:w="360" w:type="dxa"/>
        <w:tblBorders>
          <w:top w:val="single" w:sz="0" w:space="0" w:color="A6A6A6"/>
          <w:left w:val="single" w:sz="0" w:space="0" w:color="A6A6A6"/>
          <w:bottom w:val="single" w:sz="0" w:space="0" w:color="A6A6A6"/>
          <w:right w:val="single" w:sz="0" w:space="0" w:color="A6A6A6"/>
          <w:insideH w:val="single" w:sz="0" w:space="0" w:color="A6A6A6"/>
          <w:insideV w:val="single" w:sz="0" w:space="0" w:color="A6A6A6"/>
        </w:tblBorders>
        <w:tblLook w:val="04A0" w:firstRow="1" w:lastRow="0" w:firstColumn="1" w:lastColumn="0" w:noHBand="0" w:noVBand="1"/>
      </w:tblPr>
      <w:tblGrid>
        <w:gridCol w:w="1909"/>
        <w:gridCol w:w="7477"/>
      </w:tblGrid>
      <w:tr w:rsidR="00382461" w14:paraId="2CA014B7" w14:textId="77777777">
        <w:tc>
          <w:tcPr>
            <w:tcW w:w="0" w:type="auto"/>
            <w:vAlign w:val="center"/>
          </w:tcPr>
          <w:p w14:paraId="74FDD949" w14:textId="77777777" w:rsidR="00382461" w:rsidRDefault="009A6F4A">
            <w:r>
              <w:t>Phase</w:t>
            </w:r>
          </w:p>
        </w:tc>
        <w:tc>
          <w:tcPr>
            <w:tcW w:w="0" w:type="auto"/>
            <w:vAlign w:val="center"/>
          </w:tcPr>
          <w:p w14:paraId="4985C9EB" w14:textId="77777777" w:rsidR="00382461" w:rsidRDefault="009A6F4A">
            <w:r>
              <w:t>DV Wizard St</w:t>
            </w:r>
            <w:r>
              <w:t>ep 5 : Choose the columns in your data to connect the process steps / activities</w:t>
            </w:r>
          </w:p>
        </w:tc>
      </w:tr>
      <w:tr w:rsidR="00382461" w14:paraId="5B339699" w14:textId="77777777">
        <w:tc>
          <w:tcPr>
            <w:tcW w:w="0" w:type="auto"/>
            <w:vAlign w:val="center"/>
          </w:tcPr>
          <w:p w14:paraId="144769E1" w14:textId="77777777" w:rsidR="00382461" w:rsidRDefault="009A6F4A">
            <w:r>
              <w:t>Process Step Description</w:t>
            </w:r>
          </w:p>
        </w:tc>
        <w:tc>
          <w:tcPr>
            <w:tcW w:w="0" w:type="auto"/>
            <w:vAlign w:val="center"/>
          </w:tcPr>
          <w:p w14:paraId="12B59576" w14:textId="77777777" w:rsidR="00382461" w:rsidRDefault="009A6F4A">
            <w:r>
              <w:t>Specify column name</w:t>
            </w:r>
          </w:p>
        </w:tc>
      </w:tr>
      <w:tr w:rsidR="00382461" w14:paraId="0DF0106F" w14:textId="77777777">
        <w:tc>
          <w:tcPr>
            <w:tcW w:w="0" w:type="auto"/>
            <w:vAlign w:val="center"/>
          </w:tcPr>
          <w:p w14:paraId="65255767" w14:textId="77777777" w:rsidR="00382461" w:rsidRDefault="009A6F4A">
            <w:r>
              <w:t>Alt Description</w:t>
            </w:r>
          </w:p>
        </w:tc>
        <w:tc>
          <w:tcPr>
            <w:tcW w:w="0" w:type="auto"/>
            <w:vAlign w:val="center"/>
          </w:tcPr>
          <w:p w14:paraId="6496F2DE" w14:textId="77777777" w:rsidR="00382461" w:rsidRDefault="009A6F4A">
            <w:r>
              <w:t xml:space="preserve">P034-Process-Visio-DV Wizard Step 5 : Choose the columns in your data to connect the process steps / </w:t>
            </w:r>
            <w:r>
              <w:t>activities-Specify column name</w:t>
            </w:r>
          </w:p>
        </w:tc>
      </w:tr>
      <w:tr w:rsidR="00382461" w14:paraId="5B1F4389" w14:textId="77777777">
        <w:tc>
          <w:tcPr>
            <w:tcW w:w="0" w:type="auto"/>
            <w:vAlign w:val="center"/>
          </w:tcPr>
          <w:p w14:paraId="4DB3275F" w14:textId="77777777" w:rsidR="00382461" w:rsidRDefault="009A6F4A">
            <w:r>
              <w:t>Connector Label</w:t>
            </w:r>
          </w:p>
        </w:tc>
        <w:tc>
          <w:tcPr>
            <w:tcW w:w="0" w:type="auto"/>
            <w:vAlign w:val="center"/>
          </w:tcPr>
          <w:p w14:paraId="6CFA586D" w14:textId="77777777" w:rsidR="00382461" w:rsidRDefault="00382461"/>
        </w:tc>
      </w:tr>
      <w:tr w:rsidR="00382461" w14:paraId="673ED09B" w14:textId="77777777">
        <w:tc>
          <w:tcPr>
            <w:tcW w:w="0" w:type="auto"/>
            <w:vAlign w:val="center"/>
          </w:tcPr>
          <w:p w14:paraId="596EB503" w14:textId="77777777" w:rsidR="00382461" w:rsidRDefault="009A6F4A">
            <w:r>
              <w:t>Function</w:t>
            </w:r>
          </w:p>
        </w:tc>
        <w:tc>
          <w:tcPr>
            <w:tcW w:w="0" w:type="auto"/>
            <w:vAlign w:val="center"/>
          </w:tcPr>
          <w:p w14:paraId="0723108E" w14:textId="77777777" w:rsidR="00382461" w:rsidRDefault="009A6F4A">
            <w:r>
              <w:t>Visio</w:t>
            </w:r>
          </w:p>
        </w:tc>
      </w:tr>
      <w:tr w:rsidR="00382461" w14:paraId="7B4AE1FD" w14:textId="77777777">
        <w:tc>
          <w:tcPr>
            <w:tcW w:w="0" w:type="auto"/>
            <w:vAlign w:val="center"/>
          </w:tcPr>
          <w:p w14:paraId="6FD5ACE9" w14:textId="77777777" w:rsidR="00382461" w:rsidRDefault="009A6F4A">
            <w:r>
              <w:t>Next Step ID</w:t>
            </w:r>
          </w:p>
        </w:tc>
        <w:tc>
          <w:tcPr>
            <w:tcW w:w="0" w:type="auto"/>
            <w:vAlign w:val="center"/>
          </w:tcPr>
          <w:p w14:paraId="73576858" w14:textId="77777777" w:rsidR="00382461" w:rsidRDefault="009A6F4A">
            <w:r>
              <w:t>P035</w:t>
            </w:r>
          </w:p>
        </w:tc>
      </w:tr>
      <w:tr w:rsidR="00382461" w14:paraId="0AD70235" w14:textId="77777777">
        <w:tc>
          <w:tcPr>
            <w:tcW w:w="0" w:type="auto"/>
            <w:vAlign w:val="center"/>
          </w:tcPr>
          <w:p w14:paraId="02CCA804" w14:textId="77777777" w:rsidR="00382461" w:rsidRDefault="009A6F4A">
            <w:r>
              <w:t>Process Step ID</w:t>
            </w:r>
          </w:p>
        </w:tc>
        <w:tc>
          <w:tcPr>
            <w:tcW w:w="0" w:type="auto"/>
            <w:vAlign w:val="center"/>
          </w:tcPr>
          <w:p w14:paraId="005653BC" w14:textId="77777777" w:rsidR="00382461" w:rsidRDefault="009A6F4A">
            <w:r>
              <w:t>P034</w:t>
            </w:r>
          </w:p>
        </w:tc>
      </w:tr>
      <w:tr w:rsidR="00382461" w14:paraId="53EFC7D2" w14:textId="77777777">
        <w:tc>
          <w:tcPr>
            <w:tcW w:w="0" w:type="auto"/>
            <w:vAlign w:val="center"/>
          </w:tcPr>
          <w:p w14:paraId="757C6A7C" w14:textId="77777777" w:rsidR="00382461" w:rsidRDefault="009A6F4A">
            <w:r>
              <w:t>Shape Type</w:t>
            </w:r>
          </w:p>
        </w:tc>
        <w:tc>
          <w:tcPr>
            <w:tcW w:w="0" w:type="auto"/>
            <w:vAlign w:val="center"/>
          </w:tcPr>
          <w:p w14:paraId="410E12B0" w14:textId="77777777" w:rsidR="00382461" w:rsidRDefault="009A6F4A">
            <w:r>
              <w:t>Process</w:t>
            </w:r>
          </w:p>
        </w:tc>
      </w:tr>
      <w:tr w:rsidR="00382461" w14:paraId="03F434EE" w14:textId="77777777">
        <w:tc>
          <w:tcPr>
            <w:tcW w:w="0" w:type="auto"/>
            <w:vAlign w:val="center"/>
          </w:tcPr>
          <w:p w14:paraId="30D1B3FC" w14:textId="77777777" w:rsidR="00382461" w:rsidRDefault="009A6F4A">
            <w:r>
              <w:t>Connected Step(s)</w:t>
            </w:r>
          </w:p>
        </w:tc>
        <w:tc>
          <w:tcPr>
            <w:tcW w:w="0" w:type="auto"/>
            <w:vAlign w:val="center"/>
          </w:tcPr>
          <w:p w14:paraId="77F28536" w14:textId="77777777" w:rsidR="00382461" w:rsidRDefault="009A6F4A">
            <w:hyperlink w:anchor="Page0/77" w:history="1">
              <w:r>
                <w:rPr>
                  <w:rStyle w:val="Hyperlink"/>
                  <w:color w:val="0563C1" w:themeColor="hyperlink"/>
                </w:rPr>
                <w:t>Select Connect using column</w:t>
              </w:r>
            </w:hyperlink>
          </w:p>
          <w:p w14:paraId="2DED7170" w14:textId="77777777" w:rsidR="00382461" w:rsidRDefault="009A6F4A">
            <w:hyperlink w:anchor="Page0/79" w:history="1">
              <w:r>
                <w:rPr>
                  <w:rStyle w:val="Hyperlink"/>
                  <w:color w:val="0563C1" w:themeColor="hyperlink"/>
                </w:rPr>
                <w:t>Select Connect sequentially</w:t>
              </w:r>
            </w:hyperlink>
          </w:p>
          <w:p w14:paraId="0925A33E" w14:textId="77777777" w:rsidR="00382461" w:rsidRDefault="009A6F4A">
            <w:hyperlink w:anchor="Page0/81" w:history="1">
              <w:r>
                <w:rPr>
                  <w:rStyle w:val="Hyperlink"/>
                  <w:color w:val="0563C1" w:themeColor="hyperlink"/>
                </w:rPr>
                <w:t>Select the relationship identified by the mapped column</w:t>
              </w:r>
            </w:hyperlink>
          </w:p>
        </w:tc>
      </w:tr>
    </w:tbl>
    <w:p w14:paraId="4A9F32CD" w14:textId="77777777" w:rsidR="00382461" w:rsidRDefault="00382461"/>
    <w:p w14:paraId="586CBFFB" w14:textId="77777777" w:rsidR="00382461" w:rsidRDefault="009A6F4A">
      <w:pPr>
        <w:pStyle w:val="Heading2"/>
        <w:keepNext/>
      </w:pPr>
      <w:bookmarkStart w:id="67" w:name="Page0/81"/>
      <w:bookmarkStart w:id="68" w:name="_Toc126500951"/>
      <w:bookmarkEnd w:id="67"/>
      <w:r>
        <w:t>Select the relationship identified by the mapped column</w:t>
      </w:r>
      <w:bookmarkEnd w:id="68"/>
    </w:p>
    <w:p w14:paraId="5F0DF465" w14:textId="77777777" w:rsidR="00382461" w:rsidRDefault="00382461">
      <w:pPr>
        <w:keepNext/>
      </w:pPr>
    </w:p>
    <w:p w14:paraId="3565BC54" w14:textId="77777777" w:rsidR="00382461" w:rsidRDefault="009A6F4A">
      <w:pPr>
        <w:ind w:left="360"/>
      </w:pPr>
      <w:r>
        <w:rPr>
          <w:noProof/>
        </w:rPr>
        <w:drawing>
          <wp:inline distT="0" distB="0" distL="0" distR="0" wp14:anchorId="633C32C7" wp14:editId="1774F3CE">
            <wp:extent cx="3022931" cy="590820"/>
            <wp:effectExtent l="1905" t="19050" r="2667" b="2603"/>
            <wp:docPr id="35" name="Page0_81" descr="P035-Process-Visio-DV Wizard Step 5 : Choose the columns in your data to connect the process steps / activities-Select the relationship identified by the mapped column" title="Select the relationship identified by the mapped colum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_81.Emf"/>
                    <pic:cNvPicPr/>
                  </pic:nvPicPr>
                  <pic:blipFill>
                    <a:blip r:embed="rId44" cstate="print">
                      <a:extLst>
                        <a:ext uri="3fe2f799-dd70-47a4-991d-b317b5c8d034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931" cy="59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6C31A" w14:textId="77777777" w:rsidR="00382461" w:rsidRDefault="00382461"/>
    <w:tbl>
      <w:tblPr>
        <w:tblStyle w:val="TableGrid"/>
        <w:tblW w:w="0" w:type="auto"/>
        <w:tblInd w:w="360" w:type="dxa"/>
        <w:tblBorders>
          <w:top w:val="single" w:sz="0" w:space="0" w:color="A6A6A6"/>
          <w:left w:val="single" w:sz="0" w:space="0" w:color="A6A6A6"/>
          <w:bottom w:val="single" w:sz="0" w:space="0" w:color="A6A6A6"/>
          <w:right w:val="single" w:sz="0" w:space="0" w:color="A6A6A6"/>
          <w:insideH w:val="single" w:sz="0" w:space="0" w:color="A6A6A6"/>
          <w:insideV w:val="single" w:sz="0" w:space="0" w:color="A6A6A6"/>
        </w:tblBorders>
        <w:tblLook w:val="04A0" w:firstRow="1" w:lastRow="0" w:firstColumn="1" w:lastColumn="0" w:noHBand="0" w:noVBand="1"/>
      </w:tblPr>
      <w:tblGrid>
        <w:gridCol w:w="1772"/>
        <w:gridCol w:w="7614"/>
      </w:tblGrid>
      <w:tr w:rsidR="00382461" w14:paraId="4BFB33A0" w14:textId="77777777">
        <w:tc>
          <w:tcPr>
            <w:tcW w:w="0" w:type="auto"/>
            <w:vAlign w:val="center"/>
          </w:tcPr>
          <w:p w14:paraId="07A77518" w14:textId="77777777" w:rsidR="00382461" w:rsidRDefault="009A6F4A">
            <w:r>
              <w:t>Phase</w:t>
            </w:r>
          </w:p>
        </w:tc>
        <w:tc>
          <w:tcPr>
            <w:tcW w:w="0" w:type="auto"/>
            <w:vAlign w:val="center"/>
          </w:tcPr>
          <w:p w14:paraId="3E43D97C" w14:textId="77777777" w:rsidR="00382461" w:rsidRDefault="009A6F4A">
            <w:r>
              <w:t>DV Wizard Step 5 : Choose the columns in your data to connect the process steps / activities</w:t>
            </w:r>
          </w:p>
        </w:tc>
      </w:tr>
      <w:tr w:rsidR="00382461" w14:paraId="6B87EB08" w14:textId="77777777">
        <w:tc>
          <w:tcPr>
            <w:tcW w:w="0" w:type="auto"/>
            <w:vAlign w:val="center"/>
          </w:tcPr>
          <w:p w14:paraId="7EF86932" w14:textId="77777777" w:rsidR="00382461" w:rsidRDefault="009A6F4A">
            <w:r>
              <w:t>Pr</w:t>
            </w:r>
            <w:r>
              <w:t>ocess Step Description</w:t>
            </w:r>
          </w:p>
        </w:tc>
        <w:tc>
          <w:tcPr>
            <w:tcW w:w="0" w:type="auto"/>
            <w:vAlign w:val="center"/>
          </w:tcPr>
          <w:p w14:paraId="1AE8AED5" w14:textId="77777777" w:rsidR="00382461" w:rsidRDefault="009A6F4A">
            <w:r>
              <w:t>Select the relationship identified by the mapped column</w:t>
            </w:r>
          </w:p>
        </w:tc>
      </w:tr>
      <w:tr w:rsidR="00382461" w14:paraId="12E2F7A4" w14:textId="77777777">
        <w:tc>
          <w:tcPr>
            <w:tcW w:w="0" w:type="auto"/>
            <w:vAlign w:val="center"/>
          </w:tcPr>
          <w:p w14:paraId="585080F3" w14:textId="77777777" w:rsidR="00382461" w:rsidRDefault="009A6F4A">
            <w:r>
              <w:t>Alt Description</w:t>
            </w:r>
          </w:p>
        </w:tc>
        <w:tc>
          <w:tcPr>
            <w:tcW w:w="0" w:type="auto"/>
            <w:vAlign w:val="center"/>
          </w:tcPr>
          <w:p w14:paraId="236FCB9C" w14:textId="77777777" w:rsidR="00382461" w:rsidRDefault="009A6F4A">
            <w:r>
              <w:t>P035-Process-Visio-DV Wizard Step 5 : Choose the columns in your data to connect the process steps / activities-Select the relationship identified by the mapped</w:t>
            </w:r>
            <w:r>
              <w:t xml:space="preserve"> column</w:t>
            </w:r>
          </w:p>
        </w:tc>
      </w:tr>
      <w:tr w:rsidR="00382461" w14:paraId="000F9E18" w14:textId="77777777">
        <w:tc>
          <w:tcPr>
            <w:tcW w:w="0" w:type="auto"/>
            <w:vAlign w:val="center"/>
          </w:tcPr>
          <w:p w14:paraId="28430B7F" w14:textId="77777777" w:rsidR="00382461" w:rsidRDefault="009A6F4A">
            <w:r>
              <w:lastRenderedPageBreak/>
              <w:t>Connector Label</w:t>
            </w:r>
          </w:p>
        </w:tc>
        <w:tc>
          <w:tcPr>
            <w:tcW w:w="0" w:type="auto"/>
            <w:vAlign w:val="center"/>
          </w:tcPr>
          <w:p w14:paraId="2F1CD477" w14:textId="77777777" w:rsidR="00382461" w:rsidRDefault="00382461"/>
        </w:tc>
      </w:tr>
      <w:tr w:rsidR="00382461" w14:paraId="6EC01FE3" w14:textId="77777777">
        <w:tc>
          <w:tcPr>
            <w:tcW w:w="0" w:type="auto"/>
            <w:vAlign w:val="center"/>
          </w:tcPr>
          <w:p w14:paraId="7230AF6B" w14:textId="77777777" w:rsidR="00382461" w:rsidRDefault="009A6F4A">
            <w:r>
              <w:t>Function</w:t>
            </w:r>
          </w:p>
        </w:tc>
        <w:tc>
          <w:tcPr>
            <w:tcW w:w="0" w:type="auto"/>
            <w:vAlign w:val="center"/>
          </w:tcPr>
          <w:p w14:paraId="50C69E9F" w14:textId="77777777" w:rsidR="00382461" w:rsidRDefault="009A6F4A">
            <w:r>
              <w:t>Visio</w:t>
            </w:r>
          </w:p>
        </w:tc>
      </w:tr>
      <w:tr w:rsidR="00382461" w14:paraId="0C150E9B" w14:textId="77777777">
        <w:tc>
          <w:tcPr>
            <w:tcW w:w="0" w:type="auto"/>
            <w:vAlign w:val="center"/>
          </w:tcPr>
          <w:p w14:paraId="5B943768" w14:textId="77777777" w:rsidR="00382461" w:rsidRDefault="009A6F4A">
            <w:r>
              <w:t>Next Step ID</w:t>
            </w:r>
          </w:p>
        </w:tc>
        <w:tc>
          <w:tcPr>
            <w:tcW w:w="0" w:type="auto"/>
            <w:vAlign w:val="center"/>
          </w:tcPr>
          <w:p w14:paraId="601E7901" w14:textId="77777777" w:rsidR="00382461" w:rsidRDefault="009A6F4A">
            <w:r>
              <w:t>P036</w:t>
            </w:r>
          </w:p>
        </w:tc>
      </w:tr>
      <w:tr w:rsidR="00382461" w14:paraId="5A10DA5A" w14:textId="77777777">
        <w:tc>
          <w:tcPr>
            <w:tcW w:w="0" w:type="auto"/>
            <w:vAlign w:val="center"/>
          </w:tcPr>
          <w:p w14:paraId="1EDE11B9" w14:textId="77777777" w:rsidR="00382461" w:rsidRDefault="009A6F4A">
            <w:r>
              <w:t>Process Step ID</w:t>
            </w:r>
          </w:p>
        </w:tc>
        <w:tc>
          <w:tcPr>
            <w:tcW w:w="0" w:type="auto"/>
            <w:vAlign w:val="center"/>
          </w:tcPr>
          <w:p w14:paraId="485AAFA3" w14:textId="77777777" w:rsidR="00382461" w:rsidRDefault="009A6F4A">
            <w:r>
              <w:t>P035</w:t>
            </w:r>
          </w:p>
        </w:tc>
      </w:tr>
      <w:tr w:rsidR="00382461" w14:paraId="3197AEB0" w14:textId="77777777">
        <w:tc>
          <w:tcPr>
            <w:tcW w:w="0" w:type="auto"/>
            <w:vAlign w:val="center"/>
          </w:tcPr>
          <w:p w14:paraId="53959C3D" w14:textId="77777777" w:rsidR="00382461" w:rsidRDefault="009A6F4A">
            <w:r>
              <w:t>Shape Type</w:t>
            </w:r>
          </w:p>
        </w:tc>
        <w:tc>
          <w:tcPr>
            <w:tcW w:w="0" w:type="auto"/>
            <w:vAlign w:val="center"/>
          </w:tcPr>
          <w:p w14:paraId="2D97BF6E" w14:textId="77777777" w:rsidR="00382461" w:rsidRDefault="009A6F4A">
            <w:r>
              <w:t>Process</w:t>
            </w:r>
          </w:p>
        </w:tc>
      </w:tr>
      <w:tr w:rsidR="00382461" w14:paraId="61DB163F" w14:textId="77777777">
        <w:tc>
          <w:tcPr>
            <w:tcW w:w="0" w:type="auto"/>
            <w:vAlign w:val="center"/>
          </w:tcPr>
          <w:p w14:paraId="2315539B" w14:textId="77777777" w:rsidR="00382461" w:rsidRDefault="009A6F4A">
            <w:r>
              <w:t>Connected Step(s)</w:t>
            </w:r>
          </w:p>
        </w:tc>
        <w:tc>
          <w:tcPr>
            <w:tcW w:w="0" w:type="auto"/>
            <w:vAlign w:val="center"/>
          </w:tcPr>
          <w:p w14:paraId="04352798" w14:textId="77777777" w:rsidR="00382461" w:rsidRDefault="009A6F4A">
            <w:hyperlink w:anchor="Page0/80" w:history="1">
              <w:r>
                <w:rPr>
                  <w:rStyle w:val="Hyperlink"/>
                  <w:color w:val="0563C1" w:themeColor="hyperlink"/>
                </w:rPr>
                <w:t>Specify column name</w:t>
              </w:r>
            </w:hyperlink>
          </w:p>
          <w:p w14:paraId="063CB43C" w14:textId="77777777" w:rsidR="00382461" w:rsidRDefault="009A6F4A">
            <w:hyperlink w:anchor="Page0/82" w:history="1">
              <w:r>
                <w:rPr>
                  <w:rStyle w:val="Hyperlink"/>
                  <w:color w:val="0563C1" w:themeColor="hyperlink"/>
                </w:rPr>
                <w:t>Select a delimeter</w:t>
              </w:r>
            </w:hyperlink>
          </w:p>
        </w:tc>
      </w:tr>
    </w:tbl>
    <w:p w14:paraId="2CF14E6C" w14:textId="77777777" w:rsidR="00382461" w:rsidRDefault="00382461"/>
    <w:p w14:paraId="405A4F6A" w14:textId="77777777" w:rsidR="00382461" w:rsidRDefault="009A6F4A">
      <w:pPr>
        <w:pStyle w:val="Heading2"/>
        <w:keepNext/>
      </w:pPr>
      <w:bookmarkStart w:id="69" w:name="Page0/82"/>
      <w:bookmarkStart w:id="70" w:name="_Toc126500952"/>
      <w:bookmarkEnd w:id="69"/>
      <w:r>
        <w:t>Select a delimeter</w:t>
      </w:r>
      <w:bookmarkEnd w:id="70"/>
    </w:p>
    <w:p w14:paraId="63A5689A" w14:textId="77777777" w:rsidR="00382461" w:rsidRDefault="00382461">
      <w:pPr>
        <w:keepNext/>
      </w:pPr>
    </w:p>
    <w:p w14:paraId="5BAAC6A4" w14:textId="77777777" w:rsidR="00382461" w:rsidRDefault="009A6F4A">
      <w:pPr>
        <w:ind w:left="360"/>
      </w:pPr>
      <w:r>
        <w:rPr>
          <w:noProof/>
        </w:rPr>
        <w:drawing>
          <wp:inline distT="0" distB="0" distL="0" distR="0" wp14:anchorId="7CB9F4CF" wp14:editId="04F19447">
            <wp:extent cx="3022931" cy="590820"/>
            <wp:effectExtent l="1905" t="19050" r="2667" b="2603"/>
            <wp:docPr id="36" name="Page0_82" descr="P036-Process-Visio-DV Wizard Step 5 : Choose the columns in your data to connect the process steps / activities-Select a delimeter" title="Select a delime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_82.Emf"/>
                    <pic:cNvPicPr/>
                  </pic:nvPicPr>
                  <pic:blipFill>
                    <a:blip r:embed="rId45" cstate="print">
                      <a:extLst>
                        <a:ext uri="bb02cdfe-6058-4dd0-b3c7-35bd252cea96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931" cy="59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37498" w14:textId="77777777" w:rsidR="00382461" w:rsidRDefault="00382461"/>
    <w:tbl>
      <w:tblPr>
        <w:tblStyle w:val="TableGrid"/>
        <w:tblW w:w="0" w:type="auto"/>
        <w:tblInd w:w="360" w:type="dxa"/>
        <w:tblBorders>
          <w:top w:val="single" w:sz="0" w:space="0" w:color="A6A6A6"/>
          <w:left w:val="single" w:sz="0" w:space="0" w:color="A6A6A6"/>
          <w:bottom w:val="single" w:sz="0" w:space="0" w:color="A6A6A6"/>
          <w:right w:val="single" w:sz="0" w:space="0" w:color="A6A6A6"/>
          <w:insideH w:val="single" w:sz="0" w:space="0" w:color="A6A6A6"/>
          <w:insideV w:val="single" w:sz="0" w:space="0" w:color="A6A6A6"/>
        </w:tblBorders>
        <w:tblLook w:val="04A0" w:firstRow="1" w:lastRow="0" w:firstColumn="1" w:lastColumn="0" w:noHBand="0" w:noVBand="1"/>
      </w:tblPr>
      <w:tblGrid>
        <w:gridCol w:w="1927"/>
        <w:gridCol w:w="7459"/>
      </w:tblGrid>
      <w:tr w:rsidR="00382461" w14:paraId="6ED3E0D1" w14:textId="77777777">
        <w:tc>
          <w:tcPr>
            <w:tcW w:w="0" w:type="auto"/>
            <w:vAlign w:val="center"/>
          </w:tcPr>
          <w:p w14:paraId="50ECBE17" w14:textId="77777777" w:rsidR="00382461" w:rsidRDefault="009A6F4A">
            <w:r>
              <w:t>Phase</w:t>
            </w:r>
          </w:p>
        </w:tc>
        <w:tc>
          <w:tcPr>
            <w:tcW w:w="0" w:type="auto"/>
            <w:vAlign w:val="center"/>
          </w:tcPr>
          <w:p w14:paraId="25454E26" w14:textId="77777777" w:rsidR="00382461" w:rsidRDefault="009A6F4A">
            <w:r>
              <w:t>DV Wizard Step 5 : Choose the columns in your data to connect the process steps / activities</w:t>
            </w:r>
          </w:p>
        </w:tc>
      </w:tr>
      <w:tr w:rsidR="00382461" w14:paraId="1B53F977" w14:textId="77777777">
        <w:tc>
          <w:tcPr>
            <w:tcW w:w="0" w:type="auto"/>
            <w:vAlign w:val="center"/>
          </w:tcPr>
          <w:p w14:paraId="5164AA09" w14:textId="77777777" w:rsidR="00382461" w:rsidRDefault="009A6F4A">
            <w:r>
              <w:t xml:space="preserve">Process </w:t>
            </w:r>
            <w:r>
              <w:t>Step Description</w:t>
            </w:r>
          </w:p>
        </w:tc>
        <w:tc>
          <w:tcPr>
            <w:tcW w:w="0" w:type="auto"/>
            <w:vAlign w:val="center"/>
          </w:tcPr>
          <w:p w14:paraId="1DDBFBB4" w14:textId="77777777" w:rsidR="00382461" w:rsidRDefault="009A6F4A">
            <w:r>
              <w:t>Select a delimeter</w:t>
            </w:r>
          </w:p>
        </w:tc>
      </w:tr>
      <w:tr w:rsidR="00382461" w14:paraId="194FB708" w14:textId="77777777">
        <w:tc>
          <w:tcPr>
            <w:tcW w:w="0" w:type="auto"/>
            <w:vAlign w:val="center"/>
          </w:tcPr>
          <w:p w14:paraId="7F96123C" w14:textId="77777777" w:rsidR="00382461" w:rsidRDefault="009A6F4A">
            <w:r>
              <w:t>Alt Description</w:t>
            </w:r>
          </w:p>
        </w:tc>
        <w:tc>
          <w:tcPr>
            <w:tcW w:w="0" w:type="auto"/>
            <w:vAlign w:val="center"/>
          </w:tcPr>
          <w:p w14:paraId="3B4676FE" w14:textId="77777777" w:rsidR="00382461" w:rsidRDefault="009A6F4A">
            <w:r>
              <w:t>P036-Process-Visio-DV Wizard Step 5 : Choose the columns in your data to connect the process steps / activities-Select a delimeter</w:t>
            </w:r>
          </w:p>
        </w:tc>
      </w:tr>
      <w:tr w:rsidR="00382461" w14:paraId="05025DF1" w14:textId="77777777">
        <w:tc>
          <w:tcPr>
            <w:tcW w:w="0" w:type="auto"/>
            <w:vAlign w:val="center"/>
          </w:tcPr>
          <w:p w14:paraId="222D6FB2" w14:textId="77777777" w:rsidR="00382461" w:rsidRDefault="009A6F4A">
            <w:r>
              <w:t>Connector Label</w:t>
            </w:r>
          </w:p>
        </w:tc>
        <w:tc>
          <w:tcPr>
            <w:tcW w:w="0" w:type="auto"/>
            <w:vAlign w:val="center"/>
          </w:tcPr>
          <w:p w14:paraId="4422C592" w14:textId="77777777" w:rsidR="00382461" w:rsidRDefault="00382461"/>
        </w:tc>
      </w:tr>
      <w:tr w:rsidR="00382461" w14:paraId="6BCAFFDC" w14:textId="77777777">
        <w:tc>
          <w:tcPr>
            <w:tcW w:w="0" w:type="auto"/>
            <w:vAlign w:val="center"/>
          </w:tcPr>
          <w:p w14:paraId="46DA893E" w14:textId="77777777" w:rsidR="00382461" w:rsidRDefault="009A6F4A">
            <w:r>
              <w:t>Function</w:t>
            </w:r>
          </w:p>
        </w:tc>
        <w:tc>
          <w:tcPr>
            <w:tcW w:w="0" w:type="auto"/>
            <w:vAlign w:val="center"/>
          </w:tcPr>
          <w:p w14:paraId="48CFED2F" w14:textId="77777777" w:rsidR="00382461" w:rsidRDefault="009A6F4A">
            <w:r>
              <w:t>Visio</w:t>
            </w:r>
          </w:p>
        </w:tc>
      </w:tr>
      <w:tr w:rsidR="00382461" w14:paraId="1D212672" w14:textId="77777777">
        <w:tc>
          <w:tcPr>
            <w:tcW w:w="0" w:type="auto"/>
            <w:vAlign w:val="center"/>
          </w:tcPr>
          <w:p w14:paraId="65C68851" w14:textId="77777777" w:rsidR="00382461" w:rsidRDefault="009A6F4A">
            <w:r>
              <w:t>Next Step ID</w:t>
            </w:r>
          </w:p>
        </w:tc>
        <w:tc>
          <w:tcPr>
            <w:tcW w:w="0" w:type="auto"/>
            <w:vAlign w:val="center"/>
          </w:tcPr>
          <w:p w14:paraId="0C686CC3" w14:textId="77777777" w:rsidR="00382461" w:rsidRDefault="009A6F4A">
            <w:r>
              <w:t>P037</w:t>
            </w:r>
          </w:p>
        </w:tc>
      </w:tr>
      <w:tr w:rsidR="00382461" w14:paraId="03A1781E" w14:textId="77777777">
        <w:tc>
          <w:tcPr>
            <w:tcW w:w="0" w:type="auto"/>
            <w:vAlign w:val="center"/>
          </w:tcPr>
          <w:p w14:paraId="1BCCA055" w14:textId="77777777" w:rsidR="00382461" w:rsidRDefault="009A6F4A">
            <w:r>
              <w:t>Process Step ID</w:t>
            </w:r>
          </w:p>
        </w:tc>
        <w:tc>
          <w:tcPr>
            <w:tcW w:w="0" w:type="auto"/>
            <w:vAlign w:val="center"/>
          </w:tcPr>
          <w:p w14:paraId="142FAA35" w14:textId="77777777" w:rsidR="00382461" w:rsidRDefault="009A6F4A">
            <w:r>
              <w:t>P036</w:t>
            </w:r>
          </w:p>
        </w:tc>
      </w:tr>
      <w:tr w:rsidR="00382461" w14:paraId="6DE0044B" w14:textId="77777777">
        <w:tc>
          <w:tcPr>
            <w:tcW w:w="0" w:type="auto"/>
            <w:vAlign w:val="center"/>
          </w:tcPr>
          <w:p w14:paraId="6489C79A" w14:textId="77777777" w:rsidR="00382461" w:rsidRDefault="009A6F4A">
            <w:r>
              <w:t>Shape Type</w:t>
            </w:r>
          </w:p>
        </w:tc>
        <w:tc>
          <w:tcPr>
            <w:tcW w:w="0" w:type="auto"/>
            <w:vAlign w:val="center"/>
          </w:tcPr>
          <w:p w14:paraId="14BB3B56" w14:textId="77777777" w:rsidR="00382461" w:rsidRDefault="009A6F4A">
            <w:r>
              <w:t>Process</w:t>
            </w:r>
          </w:p>
        </w:tc>
      </w:tr>
      <w:tr w:rsidR="00382461" w14:paraId="39DC6FCC" w14:textId="77777777">
        <w:tc>
          <w:tcPr>
            <w:tcW w:w="0" w:type="auto"/>
            <w:vAlign w:val="center"/>
          </w:tcPr>
          <w:p w14:paraId="461197F9" w14:textId="77777777" w:rsidR="00382461" w:rsidRDefault="009A6F4A">
            <w:r>
              <w:t>Connected Step(s)</w:t>
            </w:r>
          </w:p>
        </w:tc>
        <w:tc>
          <w:tcPr>
            <w:tcW w:w="0" w:type="auto"/>
            <w:vAlign w:val="center"/>
          </w:tcPr>
          <w:p w14:paraId="2C00067F" w14:textId="77777777" w:rsidR="00382461" w:rsidRDefault="009A6F4A">
            <w:hyperlink w:anchor="Page0/81" w:history="1">
              <w:r>
                <w:rPr>
                  <w:rStyle w:val="Hyperlink"/>
                  <w:color w:val="0563C1" w:themeColor="hyperlink"/>
                </w:rPr>
                <w:t>Select the relationship identified by the mapped column</w:t>
              </w:r>
            </w:hyperlink>
          </w:p>
          <w:p w14:paraId="18060437" w14:textId="77777777" w:rsidR="00382461" w:rsidRDefault="009A6F4A">
            <w:hyperlink w:anchor="Page0/83" w:history="1">
              <w:r>
                <w:rPr>
                  <w:rStyle w:val="Hyperlink"/>
                  <w:color w:val="0563C1" w:themeColor="hyperlink"/>
                </w:rPr>
                <w:t>Select a connector label column</w:t>
              </w:r>
            </w:hyperlink>
          </w:p>
        </w:tc>
      </w:tr>
    </w:tbl>
    <w:p w14:paraId="58B9B954" w14:textId="77777777" w:rsidR="00382461" w:rsidRDefault="00382461"/>
    <w:p w14:paraId="6807ABA6" w14:textId="77777777" w:rsidR="00382461" w:rsidRDefault="009A6F4A">
      <w:pPr>
        <w:pStyle w:val="Heading2"/>
        <w:keepNext/>
      </w:pPr>
      <w:bookmarkStart w:id="71" w:name="Page0/83"/>
      <w:bookmarkStart w:id="72" w:name="_Toc126500953"/>
      <w:bookmarkEnd w:id="71"/>
      <w:r>
        <w:t>Select a connector label column</w:t>
      </w:r>
      <w:bookmarkEnd w:id="72"/>
    </w:p>
    <w:p w14:paraId="0950DADF" w14:textId="77777777" w:rsidR="00382461" w:rsidRDefault="00382461">
      <w:pPr>
        <w:keepNext/>
      </w:pPr>
    </w:p>
    <w:p w14:paraId="7DE94F23" w14:textId="77777777" w:rsidR="00382461" w:rsidRDefault="009A6F4A">
      <w:pPr>
        <w:ind w:left="360"/>
      </w:pPr>
      <w:r>
        <w:rPr>
          <w:noProof/>
        </w:rPr>
        <w:drawing>
          <wp:inline distT="0" distB="0" distL="0" distR="0" wp14:anchorId="42D20AA3" wp14:editId="0EEED474">
            <wp:extent cx="3628390" cy="2094374"/>
            <wp:effectExtent l="1905" t="19050" r="2667" b="2603"/>
            <wp:docPr id="37" name="Page0_83" descr="P037-Process-Visio-DV Wizard Step 5 : Choose the columns in your data to connect the process steps / activities-Select a connector label column" title="Select a connector label colum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_83.Emf"/>
                    <pic:cNvPicPr/>
                  </pic:nvPicPr>
                  <pic:blipFill>
                    <a:blip r:embed="rId46" cstate="print">
                      <a:extLst>
                        <a:ext uri="cb4867f1-8caa-44d0-93ad-d3cbade9e434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209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DF68" w14:textId="77777777" w:rsidR="00382461" w:rsidRDefault="00382461"/>
    <w:tbl>
      <w:tblPr>
        <w:tblStyle w:val="TableGrid"/>
        <w:tblW w:w="0" w:type="auto"/>
        <w:tblInd w:w="360" w:type="dxa"/>
        <w:tblBorders>
          <w:top w:val="single" w:sz="0" w:space="0" w:color="A6A6A6"/>
          <w:left w:val="single" w:sz="0" w:space="0" w:color="A6A6A6"/>
          <w:bottom w:val="single" w:sz="0" w:space="0" w:color="A6A6A6"/>
          <w:right w:val="single" w:sz="0" w:space="0" w:color="A6A6A6"/>
          <w:insideH w:val="single" w:sz="0" w:space="0" w:color="A6A6A6"/>
          <w:insideV w:val="single" w:sz="0" w:space="0" w:color="A6A6A6"/>
        </w:tblBorders>
        <w:tblLook w:val="04A0" w:firstRow="1" w:lastRow="0" w:firstColumn="1" w:lastColumn="0" w:noHBand="0" w:noVBand="1"/>
      </w:tblPr>
      <w:tblGrid>
        <w:gridCol w:w="1868"/>
        <w:gridCol w:w="7518"/>
      </w:tblGrid>
      <w:tr w:rsidR="00382461" w14:paraId="5A050AFA" w14:textId="77777777">
        <w:tc>
          <w:tcPr>
            <w:tcW w:w="0" w:type="auto"/>
            <w:vAlign w:val="center"/>
          </w:tcPr>
          <w:p w14:paraId="2FC095FD" w14:textId="77777777" w:rsidR="00382461" w:rsidRDefault="009A6F4A">
            <w:r>
              <w:t>Phase</w:t>
            </w:r>
          </w:p>
        </w:tc>
        <w:tc>
          <w:tcPr>
            <w:tcW w:w="0" w:type="auto"/>
            <w:vAlign w:val="center"/>
          </w:tcPr>
          <w:p w14:paraId="0A46D278" w14:textId="77777777" w:rsidR="00382461" w:rsidRDefault="009A6F4A">
            <w:r>
              <w:t>DV Wizard Step 5 : Choose the columns in your data to connect the process steps / activities</w:t>
            </w:r>
          </w:p>
        </w:tc>
      </w:tr>
      <w:tr w:rsidR="00382461" w14:paraId="30F1096A" w14:textId="77777777">
        <w:tc>
          <w:tcPr>
            <w:tcW w:w="0" w:type="auto"/>
            <w:vAlign w:val="center"/>
          </w:tcPr>
          <w:p w14:paraId="0E82FA4E" w14:textId="77777777" w:rsidR="00382461" w:rsidRDefault="009A6F4A">
            <w:r>
              <w:lastRenderedPageBreak/>
              <w:t>Process Step Description</w:t>
            </w:r>
          </w:p>
        </w:tc>
        <w:tc>
          <w:tcPr>
            <w:tcW w:w="0" w:type="auto"/>
            <w:vAlign w:val="center"/>
          </w:tcPr>
          <w:p w14:paraId="51C941E0" w14:textId="77777777" w:rsidR="00382461" w:rsidRDefault="009A6F4A">
            <w:r>
              <w:t>Select a connector label column</w:t>
            </w:r>
          </w:p>
        </w:tc>
      </w:tr>
      <w:tr w:rsidR="00382461" w14:paraId="27675FEC" w14:textId="77777777">
        <w:tc>
          <w:tcPr>
            <w:tcW w:w="0" w:type="auto"/>
            <w:vAlign w:val="center"/>
          </w:tcPr>
          <w:p w14:paraId="2A02F596" w14:textId="77777777" w:rsidR="00382461" w:rsidRDefault="009A6F4A">
            <w:r>
              <w:t>Alt Description</w:t>
            </w:r>
          </w:p>
        </w:tc>
        <w:tc>
          <w:tcPr>
            <w:tcW w:w="0" w:type="auto"/>
            <w:vAlign w:val="center"/>
          </w:tcPr>
          <w:p w14:paraId="4E94394F" w14:textId="77777777" w:rsidR="00382461" w:rsidRDefault="009A6F4A">
            <w:r>
              <w:t xml:space="preserve">P037-Process-Visio-DV Wizard Step 5 : </w:t>
            </w:r>
            <w:r>
              <w:t>Choose the columns in your data to connect the process steps / activities-Select a connector label column</w:t>
            </w:r>
          </w:p>
        </w:tc>
      </w:tr>
      <w:tr w:rsidR="00382461" w14:paraId="13E88817" w14:textId="77777777">
        <w:tc>
          <w:tcPr>
            <w:tcW w:w="0" w:type="auto"/>
            <w:vAlign w:val="center"/>
          </w:tcPr>
          <w:p w14:paraId="43D79A81" w14:textId="77777777" w:rsidR="00382461" w:rsidRDefault="009A6F4A">
            <w:r>
              <w:t>Connector Label</w:t>
            </w:r>
          </w:p>
        </w:tc>
        <w:tc>
          <w:tcPr>
            <w:tcW w:w="0" w:type="auto"/>
            <w:vAlign w:val="center"/>
          </w:tcPr>
          <w:p w14:paraId="414F226D" w14:textId="77777777" w:rsidR="00382461" w:rsidRDefault="00382461"/>
        </w:tc>
      </w:tr>
      <w:tr w:rsidR="00382461" w14:paraId="3109C724" w14:textId="77777777">
        <w:tc>
          <w:tcPr>
            <w:tcW w:w="0" w:type="auto"/>
            <w:vAlign w:val="center"/>
          </w:tcPr>
          <w:p w14:paraId="5AB9A1B0" w14:textId="77777777" w:rsidR="00382461" w:rsidRDefault="009A6F4A">
            <w:r>
              <w:t>Function</w:t>
            </w:r>
          </w:p>
        </w:tc>
        <w:tc>
          <w:tcPr>
            <w:tcW w:w="0" w:type="auto"/>
            <w:vAlign w:val="center"/>
          </w:tcPr>
          <w:p w14:paraId="1E7CB3C8" w14:textId="77777777" w:rsidR="00382461" w:rsidRDefault="009A6F4A">
            <w:r>
              <w:t>Visio</w:t>
            </w:r>
          </w:p>
        </w:tc>
      </w:tr>
      <w:tr w:rsidR="00382461" w14:paraId="0CEDF168" w14:textId="77777777">
        <w:tc>
          <w:tcPr>
            <w:tcW w:w="0" w:type="auto"/>
            <w:vAlign w:val="center"/>
          </w:tcPr>
          <w:p w14:paraId="5F296E7E" w14:textId="77777777" w:rsidR="00382461" w:rsidRDefault="009A6F4A">
            <w:r>
              <w:t>Next Step ID</w:t>
            </w:r>
          </w:p>
        </w:tc>
        <w:tc>
          <w:tcPr>
            <w:tcW w:w="0" w:type="auto"/>
            <w:vAlign w:val="center"/>
          </w:tcPr>
          <w:p w14:paraId="5380BD60" w14:textId="77777777" w:rsidR="00382461" w:rsidRDefault="009A6F4A">
            <w:r>
              <w:t>P038</w:t>
            </w:r>
          </w:p>
        </w:tc>
      </w:tr>
      <w:tr w:rsidR="00382461" w14:paraId="5E9F8FCE" w14:textId="77777777">
        <w:tc>
          <w:tcPr>
            <w:tcW w:w="0" w:type="auto"/>
            <w:vAlign w:val="center"/>
          </w:tcPr>
          <w:p w14:paraId="1F52DAFB" w14:textId="77777777" w:rsidR="00382461" w:rsidRDefault="009A6F4A">
            <w:r>
              <w:t>Process Step ID</w:t>
            </w:r>
          </w:p>
        </w:tc>
        <w:tc>
          <w:tcPr>
            <w:tcW w:w="0" w:type="auto"/>
            <w:vAlign w:val="center"/>
          </w:tcPr>
          <w:p w14:paraId="48A78B80" w14:textId="77777777" w:rsidR="00382461" w:rsidRDefault="009A6F4A">
            <w:r>
              <w:t>P037</w:t>
            </w:r>
          </w:p>
        </w:tc>
      </w:tr>
      <w:tr w:rsidR="00382461" w14:paraId="666B3F36" w14:textId="77777777">
        <w:tc>
          <w:tcPr>
            <w:tcW w:w="0" w:type="auto"/>
            <w:vAlign w:val="center"/>
          </w:tcPr>
          <w:p w14:paraId="2A5CB7AA" w14:textId="77777777" w:rsidR="00382461" w:rsidRDefault="009A6F4A">
            <w:r>
              <w:t>Shape Type</w:t>
            </w:r>
          </w:p>
        </w:tc>
        <w:tc>
          <w:tcPr>
            <w:tcW w:w="0" w:type="auto"/>
            <w:vAlign w:val="center"/>
          </w:tcPr>
          <w:p w14:paraId="41FEC8D4" w14:textId="77777777" w:rsidR="00382461" w:rsidRDefault="009A6F4A">
            <w:r>
              <w:t>Process</w:t>
            </w:r>
          </w:p>
        </w:tc>
      </w:tr>
      <w:tr w:rsidR="00382461" w14:paraId="143574DB" w14:textId="77777777">
        <w:tc>
          <w:tcPr>
            <w:tcW w:w="0" w:type="auto"/>
            <w:vAlign w:val="center"/>
          </w:tcPr>
          <w:p w14:paraId="3B64DE6C" w14:textId="77777777" w:rsidR="00382461" w:rsidRDefault="009A6F4A">
            <w:r>
              <w:t>Connected Step(s)</w:t>
            </w:r>
          </w:p>
        </w:tc>
        <w:tc>
          <w:tcPr>
            <w:tcW w:w="0" w:type="auto"/>
            <w:vAlign w:val="center"/>
          </w:tcPr>
          <w:p w14:paraId="27B5ACFA" w14:textId="77777777" w:rsidR="00382461" w:rsidRDefault="009A6F4A">
            <w:hyperlink w:anchor="Page0/82" w:history="1">
              <w:r>
                <w:rPr>
                  <w:rStyle w:val="Hyperlink"/>
                  <w:color w:val="0563C1" w:themeColor="hyperlink"/>
                </w:rPr>
                <w:t>Select a d</w:t>
              </w:r>
              <w:r>
                <w:rPr>
                  <w:rStyle w:val="Hyperlink"/>
                  <w:color w:val="0563C1" w:themeColor="hyperlink"/>
                </w:rPr>
                <w:t>elimeter</w:t>
              </w:r>
            </w:hyperlink>
          </w:p>
          <w:p w14:paraId="7FB9C131" w14:textId="77777777" w:rsidR="00382461" w:rsidRDefault="009A6F4A">
            <w:hyperlink w:anchor="Page0/84" w:history="1">
              <w:r>
                <w:rPr>
                  <w:rStyle w:val="Hyperlink"/>
                  <w:color w:val="0563C1" w:themeColor="hyperlink"/>
                </w:rPr>
                <w:t>Select Finish</w:t>
              </w:r>
            </w:hyperlink>
          </w:p>
        </w:tc>
      </w:tr>
    </w:tbl>
    <w:p w14:paraId="61D0B95E" w14:textId="77777777" w:rsidR="00382461" w:rsidRDefault="00382461"/>
    <w:p w14:paraId="1F6433C0" w14:textId="77777777" w:rsidR="00382461" w:rsidRDefault="009A6F4A">
      <w:pPr>
        <w:pStyle w:val="Heading2"/>
        <w:keepNext/>
      </w:pPr>
      <w:bookmarkStart w:id="73" w:name="Page0/77"/>
      <w:bookmarkStart w:id="74" w:name="_Toc126500954"/>
      <w:bookmarkEnd w:id="73"/>
      <w:r>
        <w:t>Select Connect using column</w:t>
      </w:r>
      <w:bookmarkEnd w:id="74"/>
    </w:p>
    <w:p w14:paraId="6222161A" w14:textId="77777777" w:rsidR="00382461" w:rsidRDefault="00382461">
      <w:pPr>
        <w:keepNext/>
      </w:pPr>
    </w:p>
    <w:p w14:paraId="50B6DCFA" w14:textId="77777777" w:rsidR="00382461" w:rsidRDefault="009A6F4A">
      <w:pPr>
        <w:ind w:left="360"/>
      </w:pPr>
      <w:r>
        <w:rPr>
          <w:noProof/>
        </w:rPr>
        <w:drawing>
          <wp:inline distT="0" distB="0" distL="0" distR="0" wp14:anchorId="7B591352" wp14:editId="23471EF0">
            <wp:extent cx="3628390" cy="2563117"/>
            <wp:effectExtent l="1905" t="19050" r="2667" b="2603"/>
            <wp:docPr id="38" name="Page0_77" descr="P031-Process-Visio-DV Wizard Step 5 : Choose the columns in your data to connect the process steps / activities-Select Connect using column" title="Select Connect using colum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_77.Emf"/>
                    <pic:cNvPicPr/>
                  </pic:nvPicPr>
                  <pic:blipFill>
                    <a:blip r:embed="rId47" cstate="print">
                      <a:extLst>
                        <a:ext uri="7f90296b-0274-4480-8787-49ec99799f12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256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547D" w14:textId="77777777" w:rsidR="00382461" w:rsidRDefault="00382461"/>
    <w:tbl>
      <w:tblPr>
        <w:tblStyle w:val="TableGrid"/>
        <w:tblW w:w="0" w:type="auto"/>
        <w:tblInd w:w="360" w:type="dxa"/>
        <w:tblBorders>
          <w:top w:val="single" w:sz="0" w:space="0" w:color="A6A6A6"/>
          <w:left w:val="single" w:sz="0" w:space="0" w:color="A6A6A6"/>
          <w:bottom w:val="single" w:sz="0" w:space="0" w:color="A6A6A6"/>
          <w:right w:val="single" w:sz="0" w:space="0" w:color="A6A6A6"/>
          <w:insideH w:val="single" w:sz="0" w:space="0" w:color="A6A6A6"/>
          <w:insideV w:val="single" w:sz="0" w:space="0" w:color="A6A6A6"/>
        </w:tblBorders>
        <w:tblLook w:val="04A0" w:firstRow="1" w:lastRow="0" w:firstColumn="1" w:lastColumn="0" w:noHBand="0" w:noVBand="1"/>
      </w:tblPr>
      <w:tblGrid>
        <w:gridCol w:w="1884"/>
        <w:gridCol w:w="7502"/>
      </w:tblGrid>
      <w:tr w:rsidR="00382461" w14:paraId="25111375" w14:textId="77777777">
        <w:tc>
          <w:tcPr>
            <w:tcW w:w="0" w:type="auto"/>
            <w:vAlign w:val="center"/>
          </w:tcPr>
          <w:p w14:paraId="7BDE07F0" w14:textId="77777777" w:rsidR="00382461" w:rsidRDefault="009A6F4A">
            <w:r>
              <w:t>Phase</w:t>
            </w:r>
          </w:p>
        </w:tc>
        <w:tc>
          <w:tcPr>
            <w:tcW w:w="0" w:type="auto"/>
            <w:vAlign w:val="center"/>
          </w:tcPr>
          <w:p w14:paraId="0FE37BCD" w14:textId="77777777" w:rsidR="00382461" w:rsidRDefault="009A6F4A">
            <w:r>
              <w:t>DV Wizard Step 5 : Choose the columns in your data to connect the process steps / activities</w:t>
            </w:r>
          </w:p>
        </w:tc>
      </w:tr>
      <w:tr w:rsidR="00382461" w14:paraId="3D0A4612" w14:textId="77777777">
        <w:tc>
          <w:tcPr>
            <w:tcW w:w="0" w:type="auto"/>
            <w:vAlign w:val="center"/>
          </w:tcPr>
          <w:p w14:paraId="1B243AE2" w14:textId="77777777" w:rsidR="00382461" w:rsidRDefault="009A6F4A">
            <w:r>
              <w:t>Process Step Description</w:t>
            </w:r>
          </w:p>
        </w:tc>
        <w:tc>
          <w:tcPr>
            <w:tcW w:w="0" w:type="auto"/>
            <w:vAlign w:val="center"/>
          </w:tcPr>
          <w:p w14:paraId="57F3BF99" w14:textId="77777777" w:rsidR="00382461" w:rsidRDefault="009A6F4A">
            <w:r>
              <w:t>Select Connect using column</w:t>
            </w:r>
          </w:p>
        </w:tc>
      </w:tr>
      <w:tr w:rsidR="00382461" w14:paraId="40880A88" w14:textId="77777777">
        <w:tc>
          <w:tcPr>
            <w:tcW w:w="0" w:type="auto"/>
            <w:vAlign w:val="center"/>
          </w:tcPr>
          <w:p w14:paraId="4E2EF32F" w14:textId="77777777" w:rsidR="00382461" w:rsidRDefault="009A6F4A">
            <w:r>
              <w:t>Alt Description</w:t>
            </w:r>
          </w:p>
        </w:tc>
        <w:tc>
          <w:tcPr>
            <w:tcW w:w="0" w:type="auto"/>
            <w:vAlign w:val="center"/>
          </w:tcPr>
          <w:p w14:paraId="7A343952" w14:textId="77777777" w:rsidR="00382461" w:rsidRDefault="009A6F4A">
            <w:r>
              <w:t>P031-Process-Visio-DV Wizard Step 5 : Choose the columns in your data to connect the process steps / activities-Select Connect using column</w:t>
            </w:r>
          </w:p>
        </w:tc>
      </w:tr>
      <w:tr w:rsidR="00382461" w14:paraId="55944FAD" w14:textId="77777777">
        <w:tc>
          <w:tcPr>
            <w:tcW w:w="0" w:type="auto"/>
            <w:vAlign w:val="center"/>
          </w:tcPr>
          <w:p w14:paraId="3E08D41B" w14:textId="77777777" w:rsidR="00382461" w:rsidRDefault="009A6F4A">
            <w:r>
              <w:t>Connector Label</w:t>
            </w:r>
          </w:p>
        </w:tc>
        <w:tc>
          <w:tcPr>
            <w:tcW w:w="0" w:type="auto"/>
            <w:vAlign w:val="center"/>
          </w:tcPr>
          <w:p w14:paraId="73BDDB55" w14:textId="77777777" w:rsidR="00382461" w:rsidRDefault="00382461"/>
        </w:tc>
      </w:tr>
      <w:tr w:rsidR="00382461" w14:paraId="1B6793A3" w14:textId="77777777">
        <w:tc>
          <w:tcPr>
            <w:tcW w:w="0" w:type="auto"/>
            <w:vAlign w:val="center"/>
          </w:tcPr>
          <w:p w14:paraId="35C18D2B" w14:textId="77777777" w:rsidR="00382461" w:rsidRDefault="009A6F4A">
            <w:r>
              <w:t>Function</w:t>
            </w:r>
          </w:p>
        </w:tc>
        <w:tc>
          <w:tcPr>
            <w:tcW w:w="0" w:type="auto"/>
            <w:vAlign w:val="center"/>
          </w:tcPr>
          <w:p w14:paraId="5D5184FC" w14:textId="77777777" w:rsidR="00382461" w:rsidRDefault="009A6F4A">
            <w:r>
              <w:t>Visio</w:t>
            </w:r>
          </w:p>
        </w:tc>
      </w:tr>
      <w:tr w:rsidR="00382461" w14:paraId="2452D0B2" w14:textId="77777777">
        <w:tc>
          <w:tcPr>
            <w:tcW w:w="0" w:type="auto"/>
            <w:vAlign w:val="center"/>
          </w:tcPr>
          <w:p w14:paraId="6F9790C1" w14:textId="77777777" w:rsidR="00382461" w:rsidRDefault="009A6F4A">
            <w:r>
              <w:t>Next Step ID</w:t>
            </w:r>
          </w:p>
        </w:tc>
        <w:tc>
          <w:tcPr>
            <w:tcW w:w="0" w:type="auto"/>
            <w:vAlign w:val="center"/>
          </w:tcPr>
          <w:p w14:paraId="24993354" w14:textId="77777777" w:rsidR="00382461" w:rsidRDefault="009A6F4A">
            <w:r>
              <w:t>P034</w:t>
            </w:r>
          </w:p>
        </w:tc>
      </w:tr>
      <w:tr w:rsidR="00382461" w14:paraId="5B3A7FC0" w14:textId="77777777">
        <w:tc>
          <w:tcPr>
            <w:tcW w:w="0" w:type="auto"/>
            <w:vAlign w:val="center"/>
          </w:tcPr>
          <w:p w14:paraId="181CF277" w14:textId="77777777" w:rsidR="00382461" w:rsidRDefault="009A6F4A">
            <w:r>
              <w:t>Process Step ID</w:t>
            </w:r>
          </w:p>
        </w:tc>
        <w:tc>
          <w:tcPr>
            <w:tcW w:w="0" w:type="auto"/>
            <w:vAlign w:val="center"/>
          </w:tcPr>
          <w:p w14:paraId="298E82BE" w14:textId="77777777" w:rsidR="00382461" w:rsidRDefault="009A6F4A">
            <w:r>
              <w:t>P031</w:t>
            </w:r>
          </w:p>
        </w:tc>
      </w:tr>
      <w:tr w:rsidR="00382461" w14:paraId="115AD096" w14:textId="77777777">
        <w:tc>
          <w:tcPr>
            <w:tcW w:w="0" w:type="auto"/>
            <w:vAlign w:val="center"/>
          </w:tcPr>
          <w:p w14:paraId="6E43C296" w14:textId="77777777" w:rsidR="00382461" w:rsidRDefault="009A6F4A">
            <w:r>
              <w:t>Shape Type</w:t>
            </w:r>
          </w:p>
        </w:tc>
        <w:tc>
          <w:tcPr>
            <w:tcW w:w="0" w:type="auto"/>
            <w:vAlign w:val="center"/>
          </w:tcPr>
          <w:p w14:paraId="388CEC87" w14:textId="77777777" w:rsidR="00382461" w:rsidRDefault="009A6F4A">
            <w:r>
              <w:t>Process</w:t>
            </w:r>
          </w:p>
        </w:tc>
      </w:tr>
      <w:tr w:rsidR="00382461" w14:paraId="784067BA" w14:textId="77777777">
        <w:tc>
          <w:tcPr>
            <w:tcW w:w="0" w:type="auto"/>
            <w:vAlign w:val="center"/>
          </w:tcPr>
          <w:p w14:paraId="6400C04A" w14:textId="77777777" w:rsidR="00382461" w:rsidRDefault="009A6F4A">
            <w:r>
              <w:t xml:space="preserve">Connected </w:t>
            </w:r>
            <w:r>
              <w:t>Step(s)</w:t>
            </w:r>
          </w:p>
        </w:tc>
        <w:tc>
          <w:tcPr>
            <w:tcW w:w="0" w:type="auto"/>
            <w:vAlign w:val="center"/>
          </w:tcPr>
          <w:p w14:paraId="0BDDC0C3" w14:textId="77777777" w:rsidR="00382461" w:rsidRDefault="009A6F4A">
            <w:hyperlink w:anchor="Page0/76" w:history="1">
              <w:r>
                <w:rPr>
                  <w:rStyle w:val="Hyperlink"/>
                  <w:color w:val="0563C1" w:themeColor="hyperlink"/>
                </w:rPr>
                <w:t>Need to connect shapes by column values?</w:t>
              </w:r>
            </w:hyperlink>
          </w:p>
          <w:p w14:paraId="55389F34" w14:textId="77777777" w:rsidR="00382461" w:rsidRDefault="009A6F4A">
            <w:hyperlink w:anchor="Page0/80" w:history="1">
              <w:r>
                <w:rPr>
                  <w:rStyle w:val="Hyperlink"/>
                  <w:color w:val="0563C1" w:themeColor="hyperlink"/>
                </w:rPr>
                <w:t>Specify column name</w:t>
              </w:r>
            </w:hyperlink>
          </w:p>
        </w:tc>
      </w:tr>
    </w:tbl>
    <w:p w14:paraId="59D8429B" w14:textId="77777777" w:rsidR="00382461" w:rsidRDefault="00382461"/>
    <w:p w14:paraId="58800DD9" w14:textId="77777777" w:rsidR="00382461" w:rsidRDefault="009A6F4A">
      <w:pPr>
        <w:pStyle w:val="Heading2"/>
        <w:keepNext/>
      </w:pPr>
      <w:bookmarkStart w:id="75" w:name="Page0/72"/>
      <w:bookmarkStart w:id="76" w:name="_Toc126500955"/>
      <w:bookmarkEnd w:id="75"/>
      <w:r>
        <w:lastRenderedPageBreak/>
        <w:t>Map Alt Description column</w:t>
      </w:r>
      <w:bookmarkEnd w:id="76"/>
    </w:p>
    <w:p w14:paraId="43A019FE" w14:textId="77777777" w:rsidR="00382461" w:rsidRDefault="00382461">
      <w:pPr>
        <w:keepNext/>
      </w:pPr>
    </w:p>
    <w:p w14:paraId="70120F25" w14:textId="77777777" w:rsidR="00382461" w:rsidRDefault="009A6F4A">
      <w:pPr>
        <w:ind w:left="360"/>
      </w:pPr>
      <w:r>
        <w:rPr>
          <w:noProof/>
        </w:rPr>
        <w:drawing>
          <wp:inline distT="0" distB="0" distL="0" distR="0" wp14:anchorId="7A7A9142" wp14:editId="4B239A65">
            <wp:extent cx="3026362" cy="2215575"/>
            <wp:effectExtent l="1905" t="19050" r="2667" b="2603"/>
            <wp:docPr id="39" name="Page0_72" descr="P026-Process-Visio-DV Wizard Step 3 : Choose the columns in your data to create the process steps / activities-Map Alt Description column" title="Map Alt Description colum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_72.Emf"/>
                    <pic:cNvPicPr/>
                  </pic:nvPicPr>
                  <pic:blipFill>
                    <a:blip r:embed="rId48" cstate="print">
                      <a:extLst>
                        <a:ext uri="5ea26398-68fc-4186-9105-fd15ca0e9b6f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6362" cy="221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F187" w14:textId="77777777" w:rsidR="00382461" w:rsidRDefault="00382461"/>
    <w:tbl>
      <w:tblPr>
        <w:tblStyle w:val="TableGrid"/>
        <w:tblW w:w="0" w:type="auto"/>
        <w:tblInd w:w="360" w:type="dxa"/>
        <w:tblBorders>
          <w:top w:val="single" w:sz="0" w:space="0" w:color="A6A6A6"/>
          <w:left w:val="single" w:sz="0" w:space="0" w:color="A6A6A6"/>
          <w:bottom w:val="single" w:sz="0" w:space="0" w:color="A6A6A6"/>
          <w:right w:val="single" w:sz="0" w:space="0" w:color="A6A6A6"/>
          <w:insideH w:val="single" w:sz="0" w:space="0" w:color="A6A6A6"/>
          <w:insideV w:val="single" w:sz="0" w:space="0" w:color="A6A6A6"/>
        </w:tblBorders>
        <w:tblLook w:val="04A0" w:firstRow="1" w:lastRow="0" w:firstColumn="1" w:lastColumn="0" w:noHBand="0" w:noVBand="1"/>
      </w:tblPr>
      <w:tblGrid>
        <w:gridCol w:w="1881"/>
        <w:gridCol w:w="7505"/>
      </w:tblGrid>
      <w:tr w:rsidR="00382461" w14:paraId="11412936" w14:textId="77777777">
        <w:tc>
          <w:tcPr>
            <w:tcW w:w="0" w:type="auto"/>
            <w:vAlign w:val="center"/>
          </w:tcPr>
          <w:p w14:paraId="33CDC83F" w14:textId="77777777" w:rsidR="00382461" w:rsidRDefault="009A6F4A">
            <w:r>
              <w:t>Phase</w:t>
            </w:r>
          </w:p>
        </w:tc>
        <w:tc>
          <w:tcPr>
            <w:tcW w:w="0" w:type="auto"/>
            <w:vAlign w:val="center"/>
          </w:tcPr>
          <w:p w14:paraId="7887EAA1" w14:textId="77777777" w:rsidR="00382461" w:rsidRDefault="009A6F4A">
            <w:r>
              <w:t xml:space="preserve">DV Wizard Step 3 : </w:t>
            </w:r>
            <w:r>
              <w:t>Choose the columns in your data to create the process steps / activities</w:t>
            </w:r>
          </w:p>
        </w:tc>
      </w:tr>
      <w:tr w:rsidR="00382461" w14:paraId="6EEC467A" w14:textId="77777777">
        <w:tc>
          <w:tcPr>
            <w:tcW w:w="0" w:type="auto"/>
            <w:vAlign w:val="center"/>
          </w:tcPr>
          <w:p w14:paraId="0BD6C6E0" w14:textId="77777777" w:rsidR="00382461" w:rsidRDefault="009A6F4A">
            <w:r>
              <w:t>Process Step Description</w:t>
            </w:r>
          </w:p>
        </w:tc>
        <w:tc>
          <w:tcPr>
            <w:tcW w:w="0" w:type="auto"/>
            <w:vAlign w:val="center"/>
          </w:tcPr>
          <w:p w14:paraId="49983313" w14:textId="77777777" w:rsidR="00382461" w:rsidRDefault="009A6F4A">
            <w:r>
              <w:t>Map Alt Description column</w:t>
            </w:r>
          </w:p>
        </w:tc>
      </w:tr>
      <w:tr w:rsidR="00382461" w14:paraId="3E2E0EDB" w14:textId="77777777">
        <w:tc>
          <w:tcPr>
            <w:tcW w:w="0" w:type="auto"/>
            <w:vAlign w:val="center"/>
          </w:tcPr>
          <w:p w14:paraId="7958A9B5" w14:textId="77777777" w:rsidR="00382461" w:rsidRDefault="009A6F4A">
            <w:r>
              <w:t>Alt Description</w:t>
            </w:r>
          </w:p>
        </w:tc>
        <w:tc>
          <w:tcPr>
            <w:tcW w:w="0" w:type="auto"/>
            <w:vAlign w:val="center"/>
          </w:tcPr>
          <w:p w14:paraId="59737A77" w14:textId="77777777" w:rsidR="00382461" w:rsidRDefault="009A6F4A">
            <w:r>
              <w:t>P026-Process-Visio-DV Wizard Step 3 : Choose the columns in your data to create the process steps / activities-Ma</w:t>
            </w:r>
            <w:r>
              <w:t>p Alt Description column</w:t>
            </w:r>
          </w:p>
        </w:tc>
      </w:tr>
      <w:tr w:rsidR="00382461" w14:paraId="1698F643" w14:textId="77777777">
        <w:tc>
          <w:tcPr>
            <w:tcW w:w="0" w:type="auto"/>
            <w:vAlign w:val="center"/>
          </w:tcPr>
          <w:p w14:paraId="07FCC96B" w14:textId="77777777" w:rsidR="00382461" w:rsidRDefault="009A6F4A">
            <w:r>
              <w:t>Connector Label</w:t>
            </w:r>
          </w:p>
        </w:tc>
        <w:tc>
          <w:tcPr>
            <w:tcW w:w="0" w:type="auto"/>
            <w:vAlign w:val="center"/>
          </w:tcPr>
          <w:p w14:paraId="07C7C9E4" w14:textId="77777777" w:rsidR="00382461" w:rsidRDefault="00382461"/>
        </w:tc>
      </w:tr>
      <w:tr w:rsidR="00382461" w14:paraId="7C73DF6C" w14:textId="77777777">
        <w:tc>
          <w:tcPr>
            <w:tcW w:w="0" w:type="auto"/>
            <w:vAlign w:val="center"/>
          </w:tcPr>
          <w:p w14:paraId="052C384B" w14:textId="77777777" w:rsidR="00382461" w:rsidRDefault="009A6F4A">
            <w:r>
              <w:t>Function</w:t>
            </w:r>
          </w:p>
        </w:tc>
        <w:tc>
          <w:tcPr>
            <w:tcW w:w="0" w:type="auto"/>
            <w:vAlign w:val="center"/>
          </w:tcPr>
          <w:p w14:paraId="0C784175" w14:textId="77777777" w:rsidR="00382461" w:rsidRDefault="009A6F4A">
            <w:r>
              <w:t>Visio</w:t>
            </w:r>
          </w:p>
        </w:tc>
      </w:tr>
      <w:tr w:rsidR="00382461" w14:paraId="7C7881F0" w14:textId="77777777">
        <w:tc>
          <w:tcPr>
            <w:tcW w:w="0" w:type="auto"/>
            <w:vAlign w:val="center"/>
          </w:tcPr>
          <w:p w14:paraId="044F1BBD" w14:textId="77777777" w:rsidR="00382461" w:rsidRDefault="009A6F4A">
            <w:r>
              <w:t>Next Step ID</w:t>
            </w:r>
          </w:p>
        </w:tc>
        <w:tc>
          <w:tcPr>
            <w:tcW w:w="0" w:type="auto"/>
            <w:vAlign w:val="center"/>
          </w:tcPr>
          <w:p w14:paraId="69E7CB8B" w14:textId="77777777" w:rsidR="00382461" w:rsidRDefault="009A6F4A">
            <w:r>
              <w:t>P027</w:t>
            </w:r>
          </w:p>
        </w:tc>
      </w:tr>
      <w:tr w:rsidR="00382461" w14:paraId="0AD195EA" w14:textId="77777777">
        <w:tc>
          <w:tcPr>
            <w:tcW w:w="0" w:type="auto"/>
            <w:vAlign w:val="center"/>
          </w:tcPr>
          <w:p w14:paraId="361DCA5A" w14:textId="77777777" w:rsidR="00382461" w:rsidRDefault="009A6F4A">
            <w:r>
              <w:t>Process Step ID</w:t>
            </w:r>
          </w:p>
        </w:tc>
        <w:tc>
          <w:tcPr>
            <w:tcW w:w="0" w:type="auto"/>
            <w:vAlign w:val="center"/>
          </w:tcPr>
          <w:p w14:paraId="2FE8A368" w14:textId="77777777" w:rsidR="00382461" w:rsidRDefault="009A6F4A">
            <w:r>
              <w:t>P026</w:t>
            </w:r>
          </w:p>
        </w:tc>
      </w:tr>
      <w:tr w:rsidR="00382461" w14:paraId="4004D77D" w14:textId="77777777">
        <w:tc>
          <w:tcPr>
            <w:tcW w:w="0" w:type="auto"/>
            <w:vAlign w:val="center"/>
          </w:tcPr>
          <w:p w14:paraId="2570F046" w14:textId="77777777" w:rsidR="00382461" w:rsidRDefault="009A6F4A">
            <w:r>
              <w:t>Shape Type</w:t>
            </w:r>
          </w:p>
        </w:tc>
        <w:tc>
          <w:tcPr>
            <w:tcW w:w="0" w:type="auto"/>
            <w:vAlign w:val="center"/>
          </w:tcPr>
          <w:p w14:paraId="78BE8518" w14:textId="77777777" w:rsidR="00382461" w:rsidRDefault="009A6F4A">
            <w:r>
              <w:t>Process</w:t>
            </w:r>
          </w:p>
        </w:tc>
      </w:tr>
      <w:tr w:rsidR="00382461" w14:paraId="56B297CC" w14:textId="77777777">
        <w:tc>
          <w:tcPr>
            <w:tcW w:w="0" w:type="auto"/>
            <w:vAlign w:val="center"/>
          </w:tcPr>
          <w:p w14:paraId="14CBB44C" w14:textId="77777777" w:rsidR="00382461" w:rsidRDefault="009A6F4A">
            <w:r>
              <w:t>Connected Step(s)</w:t>
            </w:r>
          </w:p>
        </w:tc>
        <w:tc>
          <w:tcPr>
            <w:tcW w:w="0" w:type="auto"/>
            <w:vAlign w:val="center"/>
          </w:tcPr>
          <w:p w14:paraId="65D091F0" w14:textId="77777777" w:rsidR="00382461" w:rsidRDefault="009A6F4A">
            <w:hyperlink w:anchor="Page0/71" w:history="1">
              <w:r>
                <w:rPr>
                  <w:rStyle w:val="Hyperlink"/>
                  <w:color w:val="0563C1" w:themeColor="hyperlink"/>
                </w:rPr>
                <w:t>Do you need Alt Description for Accessibility? Column</w:t>
              </w:r>
            </w:hyperlink>
          </w:p>
          <w:p w14:paraId="0D7B8539" w14:textId="77777777" w:rsidR="00382461" w:rsidRDefault="009A6F4A">
            <w:hyperlink w:anchor="Page0/73" w:history="1">
              <w:r>
                <w:rPr>
                  <w:rStyle w:val="Hyperlink"/>
                  <w:color w:val="0563C1" w:themeColor="hyperlink"/>
                </w:rPr>
                <w:t>Select Next</w:t>
              </w:r>
            </w:hyperlink>
          </w:p>
        </w:tc>
      </w:tr>
    </w:tbl>
    <w:p w14:paraId="1C7660E0" w14:textId="77777777" w:rsidR="00382461" w:rsidRDefault="00382461"/>
    <w:p w14:paraId="046F3D35" w14:textId="77777777" w:rsidR="00382461" w:rsidRDefault="009A6F4A">
      <w:pPr>
        <w:pStyle w:val="Heading2"/>
        <w:keepNext/>
      </w:pPr>
      <w:bookmarkStart w:id="77" w:name="Page0/66"/>
      <w:bookmarkStart w:id="78" w:name="_Toc126500956"/>
      <w:bookmarkEnd w:id="77"/>
      <w:r>
        <w:t>Tick Function or Swimlane checkbox</w:t>
      </w:r>
      <w:bookmarkEnd w:id="78"/>
    </w:p>
    <w:p w14:paraId="3A8BC6D6" w14:textId="77777777" w:rsidR="00382461" w:rsidRDefault="00382461">
      <w:pPr>
        <w:keepNext/>
      </w:pPr>
    </w:p>
    <w:p w14:paraId="1F57DC81" w14:textId="77777777" w:rsidR="00382461" w:rsidRDefault="009A6F4A">
      <w:pPr>
        <w:ind w:left="360"/>
      </w:pPr>
      <w:r>
        <w:rPr>
          <w:noProof/>
        </w:rPr>
        <w:drawing>
          <wp:inline distT="0" distB="0" distL="0" distR="0" wp14:anchorId="2FE6F3A0" wp14:editId="4A1D2049">
            <wp:extent cx="3026362" cy="2133135"/>
            <wp:effectExtent l="1905" t="19050" r="2667" b="2603"/>
            <wp:docPr id="40" name="Page0_66" descr="P020-Process-Visio-DV Wizard Step 2 : Choose the columns in your data to create the functions and phases-Tick Function or Swimlane checkbox" title="Tick Function or Swimlane check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_66.Emf"/>
                    <pic:cNvPicPr/>
                  </pic:nvPicPr>
                  <pic:blipFill>
                    <a:blip r:embed="rId49" cstate="print">
                      <a:extLst>
                        <a:ext uri="b15a707c-6060-448a-8b87-13847925dc7f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6362" cy="213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315C3" w14:textId="77777777" w:rsidR="00382461" w:rsidRDefault="00382461"/>
    <w:tbl>
      <w:tblPr>
        <w:tblStyle w:val="TableGrid"/>
        <w:tblW w:w="0" w:type="auto"/>
        <w:tblInd w:w="360" w:type="dxa"/>
        <w:tblBorders>
          <w:top w:val="single" w:sz="0" w:space="0" w:color="A6A6A6"/>
          <w:left w:val="single" w:sz="0" w:space="0" w:color="A6A6A6"/>
          <w:bottom w:val="single" w:sz="0" w:space="0" w:color="A6A6A6"/>
          <w:right w:val="single" w:sz="0" w:space="0" w:color="A6A6A6"/>
          <w:insideH w:val="single" w:sz="0" w:space="0" w:color="A6A6A6"/>
          <w:insideV w:val="single" w:sz="0" w:space="0" w:color="A6A6A6"/>
        </w:tblBorders>
        <w:tblLook w:val="04A0" w:firstRow="1" w:lastRow="0" w:firstColumn="1" w:lastColumn="0" w:noHBand="0" w:noVBand="1"/>
      </w:tblPr>
      <w:tblGrid>
        <w:gridCol w:w="1873"/>
        <w:gridCol w:w="7513"/>
      </w:tblGrid>
      <w:tr w:rsidR="00382461" w14:paraId="0738B3BD" w14:textId="77777777">
        <w:tc>
          <w:tcPr>
            <w:tcW w:w="0" w:type="auto"/>
            <w:vAlign w:val="center"/>
          </w:tcPr>
          <w:p w14:paraId="59568599" w14:textId="77777777" w:rsidR="00382461" w:rsidRDefault="009A6F4A">
            <w:r>
              <w:t>Phase</w:t>
            </w:r>
          </w:p>
        </w:tc>
        <w:tc>
          <w:tcPr>
            <w:tcW w:w="0" w:type="auto"/>
            <w:vAlign w:val="center"/>
          </w:tcPr>
          <w:p w14:paraId="67501B6B" w14:textId="77777777" w:rsidR="00382461" w:rsidRDefault="009A6F4A">
            <w:r>
              <w:t>DV Wizard Step 2 : Choose the columns in your data to create the functions and phases</w:t>
            </w:r>
          </w:p>
        </w:tc>
      </w:tr>
      <w:tr w:rsidR="00382461" w14:paraId="1F2D59A2" w14:textId="77777777">
        <w:tc>
          <w:tcPr>
            <w:tcW w:w="0" w:type="auto"/>
            <w:vAlign w:val="center"/>
          </w:tcPr>
          <w:p w14:paraId="2554014D" w14:textId="77777777" w:rsidR="00382461" w:rsidRDefault="009A6F4A">
            <w:r>
              <w:lastRenderedPageBreak/>
              <w:t>Process Step Description</w:t>
            </w:r>
          </w:p>
        </w:tc>
        <w:tc>
          <w:tcPr>
            <w:tcW w:w="0" w:type="auto"/>
            <w:vAlign w:val="center"/>
          </w:tcPr>
          <w:p w14:paraId="22C29DD3" w14:textId="77777777" w:rsidR="00382461" w:rsidRDefault="009A6F4A">
            <w:r>
              <w:t>Tick Function or Swimlane checkbox</w:t>
            </w:r>
          </w:p>
        </w:tc>
      </w:tr>
      <w:tr w:rsidR="00382461" w14:paraId="477E8730" w14:textId="77777777">
        <w:tc>
          <w:tcPr>
            <w:tcW w:w="0" w:type="auto"/>
            <w:vAlign w:val="center"/>
          </w:tcPr>
          <w:p w14:paraId="29D45540" w14:textId="77777777" w:rsidR="00382461" w:rsidRDefault="009A6F4A">
            <w:r>
              <w:t>Alt Description</w:t>
            </w:r>
          </w:p>
        </w:tc>
        <w:tc>
          <w:tcPr>
            <w:tcW w:w="0" w:type="auto"/>
            <w:vAlign w:val="center"/>
          </w:tcPr>
          <w:p w14:paraId="51D730F8" w14:textId="77777777" w:rsidR="00382461" w:rsidRDefault="009A6F4A">
            <w:r>
              <w:t>P020-Proc</w:t>
            </w:r>
            <w:r>
              <w:t>ess-Visio-DV Wizard Step 2 : Choose the columns in your data to create the functions and phases-Tick Function or Swimlane checkbox</w:t>
            </w:r>
          </w:p>
        </w:tc>
      </w:tr>
      <w:tr w:rsidR="00382461" w14:paraId="17D1BB62" w14:textId="77777777">
        <w:tc>
          <w:tcPr>
            <w:tcW w:w="0" w:type="auto"/>
            <w:vAlign w:val="center"/>
          </w:tcPr>
          <w:p w14:paraId="5C152842" w14:textId="77777777" w:rsidR="00382461" w:rsidRDefault="009A6F4A">
            <w:r>
              <w:t>Connector Label</w:t>
            </w:r>
          </w:p>
        </w:tc>
        <w:tc>
          <w:tcPr>
            <w:tcW w:w="0" w:type="auto"/>
            <w:vAlign w:val="center"/>
          </w:tcPr>
          <w:p w14:paraId="32B6546E" w14:textId="77777777" w:rsidR="00382461" w:rsidRDefault="00382461"/>
        </w:tc>
      </w:tr>
      <w:tr w:rsidR="00382461" w14:paraId="245E7248" w14:textId="77777777">
        <w:tc>
          <w:tcPr>
            <w:tcW w:w="0" w:type="auto"/>
            <w:vAlign w:val="center"/>
          </w:tcPr>
          <w:p w14:paraId="640E53A6" w14:textId="77777777" w:rsidR="00382461" w:rsidRDefault="009A6F4A">
            <w:r>
              <w:t>Function</w:t>
            </w:r>
          </w:p>
        </w:tc>
        <w:tc>
          <w:tcPr>
            <w:tcW w:w="0" w:type="auto"/>
            <w:vAlign w:val="center"/>
          </w:tcPr>
          <w:p w14:paraId="14ABF839" w14:textId="77777777" w:rsidR="00382461" w:rsidRDefault="009A6F4A">
            <w:r>
              <w:t>Visio</w:t>
            </w:r>
          </w:p>
        </w:tc>
      </w:tr>
      <w:tr w:rsidR="00382461" w14:paraId="50E01E8E" w14:textId="77777777">
        <w:tc>
          <w:tcPr>
            <w:tcW w:w="0" w:type="auto"/>
            <w:vAlign w:val="center"/>
          </w:tcPr>
          <w:p w14:paraId="56530A3F" w14:textId="77777777" w:rsidR="00382461" w:rsidRDefault="009A6F4A">
            <w:r>
              <w:t>Next Step ID</w:t>
            </w:r>
          </w:p>
        </w:tc>
        <w:tc>
          <w:tcPr>
            <w:tcW w:w="0" w:type="auto"/>
            <w:vAlign w:val="center"/>
          </w:tcPr>
          <w:p w14:paraId="4ABD07C6" w14:textId="77777777" w:rsidR="00382461" w:rsidRDefault="009A6F4A">
            <w:r>
              <w:t>P021</w:t>
            </w:r>
          </w:p>
        </w:tc>
      </w:tr>
      <w:tr w:rsidR="00382461" w14:paraId="64E01CC1" w14:textId="77777777">
        <w:tc>
          <w:tcPr>
            <w:tcW w:w="0" w:type="auto"/>
            <w:vAlign w:val="center"/>
          </w:tcPr>
          <w:p w14:paraId="41010F71" w14:textId="77777777" w:rsidR="00382461" w:rsidRDefault="009A6F4A">
            <w:r>
              <w:t>Process Step ID</w:t>
            </w:r>
          </w:p>
        </w:tc>
        <w:tc>
          <w:tcPr>
            <w:tcW w:w="0" w:type="auto"/>
            <w:vAlign w:val="center"/>
          </w:tcPr>
          <w:p w14:paraId="60BA446E" w14:textId="77777777" w:rsidR="00382461" w:rsidRDefault="009A6F4A">
            <w:r>
              <w:t>P020</w:t>
            </w:r>
          </w:p>
        </w:tc>
      </w:tr>
      <w:tr w:rsidR="00382461" w14:paraId="4897D7E7" w14:textId="77777777">
        <w:tc>
          <w:tcPr>
            <w:tcW w:w="0" w:type="auto"/>
            <w:vAlign w:val="center"/>
          </w:tcPr>
          <w:p w14:paraId="04BC0E6E" w14:textId="77777777" w:rsidR="00382461" w:rsidRDefault="009A6F4A">
            <w:r>
              <w:t>Shape Type</w:t>
            </w:r>
          </w:p>
        </w:tc>
        <w:tc>
          <w:tcPr>
            <w:tcW w:w="0" w:type="auto"/>
            <w:vAlign w:val="center"/>
          </w:tcPr>
          <w:p w14:paraId="3D823E2B" w14:textId="77777777" w:rsidR="00382461" w:rsidRDefault="009A6F4A">
            <w:r>
              <w:t>Process</w:t>
            </w:r>
          </w:p>
        </w:tc>
      </w:tr>
      <w:tr w:rsidR="00382461" w14:paraId="2D5523C5" w14:textId="77777777">
        <w:tc>
          <w:tcPr>
            <w:tcW w:w="0" w:type="auto"/>
            <w:vAlign w:val="center"/>
          </w:tcPr>
          <w:p w14:paraId="0442A26C" w14:textId="77777777" w:rsidR="00382461" w:rsidRDefault="009A6F4A">
            <w:r>
              <w:t>Connected Step(s)</w:t>
            </w:r>
          </w:p>
        </w:tc>
        <w:tc>
          <w:tcPr>
            <w:tcW w:w="0" w:type="auto"/>
            <w:vAlign w:val="center"/>
          </w:tcPr>
          <w:p w14:paraId="0B5DB31F" w14:textId="77777777" w:rsidR="00382461" w:rsidRDefault="009A6F4A">
            <w:hyperlink w:anchor="Page0/67" w:history="1">
              <w:r>
                <w:rPr>
                  <w:rStyle w:val="Hyperlink"/>
                  <w:color w:val="0563C1" w:themeColor="hyperlink"/>
                </w:rPr>
                <w:t>Select Next</w:t>
              </w:r>
            </w:hyperlink>
          </w:p>
          <w:p w14:paraId="24AD7458" w14:textId="77777777" w:rsidR="00382461" w:rsidRDefault="009A6F4A">
            <w:hyperlink w:anchor="Page0/133" w:history="1">
              <w:r>
                <w:rPr>
                  <w:rStyle w:val="Hyperlink"/>
                  <w:color w:val="0563C1" w:themeColor="hyperlink"/>
                </w:rPr>
                <w:t>Need to retain column order for Functions</w:t>
              </w:r>
            </w:hyperlink>
          </w:p>
        </w:tc>
      </w:tr>
    </w:tbl>
    <w:p w14:paraId="364A0134" w14:textId="77777777" w:rsidR="00382461" w:rsidRDefault="00382461"/>
    <w:p w14:paraId="501CEA0D" w14:textId="77777777" w:rsidR="00382461" w:rsidRDefault="009A6F4A">
      <w:pPr>
        <w:pStyle w:val="Heading2"/>
        <w:keepNext/>
      </w:pPr>
      <w:bookmarkStart w:id="79" w:name="Page0/63"/>
      <w:bookmarkStart w:id="80" w:name="_Toc126500957"/>
      <w:bookmarkEnd w:id="79"/>
      <w:r>
        <w:t>Select Function or Swimlane</w:t>
      </w:r>
      <w:bookmarkEnd w:id="80"/>
    </w:p>
    <w:p w14:paraId="004BDD7A" w14:textId="77777777" w:rsidR="00382461" w:rsidRDefault="00382461">
      <w:pPr>
        <w:keepNext/>
      </w:pPr>
    </w:p>
    <w:p w14:paraId="797C423F" w14:textId="77777777" w:rsidR="00382461" w:rsidRDefault="009A6F4A">
      <w:pPr>
        <w:ind w:left="360"/>
      </w:pPr>
      <w:r>
        <w:rPr>
          <w:noProof/>
        </w:rPr>
        <w:drawing>
          <wp:inline distT="0" distB="0" distL="0" distR="0" wp14:anchorId="5A6C5E38" wp14:editId="0A67720C">
            <wp:extent cx="3026362" cy="2232750"/>
            <wp:effectExtent l="1905" t="19050" r="2667" b="2603"/>
            <wp:docPr id="41" name="Page0_63" descr="P017-Process-Visio-DV Wizard Step 2 : Choose the columns in your data to create the functions and phases-Select Function or Swimlane" title="Select Function or Swimla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_63.Emf"/>
                    <pic:cNvPicPr/>
                  </pic:nvPicPr>
                  <pic:blipFill>
                    <a:blip r:embed="rId50" cstate="print">
                      <a:extLst>
                        <a:ext uri="f96f641a-a323-44ce-b5e3-043404faac1c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6362" cy="223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5C2E" w14:textId="77777777" w:rsidR="00382461" w:rsidRDefault="00382461"/>
    <w:tbl>
      <w:tblPr>
        <w:tblStyle w:val="TableGrid"/>
        <w:tblW w:w="0" w:type="auto"/>
        <w:tblInd w:w="360" w:type="dxa"/>
        <w:tblBorders>
          <w:top w:val="single" w:sz="0" w:space="0" w:color="A6A6A6"/>
          <w:left w:val="single" w:sz="0" w:space="0" w:color="A6A6A6"/>
          <w:bottom w:val="single" w:sz="0" w:space="0" w:color="A6A6A6"/>
          <w:right w:val="single" w:sz="0" w:space="0" w:color="A6A6A6"/>
          <w:insideH w:val="single" w:sz="0" w:space="0" w:color="A6A6A6"/>
          <w:insideV w:val="single" w:sz="0" w:space="0" w:color="A6A6A6"/>
        </w:tblBorders>
        <w:tblLook w:val="04A0" w:firstRow="1" w:lastRow="0" w:firstColumn="1" w:lastColumn="0" w:noHBand="0" w:noVBand="1"/>
      </w:tblPr>
      <w:tblGrid>
        <w:gridCol w:w="1905"/>
        <w:gridCol w:w="7481"/>
      </w:tblGrid>
      <w:tr w:rsidR="00382461" w14:paraId="41695DB5" w14:textId="77777777">
        <w:tc>
          <w:tcPr>
            <w:tcW w:w="0" w:type="auto"/>
            <w:vAlign w:val="center"/>
          </w:tcPr>
          <w:p w14:paraId="220B2B27" w14:textId="77777777" w:rsidR="00382461" w:rsidRDefault="009A6F4A">
            <w:r>
              <w:t>Phase</w:t>
            </w:r>
          </w:p>
        </w:tc>
        <w:tc>
          <w:tcPr>
            <w:tcW w:w="0" w:type="auto"/>
            <w:vAlign w:val="center"/>
          </w:tcPr>
          <w:p w14:paraId="218333DD" w14:textId="77777777" w:rsidR="00382461" w:rsidRDefault="009A6F4A">
            <w:r>
              <w:t xml:space="preserve">DV Wizard Step 2 : Choose the </w:t>
            </w:r>
            <w:r>
              <w:t>columns in your data to create the functions and phases</w:t>
            </w:r>
          </w:p>
        </w:tc>
      </w:tr>
      <w:tr w:rsidR="00382461" w14:paraId="10F9FCCC" w14:textId="77777777">
        <w:tc>
          <w:tcPr>
            <w:tcW w:w="0" w:type="auto"/>
            <w:vAlign w:val="center"/>
          </w:tcPr>
          <w:p w14:paraId="023CB9FB" w14:textId="77777777" w:rsidR="00382461" w:rsidRDefault="009A6F4A">
            <w:r>
              <w:t>Process Step Description</w:t>
            </w:r>
          </w:p>
        </w:tc>
        <w:tc>
          <w:tcPr>
            <w:tcW w:w="0" w:type="auto"/>
            <w:vAlign w:val="center"/>
          </w:tcPr>
          <w:p w14:paraId="6EB781C3" w14:textId="77777777" w:rsidR="00382461" w:rsidRDefault="009A6F4A">
            <w:r>
              <w:t>Select Function or Swimlane</w:t>
            </w:r>
          </w:p>
        </w:tc>
      </w:tr>
      <w:tr w:rsidR="00382461" w14:paraId="109B13CF" w14:textId="77777777">
        <w:tc>
          <w:tcPr>
            <w:tcW w:w="0" w:type="auto"/>
            <w:vAlign w:val="center"/>
          </w:tcPr>
          <w:p w14:paraId="6163D854" w14:textId="77777777" w:rsidR="00382461" w:rsidRDefault="009A6F4A">
            <w:r>
              <w:t>Alt Description</w:t>
            </w:r>
          </w:p>
        </w:tc>
        <w:tc>
          <w:tcPr>
            <w:tcW w:w="0" w:type="auto"/>
            <w:vAlign w:val="center"/>
          </w:tcPr>
          <w:p w14:paraId="4E6EED86" w14:textId="77777777" w:rsidR="00382461" w:rsidRDefault="009A6F4A">
            <w:r>
              <w:t>P017-Process-Visio-DV Wizard Step 2 : Choose the columns in your data to create the functions and phases-Select Function or Swiml</w:t>
            </w:r>
            <w:r>
              <w:t>ane</w:t>
            </w:r>
          </w:p>
        </w:tc>
      </w:tr>
      <w:tr w:rsidR="00382461" w14:paraId="5296AA73" w14:textId="77777777">
        <w:tc>
          <w:tcPr>
            <w:tcW w:w="0" w:type="auto"/>
            <w:vAlign w:val="center"/>
          </w:tcPr>
          <w:p w14:paraId="2853B5C8" w14:textId="77777777" w:rsidR="00382461" w:rsidRDefault="009A6F4A">
            <w:r>
              <w:t>Connector Label</w:t>
            </w:r>
          </w:p>
        </w:tc>
        <w:tc>
          <w:tcPr>
            <w:tcW w:w="0" w:type="auto"/>
            <w:vAlign w:val="center"/>
          </w:tcPr>
          <w:p w14:paraId="2E717B5F" w14:textId="77777777" w:rsidR="00382461" w:rsidRDefault="00382461"/>
        </w:tc>
      </w:tr>
      <w:tr w:rsidR="00382461" w14:paraId="7E76EDB6" w14:textId="77777777">
        <w:tc>
          <w:tcPr>
            <w:tcW w:w="0" w:type="auto"/>
            <w:vAlign w:val="center"/>
          </w:tcPr>
          <w:p w14:paraId="7915EDCB" w14:textId="77777777" w:rsidR="00382461" w:rsidRDefault="009A6F4A">
            <w:r>
              <w:t>Function</w:t>
            </w:r>
          </w:p>
        </w:tc>
        <w:tc>
          <w:tcPr>
            <w:tcW w:w="0" w:type="auto"/>
            <w:vAlign w:val="center"/>
          </w:tcPr>
          <w:p w14:paraId="595073CA" w14:textId="77777777" w:rsidR="00382461" w:rsidRDefault="009A6F4A">
            <w:r>
              <w:t>Visio</w:t>
            </w:r>
          </w:p>
        </w:tc>
      </w:tr>
      <w:tr w:rsidR="00382461" w14:paraId="692C56BB" w14:textId="77777777">
        <w:tc>
          <w:tcPr>
            <w:tcW w:w="0" w:type="auto"/>
            <w:vAlign w:val="center"/>
          </w:tcPr>
          <w:p w14:paraId="338A5D73" w14:textId="77777777" w:rsidR="00382461" w:rsidRDefault="009A6F4A">
            <w:r>
              <w:t>Next Step ID</w:t>
            </w:r>
          </w:p>
        </w:tc>
        <w:tc>
          <w:tcPr>
            <w:tcW w:w="0" w:type="auto"/>
            <w:vAlign w:val="center"/>
          </w:tcPr>
          <w:p w14:paraId="5E2FC1D8" w14:textId="77777777" w:rsidR="00382461" w:rsidRDefault="009A6F4A">
            <w:r>
              <w:t>P018</w:t>
            </w:r>
          </w:p>
        </w:tc>
      </w:tr>
      <w:tr w:rsidR="00382461" w14:paraId="497791FF" w14:textId="77777777">
        <w:tc>
          <w:tcPr>
            <w:tcW w:w="0" w:type="auto"/>
            <w:vAlign w:val="center"/>
          </w:tcPr>
          <w:p w14:paraId="650826E9" w14:textId="77777777" w:rsidR="00382461" w:rsidRDefault="009A6F4A">
            <w:r>
              <w:t>Process Step ID</w:t>
            </w:r>
          </w:p>
        </w:tc>
        <w:tc>
          <w:tcPr>
            <w:tcW w:w="0" w:type="auto"/>
            <w:vAlign w:val="center"/>
          </w:tcPr>
          <w:p w14:paraId="04C9B6D4" w14:textId="77777777" w:rsidR="00382461" w:rsidRDefault="009A6F4A">
            <w:r>
              <w:t>P017</w:t>
            </w:r>
          </w:p>
        </w:tc>
      </w:tr>
      <w:tr w:rsidR="00382461" w14:paraId="5F0CCFE5" w14:textId="77777777">
        <w:tc>
          <w:tcPr>
            <w:tcW w:w="0" w:type="auto"/>
            <w:vAlign w:val="center"/>
          </w:tcPr>
          <w:p w14:paraId="0B28B935" w14:textId="77777777" w:rsidR="00382461" w:rsidRDefault="009A6F4A">
            <w:r>
              <w:t>Shape Type</w:t>
            </w:r>
          </w:p>
        </w:tc>
        <w:tc>
          <w:tcPr>
            <w:tcW w:w="0" w:type="auto"/>
            <w:vAlign w:val="center"/>
          </w:tcPr>
          <w:p w14:paraId="3455EA5D" w14:textId="77777777" w:rsidR="00382461" w:rsidRDefault="009A6F4A">
            <w:r>
              <w:t>Process</w:t>
            </w:r>
          </w:p>
        </w:tc>
      </w:tr>
      <w:tr w:rsidR="00382461" w14:paraId="1D83E05C" w14:textId="77777777">
        <w:tc>
          <w:tcPr>
            <w:tcW w:w="0" w:type="auto"/>
            <w:vAlign w:val="center"/>
          </w:tcPr>
          <w:p w14:paraId="0990636E" w14:textId="77777777" w:rsidR="00382461" w:rsidRDefault="009A6F4A">
            <w:r>
              <w:t>Connected Step(s)</w:t>
            </w:r>
          </w:p>
        </w:tc>
        <w:tc>
          <w:tcPr>
            <w:tcW w:w="0" w:type="auto"/>
            <w:vAlign w:val="center"/>
          </w:tcPr>
          <w:p w14:paraId="03432145" w14:textId="77777777" w:rsidR="00382461" w:rsidRDefault="009A6F4A">
            <w:hyperlink w:anchor="Page0/64" w:history="1">
              <w:r>
                <w:rPr>
                  <w:rStyle w:val="Hyperlink"/>
                  <w:color w:val="0563C1" w:themeColor="hyperlink"/>
                </w:rPr>
                <w:t>Select Phase or Timeline</w:t>
              </w:r>
            </w:hyperlink>
          </w:p>
          <w:p w14:paraId="41601148" w14:textId="77777777" w:rsidR="00382461" w:rsidRDefault="009A6F4A">
            <w:hyperlink w:anchor="Page0/132" w:history="1">
              <w:r>
                <w:rPr>
                  <w:rStyle w:val="Hyperlink"/>
                  <w:color w:val="0563C1" w:themeColor="hyperlink"/>
                </w:rPr>
                <w:t>Creating a cross-functional flowchart?</w:t>
              </w:r>
            </w:hyperlink>
          </w:p>
        </w:tc>
      </w:tr>
    </w:tbl>
    <w:p w14:paraId="6742F4CC" w14:textId="77777777" w:rsidR="00382461" w:rsidRDefault="00382461"/>
    <w:p w14:paraId="0EB62BFA" w14:textId="77777777" w:rsidR="00382461" w:rsidRDefault="009A6F4A">
      <w:pPr>
        <w:pStyle w:val="Heading2"/>
        <w:keepNext/>
      </w:pPr>
      <w:bookmarkStart w:id="81" w:name="Page0/64"/>
      <w:bookmarkStart w:id="82" w:name="_Toc126500958"/>
      <w:bookmarkEnd w:id="81"/>
      <w:r>
        <w:lastRenderedPageBreak/>
        <w:t>Select Phase or Timeline</w:t>
      </w:r>
      <w:bookmarkEnd w:id="82"/>
    </w:p>
    <w:p w14:paraId="7DC1BE94" w14:textId="77777777" w:rsidR="00382461" w:rsidRDefault="00382461">
      <w:pPr>
        <w:keepNext/>
      </w:pPr>
    </w:p>
    <w:p w14:paraId="0CB92CC7" w14:textId="77777777" w:rsidR="00382461" w:rsidRDefault="009A6F4A">
      <w:pPr>
        <w:ind w:left="360"/>
      </w:pPr>
      <w:r>
        <w:rPr>
          <w:noProof/>
        </w:rPr>
        <w:drawing>
          <wp:inline distT="0" distB="0" distL="0" distR="0" wp14:anchorId="3D8EF8D2" wp14:editId="30EC6E8D">
            <wp:extent cx="3026362" cy="1404915"/>
            <wp:effectExtent l="1905" t="19050" r="2667" b="2603"/>
            <wp:docPr id="42" name="Page0_64" descr="P018-Process-Visio-DV Wizard Step 2 : Choose the columns in your data to create the functions and phases-Select Phase or Timeline" title="Select Phase or Time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_64.Emf"/>
                    <pic:cNvPicPr/>
                  </pic:nvPicPr>
                  <pic:blipFill>
                    <a:blip r:embed="rId51" cstate="print">
                      <a:extLst>
                        <a:ext uri="10447d56-e153-401b-8fa3-8ebce22d67d8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6362" cy="140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78F42" w14:textId="77777777" w:rsidR="00382461" w:rsidRDefault="00382461"/>
    <w:tbl>
      <w:tblPr>
        <w:tblStyle w:val="TableGrid"/>
        <w:tblW w:w="0" w:type="auto"/>
        <w:tblInd w:w="360" w:type="dxa"/>
        <w:tblBorders>
          <w:top w:val="single" w:sz="0" w:space="0" w:color="A6A6A6"/>
          <w:left w:val="single" w:sz="0" w:space="0" w:color="A6A6A6"/>
          <w:bottom w:val="single" w:sz="0" w:space="0" w:color="A6A6A6"/>
          <w:right w:val="single" w:sz="0" w:space="0" w:color="A6A6A6"/>
          <w:insideH w:val="single" w:sz="0" w:space="0" w:color="A6A6A6"/>
          <w:insideV w:val="single" w:sz="0" w:space="0" w:color="A6A6A6"/>
        </w:tblBorders>
        <w:tblLook w:val="04A0" w:firstRow="1" w:lastRow="0" w:firstColumn="1" w:lastColumn="0" w:noHBand="0" w:noVBand="1"/>
      </w:tblPr>
      <w:tblGrid>
        <w:gridCol w:w="1928"/>
        <w:gridCol w:w="7458"/>
      </w:tblGrid>
      <w:tr w:rsidR="00382461" w14:paraId="496C10F2" w14:textId="77777777">
        <w:tc>
          <w:tcPr>
            <w:tcW w:w="0" w:type="auto"/>
            <w:vAlign w:val="center"/>
          </w:tcPr>
          <w:p w14:paraId="523F9CF5" w14:textId="77777777" w:rsidR="00382461" w:rsidRDefault="009A6F4A">
            <w:r>
              <w:t>Phase</w:t>
            </w:r>
          </w:p>
        </w:tc>
        <w:tc>
          <w:tcPr>
            <w:tcW w:w="0" w:type="auto"/>
            <w:vAlign w:val="center"/>
          </w:tcPr>
          <w:p w14:paraId="6D7555DE" w14:textId="77777777" w:rsidR="00382461" w:rsidRDefault="009A6F4A">
            <w:r>
              <w:t>DV Wizard Step 2 : Choose the columns in your data to create the functions and ph</w:t>
            </w:r>
            <w:r>
              <w:t>ases</w:t>
            </w:r>
          </w:p>
        </w:tc>
      </w:tr>
      <w:tr w:rsidR="00382461" w14:paraId="155EE04A" w14:textId="77777777">
        <w:tc>
          <w:tcPr>
            <w:tcW w:w="0" w:type="auto"/>
            <w:vAlign w:val="center"/>
          </w:tcPr>
          <w:p w14:paraId="51D2F1F3" w14:textId="77777777" w:rsidR="00382461" w:rsidRDefault="009A6F4A">
            <w:r>
              <w:t>Process Step Description</w:t>
            </w:r>
          </w:p>
        </w:tc>
        <w:tc>
          <w:tcPr>
            <w:tcW w:w="0" w:type="auto"/>
            <w:vAlign w:val="center"/>
          </w:tcPr>
          <w:p w14:paraId="2498CF8B" w14:textId="77777777" w:rsidR="00382461" w:rsidRDefault="009A6F4A">
            <w:r>
              <w:t>Select Phase or Timeline</w:t>
            </w:r>
          </w:p>
        </w:tc>
      </w:tr>
      <w:tr w:rsidR="00382461" w14:paraId="74C86F83" w14:textId="77777777">
        <w:tc>
          <w:tcPr>
            <w:tcW w:w="0" w:type="auto"/>
            <w:vAlign w:val="center"/>
          </w:tcPr>
          <w:p w14:paraId="73CF33B9" w14:textId="77777777" w:rsidR="00382461" w:rsidRDefault="009A6F4A">
            <w:r>
              <w:t>Alt Description</w:t>
            </w:r>
          </w:p>
        </w:tc>
        <w:tc>
          <w:tcPr>
            <w:tcW w:w="0" w:type="auto"/>
            <w:vAlign w:val="center"/>
          </w:tcPr>
          <w:p w14:paraId="6F002CED" w14:textId="77777777" w:rsidR="00382461" w:rsidRDefault="009A6F4A">
            <w:r>
              <w:t>P018-Process-Visio-DV Wizard Step 2 : Choose the columns in your data to create the functions and phases-Select Phase or Timeline</w:t>
            </w:r>
          </w:p>
        </w:tc>
      </w:tr>
      <w:tr w:rsidR="00382461" w14:paraId="294E0173" w14:textId="77777777">
        <w:tc>
          <w:tcPr>
            <w:tcW w:w="0" w:type="auto"/>
            <w:vAlign w:val="center"/>
          </w:tcPr>
          <w:p w14:paraId="486AF8B0" w14:textId="77777777" w:rsidR="00382461" w:rsidRDefault="009A6F4A">
            <w:r>
              <w:t>Connector Label</w:t>
            </w:r>
          </w:p>
        </w:tc>
        <w:tc>
          <w:tcPr>
            <w:tcW w:w="0" w:type="auto"/>
            <w:vAlign w:val="center"/>
          </w:tcPr>
          <w:p w14:paraId="4AD35AC5" w14:textId="77777777" w:rsidR="00382461" w:rsidRDefault="00382461"/>
        </w:tc>
      </w:tr>
      <w:tr w:rsidR="00382461" w14:paraId="1C861772" w14:textId="77777777">
        <w:tc>
          <w:tcPr>
            <w:tcW w:w="0" w:type="auto"/>
            <w:vAlign w:val="center"/>
          </w:tcPr>
          <w:p w14:paraId="309A5000" w14:textId="77777777" w:rsidR="00382461" w:rsidRDefault="009A6F4A">
            <w:r>
              <w:t>Function</w:t>
            </w:r>
          </w:p>
        </w:tc>
        <w:tc>
          <w:tcPr>
            <w:tcW w:w="0" w:type="auto"/>
            <w:vAlign w:val="center"/>
          </w:tcPr>
          <w:p w14:paraId="2AFBE4D2" w14:textId="77777777" w:rsidR="00382461" w:rsidRDefault="009A6F4A">
            <w:r>
              <w:t>Visio</w:t>
            </w:r>
          </w:p>
        </w:tc>
      </w:tr>
      <w:tr w:rsidR="00382461" w14:paraId="255B5A81" w14:textId="77777777">
        <w:tc>
          <w:tcPr>
            <w:tcW w:w="0" w:type="auto"/>
            <w:vAlign w:val="center"/>
          </w:tcPr>
          <w:p w14:paraId="5F3E2B02" w14:textId="77777777" w:rsidR="00382461" w:rsidRDefault="009A6F4A">
            <w:r>
              <w:t>Next Step ID</w:t>
            </w:r>
          </w:p>
        </w:tc>
        <w:tc>
          <w:tcPr>
            <w:tcW w:w="0" w:type="auto"/>
            <w:vAlign w:val="center"/>
          </w:tcPr>
          <w:p w14:paraId="6F04C736" w14:textId="77777777" w:rsidR="00382461" w:rsidRDefault="009A6F4A">
            <w:r>
              <w:t>P019</w:t>
            </w:r>
          </w:p>
        </w:tc>
      </w:tr>
      <w:tr w:rsidR="00382461" w14:paraId="53297332" w14:textId="77777777">
        <w:tc>
          <w:tcPr>
            <w:tcW w:w="0" w:type="auto"/>
            <w:vAlign w:val="center"/>
          </w:tcPr>
          <w:p w14:paraId="3CABD251" w14:textId="77777777" w:rsidR="00382461" w:rsidRDefault="009A6F4A">
            <w:r>
              <w:t>Process Step ID</w:t>
            </w:r>
          </w:p>
        </w:tc>
        <w:tc>
          <w:tcPr>
            <w:tcW w:w="0" w:type="auto"/>
            <w:vAlign w:val="center"/>
          </w:tcPr>
          <w:p w14:paraId="26B043E5" w14:textId="77777777" w:rsidR="00382461" w:rsidRDefault="009A6F4A">
            <w:r>
              <w:t>P018</w:t>
            </w:r>
          </w:p>
        </w:tc>
      </w:tr>
      <w:tr w:rsidR="00382461" w14:paraId="6324FDAF" w14:textId="77777777">
        <w:tc>
          <w:tcPr>
            <w:tcW w:w="0" w:type="auto"/>
            <w:vAlign w:val="center"/>
          </w:tcPr>
          <w:p w14:paraId="7835182E" w14:textId="77777777" w:rsidR="00382461" w:rsidRDefault="009A6F4A">
            <w:r>
              <w:t>Shape Type</w:t>
            </w:r>
          </w:p>
        </w:tc>
        <w:tc>
          <w:tcPr>
            <w:tcW w:w="0" w:type="auto"/>
            <w:vAlign w:val="center"/>
          </w:tcPr>
          <w:p w14:paraId="27EDA6CE" w14:textId="77777777" w:rsidR="00382461" w:rsidRDefault="009A6F4A">
            <w:r>
              <w:t>Process</w:t>
            </w:r>
          </w:p>
        </w:tc>
      </w:tr>
      <w:tr w:rsidR="00382461" w14:paraId="3FF968A8" w14:textId="77777777">
        <w:tc>
          <w:tcPr>
            <w:tcW w:w="0" w:type="auto"/>
            <w:vAlign w:val="center"/>
          </w:tcPr>
          <w:p w14:paraId="1D24FC0B" w14:textId="77777777" w:rsidR="00382461" w:rsidRDefault="009A6F4A">
            <w:r>
              <w:t>Connected Step(s)</w:t>
            </w:r>
          </w:p>
        </w:tc>
        <w:tc>
          <w:tcPr>
            <w:tcW w:w="0" w:type="auto"/>
            <w:vAlign w:val="center"/>
          </w:tcPr>
          <w:p w14:paraId="2EE5E0D4" w14:textId="77777777" w:rsidR="00382461" w:rsidRDefault="009A6F4A">
            <w:hyperlink w:anchor="Page0/63" w:history="1">
              <w:r>
                <w:rPr>
                  <w:rStyle w:val="Hyperlink"/>
                  <w:color w:val="0563C1" w:themeColor="hyperlink"/>
                </w:rPr>
                <w:t>Select Function or Swimlane</w:t>
              </w:r>
            </w:hyperlink>
          </w:p>
          <w:p w14:paraId="43EEECA6" w14:textId="77777777" w:rsidR="00382461" w:rsidRDefault="009A6F4A">
            <w:hyperlink w:anchor="Page0/133" w:history="1">
              <w:r>
                <w:rPr>
                  <w:rStyle w:val="Hyperlink"/>
                  <w:color w:val="0563C1" w:themeColor="hyperlink"/>
                </w:rPr>
                <w:t>Need to retain column order for Functions</w:t>
              </w:r>
            </w:hyperlink>
          </w:p>
        </w:tc>
      </w:tr>
    </w:tbl>
    <w:p w14:paraId="5E30D264" w14:textId="77777777" w:rsidR="00382461" w:rsidRDefault="00382461"/>
    <w:p w14:paraId="12042C9C" w14:textId="77777777" w:rsidR="00382461" w:rsidRDefault="009A6F4A">
      <w:pPr>
        <w:pStyle w:val="Heading2"/>
        <w:keepNext/>
      </w:pPr>
      <w:bookmarkStart w:id="83" w:name="Page0/54"/>
      <w:bookmarkStart w:id="84" w:name="_Toc126500959"/>
      <w:bookmarkEnd w:id="83"/>
      <w:r>
        <w:t>Select Excel data template</w:t>
      </w:r>
      <w:bookmarkEnd w:id="84"/>
    </w:p>
    <w:p w14:paraId="45300DD3" w14:textId="77777777" w:rsidR="00382461" w:rsidRDefault="00382461">
      <w:pPr>
        <w:keepNext/>
      </w:pPr>
    </w:p>
    <w:p w14:paraId="5F8F377C" w14:textId="77777777" w:rsidR="00382461" w:rsidRDefault="009A6F4A">
      <w:pPr>
        <w:ind w:left="360"/>
      </w:pPr>
      <w:r>
        <w:rPr>
          <w:noProof/>
        </w:rPr>
        <w:drawing>
          <wp:inline distT="0" distB="0" distL="0" distR="0" wp14:anchorId="7959DE07" wp14:editId="07A7A556">
            <wp:extent cx="2756075" cy="2721292"/>
            <wp:effectExtent l="1905" t="19050" r="2667" b="2603"/>
            <wp:docPr id="43" name="Page0_54" descr="P008-Process-Visio-Backstage-Select Excel data template" title="Select Excel data templ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_54.Emf"/>
                    <pic:cNvPicPr/>
                  </pic:nvPicPr>
                  <pic:blipFill>
                    <a:blip r:embed="rId52" cstate="print">
                      <a:extLst>
                        <a:ext uri="1e0b06dc-7b7d-4e70-a8ed-28cd9c590ff4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075" cy="272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761A" w14:textId="77777777" w:rsidR="00382461" w:rsidRDefault="00382461"/>
    <w:tbl>
      <w:tblPr>
        <w:tblStyle w:val="TableGrid"/>
        <w:tblW w:w="0" w:type="auto"/>
        <w:tblInd w:w="360" w:type="dxa"/>
        <w:tblBorders>
          <w:top w:val="single" w:sz="0" w:space="0" w:color="A6A6A6"/>
          <w:left w:val="single" w:sz="0" w:space="0" w:color="A6A6A6"/>
          <w:bottom w:val="single" w:sz="0" w:space="0" w:color="A6A6A6"/>
          <w:right w:val="single" w:sz="0" w:space="0" w:color="A6A6A6"/>
          <w:insideH w:val="single" w:sz="0" w:space="0" w:color="A6A6A6"/>
          <w:insideV w:val="single" w:sz="0" w:space="0" w:color="A6A6A6"/>
        </w:tblBorders>
        <w:tblLook w:val="04A0" w:firstRow="1" w:lastRow="0" w:firstColumn="1" w:lastColumn="0" w:noHBand="0" w:noVBand="1"/>
      </w:tblPr>
      <w:tblGrid>
        <w:gridCol w:w="2419"/>
        <w:gridCol w:w="5295"/>
      </w:tblGrid>
      <w:tr w:rsidR="00382461" w14:paraId="1228B616" w14:textId="77777777">
        <w:tc>
          <w:tcPr>
            <w:tcW w:w="0" w:type="auto"/>
            <w:vAlign w:val="center"/>
          </w:tcPr>
          <w:p w14:paraId="6DCF860E" w14:textId="77777777" w:rsidR="00382461" w:rsidRDefault="009A6F4A">
            <w:r>
              <w:t>Phase</w:t>
            </w:r>
          </w:p>
        </w:tc>
        <w:tc>
          <w:tcPr>
            <w:tcW w:w="0" w:type="auto"/>
            <w:vAlign w:val="center"/>
          </w:tcPr>
          <w:p w14:paraId="4D56B348" w14:textId="77777777" w:rsidR="00382461" w:rsidRDefault="009A6F4A">
            <w:r>
              <w:t>Backstage</w:t>
            </w:r>
          </w:p>
        </w:tc>
      </w:tr>
      <w:tr w:rsidR="00382461" w14:paraId="42DB2897" w14:textId="77777777">
        <w:tc>
          <w:tcPr>
            <w:tcW w:w="0" w:type="auto"/>
            <w:vAlign w:val="center"/>
          </w:tcPr>
          <w:p w14:paraId="3EDE372B" w14:textId="77777777" w:rsidR="00382461" w:rsidRDefault="009A6F4A">
            <w:r>
              <w:t>Process Step Description</w:t>
            </w:r>
          </w:p>
        </w:tc>
        <w:tc>
          <w:tcPr>
            <w:tcW w:w="0" w:type="auto"/>
            <w:vAlign w:val="center"/>
          </w:tcPr>
          <w:p w14:paraId="6DF749E8" w14:textId="77777777" w:rsidR="00382461" w:rsidRDefault="009A6F4A">
            <w:r>
              <w:t>Select Excel data template</w:t>
            </w:r>
          </w:p>
        </w:tc>
      </w:tr>
      <w:tr w:rsidR="00382461" w14:paraId="2F350229" w14:textId="77777777">
        <w:tc>
          <w:tcPr>
            <w:tcW w:w="0" w:type="auto"/>
            <w:vAlign w:val="center"/>
          </w:tcPr>
          <w:p w14:paraId="6CB1047E" w14:textId="77777777" w:rsidR="00382461" w:rsidRDefault="009A6F4A">
            <w:r>
              <w:t xml:space="preserve">Alt </w:t>
            </w:r>
            <w:r>
              <w:t>Description</w:t>
            </w:r>
          </w:p>
        </w:tc>
        <w:tc>
          <w:tcPr>
            <w:tcW w:w="0" w:type="auto"/>
            <w:vAlign w:val="center"/>
          </w:tcPr>
          <w:p w14:paraId="5E06353B" w14:textId="77777777" w:rsidR="00382461" w:rsidRDefault="009A6F4A">
            <w:r>
              <w:t>P008-Process-Visio-Backstage-Select Excel data template</w:t>
            </w:r>
          </w:p>
        </w:tc>
      </w:tr>
      <w:tr w:rsidR="00382461" w14:paraId="526111F4" w14:textId="77777777">
        <w:tc>
          <w:tcPr>
            <w:tcW w:w="0" w:type="auto"/>
            <w:vAlign w:val="center"/>
          </w:tcPr>
          <w:p w14:paraId="1FA09DB0" w14:textId="77777777" w:rsidR="00382461" w:rsidRDefault="009A6F4A">
            <w:r>
              <w:t>Connector Label</w:t>
            </w:r>
          </w:p>
        </w:tc>
        <w:tc>
          <w:tcPr>
            <w:tcW w:w="0" w:type="auto"/>
            <w:vAlign w:val="center"/>
          </w:tcPr>
          <w:p w14:paraId="6FCE24A7" w14:textId="77777777" w:rsidR="00382461" w:rsidRDefault="00382461"/>
        </w:tc>
      </w:tr>
      <w:tr w:rsidR="00382461" w14:paraId="6064B1F9" w14:textId="77777777">
        <w:tc>
          <w:tcPr>
            <w:tcW w:w="0" w:type="auto"/>
            <w:vAlign w:val="center"/>
          </w:tcPr>
          <w:p w14:paraId="70FA9E12" w14:textId="77777777" w:rsidR="00382461" w:rsidRDefault="009A6F4A">
            <w:r>
              <w:lastRenderedPageBreak/>
              <w:t>Function</w:t>
            </w:r>
          </w:p>
        </w:tc>
        <w:tc>
          <w:tcPr>
            <w:tcW w:w="0" w:type="auto"/>
            <w:vAlign w:val="center"/>
          </w:tcPr>
          <w:p w14:paraId="598F0FF9" w14:textId="77777777" w:rsidR="00382461" w:rsidRDefault="009A6F4A">
            <w:r>
              <w:t>Visio</w:t>
            </w:r>
          </w:p>
        </w:tc>
      </w:tr>
      <w:tr w:rsidR="00382461" w14:paraId="16F2260D" w14:textId="77777777">
        <w:tc>
          <w:tcPr>
            <w:tcW w:w="0" w:type="auto"/>
            <w:vAlign w:val="center"/>
          </w:tcPr>
          <w:p w14:paraId="120C9A97" w14:textId="77777777" w:rsidR="00382461" w:rsidRDefault="009A6F4A">
            <w:r>
              <w:t>Next Step ID</w:t>
            </w:r>
          </w:p>
        </w:tc>
        <w:tc>
          <w:tcPr>
            <w:tcW w:w="0" w:type="auto"/>
            <w:vAlign w:val="center"/>
          </w:tcPr>
          <w:p w14:paraId="0893535F" w14:textId="77777777" w:rsidR="00382461" w:rsidRDefault="009A6F4A">
            <w:r>
              <w:t>P009</w:t>
            </w:r>
          </w:p>
        </w:tc>
      </w:tr>
      <w:tr w:rsidR="00382461" w14:paraId="504F4F4C" w14:textId="77777777">
        <w:tc>
          <w:tcPr>
            <w:tcW w:w="0" w:type="auto"/>
            <w:vAlign w:val="center"/>
          </w:tcPr>
          <w:p w14:paraId="62AA7F96" w14:textId="77777777" w:rsidR="00382461" w:rsidRDefault="009A6F4A">
            <w:r>
              <w:t>Process Step ID</w:t>
            </w:r>
          </w:p>
        </w:tc>
        <w:tc>
          <w:tcPr>
            <w:tcW w:w="0" w:type="auto"/>
            <w:vAlign w:val="center"/>
          </w:tcPr>
          <w:p w14:paraId="41ED868B" w14:textId="77777777" w:rsidR="00382461" w:rsidRDefault="009A6F4A">
            <w:r>
              <w:t>P008</w:t>
            </w:r>
          </w:p>
        </w:tc>
      </w:tr>
      <w:tr w:rsidR="00382461" w14:paraId="4CE0B5FF" w14:textId="77777777">
        <w:tc>
          <w:tcPr>
            <w:tcW w:w="0" w:type="auto"/>
            <w:vAlign w:val="center"/>
          </w:tcPr>
          <w:p w14:paraId="0DA1F76C" w14:textId="77777777" w:rsidR="00382461" w:rsidRDefault="009A6F4A">
            <w:r>
              <w:t>Shape Type</w:t>
            </w:r>
          </w:p>
        </w:tc>
        <w:tc>
          <w:tcPr>
            <w:tcW w:w="0" w:type="auto"/>
            <w:vAlign w:val="center"/>
          </w:tcPr>
          <w:p w14:paraId="199D916D" w14:textId="77777777" w:rsidR="00382461" w:rsidRDefault="009A6F4A">
            <w:r>
              <w:t>Process</w:t>
            </w:r>
          </w:p>
        </w:tc>
      </w:tr>
      <w:tr w:rsidR="00382461" w14:paraId="5A49C1D7" w14:textId="77777777">
        <w:tc>
          <w:tcPr>
            <w:tcW w:w="0" w:type="auto"/>
            <w:vAlign w:val="center"/>
          </w:tcPr>
          <w:p w14:paraId="63B2E8B4" w14:textId="77777777" w:rsidR="00382461" w:rsidRDefault="009A6F4A">
            <w:r>
              <w:t>Connected Step(s)</w:t>
            </w:r>
          </w:p>
        </w:tc>
        <w:tc>
          <w:tcPr>
            <w:tcW w:w="0" w:type="auto"/>
            <w:vAlign w:val="center"/>
          </w:tcPr>
          <w:p w14:paraId="61961EE6" w14:textId="77777777" w:rsidR="00382461" w:rsidRDefault="009A6F4A">
            <w:hyperlink w:anchor="Page0/53" w:history="1">
              <w:r>
                <w:rPr>
                  <w:rStyle w:val="Hyperlink"/>
                  <w:color w:val="0563C1" w:themeColor="hyperlink"/>
                </w:rPr>
                <w:t>Need Excel data workbook?</w:t>
              </w:r>
            </w:hyperlink>
          </w:p>
          <w:p w14:paraId="572C51C4" w14:textId="77777777" w:rsidR="00382461" w:rsidRDefault="009A6F4A">
            <w:hyperlink w:anchor="Page0/55" w:history="1">
              <w:r>
                <w:rPr>
                  <w:rStyle w:val="Hyperlink"/>
                  <w:color w:val="0563C1" w:themeColor="hyperlink"/>
                </w:rPr>
                <w:t>Enter data</w:t>
              </w:r>
            </w:hyperlink>
          </w:p>
        </w:tc>
      </w:tr>
    </w:tbl>
    <w:p w14:paraId="5A9E35B0" w14:textId="77777777" w:rsidR="00382461" w:rsidRDefault="00382461"/>
    <w:p w14:paraId="027E7FF3" w14:textId="77777777" w:rsidR="00382461" w:rsidRDefault="009A6F4A">
      <w:pPr>
        <w:pStyle w:val="Heading2"/>
        <w:keepNext/>
      </w:pPr>
      <w:bookmarkStart w:id="85" w:name="Page0/55"/>
      <w:bookmarkStart w:id="86" w:name="_Toc126500960"/>
      <w:bookmarkEnd w:id="85"/>
      <w:r>
        <w:t>Enter data</w:t>
      </w:r>
      <w:bookmarkEnd w:id="86"/>
    </w:p>
    <w:p w14:paraId="49FF4D0B" w14:textId="77777777" w:rsidR="00382461" w:rsidRDefault="00382461">
      <w:pPr>
        <w:keepNext/>
      </w:pPr>
    </w:p>
    <w:p w14:paraId="623B6894" w14:textId="77777777" w:rsidR="00382461" w:rsidRDefault="009A6F4A">
      <w:pPr>
        <w:ind w:left="360"/>
      </w:pPr>
      <w:r>
        <w:rPr>
          <w:noProof/>
        </w:rPr>
        <w:drawing>
          <wp:inline distT="0" distB="0" distL="0" distR="0" wp14:anchorId="457E9235" wp14:editId="23BBDD69">
            <wp:extent cx="2753591" cy="2721292"/>
            <wp:effectExtent l="1905" t="19050" r="2667" b="2603"/>
            <wp:docPr id="44" name="Page0_55" descr="P009-Process-Excel-Data setup-Enter data" title="Enter d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_55.Emf"/>
                    <pic:cNvPicPr/>
                  </pic:nvPicPr>
                  <pic:blipFill>
                    <a:blip r:embed="rId53" cstate="print">
                      <a:extLst>
                        <a:ext uri="ad45cce9-2ff1-4cd7-a359-6e9d77069ae0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591" cy="272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7CE7C" w14:textId="77777777" w:rsidR="00382461" w:rsidRDefault="00382461"/>
    <w:tbl>
      <w:tblPr>
        <w:tblStyle w:val="TableGrid"/>
        <w:tblW w:w="0" w:type="auto"/>
        <w:tblInd w:w="360" w:type="dxa"/>
        <w:tblBorders>
          <w:top w:val="single" w:sz="0" w:space="0" w:color="A6A6A6"/>
          <w:left w:val="single" w:sz="0" w:space="0" w:color="A6A6A6"/>
          <w:bottom w:val="single" w:sz="0" w:space="0" w:color="A6A6A6"/>
          <w:right w:val="single" w:sz="0" w:space="0" w:color="A6A6A6"/>
          <w:insideH w:val="single" w:sz="0" w:space="0" w:color="A6A6A6"/>
          <w:insideV w:val="single" w:sz="0" w:space="0" w:color="A6A6A6"/>
        </w:tblBorders>
        <w:tblLook w:val="04A0" w:firstRow="1" w:lastRow="0" w:firstColumn="1" w:lastColumn="0" w:noHBand="0" w:noVBand="1"/>
      </w:tblPr>
      <w:tblGrid>
        <w:gridCol w:w="2419"/>
        <w:gridCol w:w="3973"/>
      </w:tblGrid>
      <w:tr w:rsidR="00382461" w14:paraId="2C6DAE96" w14:textId="77777777">
        <w:tc>
          <w:tcPr>
            <w:tcW w:w="0" w:type="auto"/>
            <w:vAlign w:val="center"/>
          </w:tcPr>
          <w:p w14:paraId="3E2920EC" w14:textId="77777777" w:rsidR="00382461" w:rsidRDefault="009A6F4A">
            <w:r>
              <w:t>Phase</w:t>
            </w:r>
          </w:p>
        </w:tc>
        <w:tc>
          <w:tcPr>
            <w:tcW w:w="0" w:type="auto"/>
            <w:vAlign w:val="center"/>
          </w:tcPr>
          <w:p w14:paraId="4AE0C836" w14:textId="77777777" w:rsidR="00382461" w:rsidRDefault="009A6F4A">
            <w:r>
              <w:t>Data setup</w:t>
            </w:r>
          </w:p>
        </w:tc>
      </w:tr>
      <w:tr w:rsidR="00382461" w14:paraId="6DB3FC10" w14:textId="77777777">
        <w:tc>
          <w:tcPr>
            <w:tcW w:w="0" w:type="auto"/>
            <w:vAlign w:val="center"/>
          </w:tcPr>
          <w:p w14:paraId="06CF8AB6" w14:textId="77777777" w:rsidR="00382461" w:rsidRDefault="009A6F4A">
            <w:r>
              <w:t>Process Step Description</w:t>
            </w:r>
          </w:p>
        </w:tc>
        <w:tc>
          <w:tcPr>
            <w:tcW w:w="0" w:type="auto"/>
            <w:vAlign w:val="center"/>
          </w:tcPr>
          <w:p w14:paraId="63090FE7" w14:textId="77777777" w:rsidR="00382461" w:rsidRDefault="009A6F4A">
            <w:r>
              <w:t>Enter data</w:t>
            </w:r>
          </w:p>
        </w:tc>
      </w:tr>
      <w:tr w:rsidR="00382461" w14:paraId="19DDA01A" w14:textId="77777777">
        <w:tc>
          <w:tcPr>
            <w:tcW w:w="0" w:type="auto"/>
            <w:vAlign w:val="center"/>
          </w:tcPr>
          <w:p w14:paraId="2CD9E847" w14:textId="77777777" w:rsidR="00382461" w:rsidRDefault="009A6F4A">
            <w:r>
              <w:t>Alt Description</w:t>
            </w:r>
          </w:p>
        </w:tc>
        <w:tc>
          <w:tcPr>
            <w:tcW w:w="0" w:type="auto"/>
            <w:vAlign w:val="center"/>
          </w:tcPr>
          <w:p w14:paraId="3EB0A603" w14:textId="77777777" w:rsidR="00382461" w:rsidRDefault="009A6F4A">
            <w:r>
              <w:t>P009-Process-Excel-Data setup-Enter data</w:t>
            </w:r>
          </w:p>
        </w:tc>
      </w:tr>
      <w:tr w:rsidR="00382461" w14:paraId="3646D03E" w14:textId="77777777">
        <w:tc>
          <w:tcPr>
            <w:tcW w:w="0" w:type="auto"/>
            <w:vAlign w:val="center"/>
          </w:tcPr>
          <w:p w14:paraId="6653C535" w14:textId="77777777" w:rsidR="00382461" w:rsidRDefault="009A6F4A">
            <w:r>
              <w:t>Connector Label</w:t>
            </w:r>
          </w:p>
        </w:tc>
        <w:tc>
          <w:tcPr>
            <w:tcW w:w="0" w:type="auto"/>
            <w:vAlign w:val="center"/>
          </w:tcPr>
          <w:p w14:paraId="36C17233" w14:textId="77777777" w:rsidR="00382461" w:rsidRDefault="00382461"/>
        </w:tc>
      </w:tr>
      <w:tr w:rsidR="00382461" w14:paraId="12965426" w14:textId="77777777">
        <w:tc>
          <w:tcPr>
            <w:tcW w:w="0" w:type="auto"/>
            <w:vAlign w:val="center"/>
          </w:tcPr>
          <w:p w14:paraId="55AF9976" w14:textId="77777777" w:rsidR="00382461" w:rsidRDefault="009A6F4A">
            <w:r>
              <w:t>Function</w:t>
            </w:r>
          </w:p>
        </w:tc>
        <w:tc>
          <w:tcPr>
            <w:tcW w:w="0" w:type="auto"/>
            <w:vAlign w:val="center"/>
          </w:tcPr>
          <w:p w14:paraId="4C9F33E2" w14:textId="77777777" w:rsidR="00382461" w:rsidRDefault="009A6F4A">
            <w:r>
              <w:t>Excel</w:t>
            </w:r>
          </w:p>
        </w:tc>
      </w:tr>
      <w:tr w:rsidR="00382461" w14:paraId="664867B0" w14:textId="77777777">
        <w:tc>
          <w:tcPr>
            <w:tcW w:w="0" w:type="auto"/>
            <w:vAlign w:val="center"/>
          </w:tcPr>
          <w:p w14:paraId="2C26F0A0" w14:textId="77777777" w:rsidR="00382461" w:rsidRDefault="009A6F4A">
            <w:r>
              <w:t>Next Step ID</w:t>
            </w:r>
          </w:p>
        </w:tc>
        <w:tc>
          <w:tcPr>
            <w:tcW w:w="0" w:type="auto"/>
            <w:vAlign w:val="center"/>
          </w:tcPr>
          <w:p w14:paraId="6CE9F427" w14:textId="77777777" w:rsidR="00382461" w:rsidRDefault="009A6F4A">
            <w:r>
              <w:t>P010</w:t>
            </w:r>
          </w:p>
        </w:tc>
      </w:tr>
      <w:tr w:rsidR="00382461" w14:paraId="4D0ED362" w14:textId="77777777">
        <w:tc>
          <w:tcPr>
            <w:tcW w:w="0" w:type="auto"/>
            <w:vAlign w:val="center"/>
          </w:tcPr>
          <w:p w14:paraId="02BEBDF5" w14:textId="77777777" w:rsidR="00382461" w:rsidRDefault="009A6F4A">
            <w:r>
              <w:t>Process Step ID</w:t>
            </w:r>
          </w:p>
        </w:tc>
        <w:tc>
          <w:tcPr>
            <w:tcW w:w="0" w:type="auto"/>
            <w:vAlign w:val="center"/>
          </w:tcPr>
          <w:p w14:paraId="6A8A0C82" w14:textId="77777777" w:rsidR="00382461" w:rsidRDefault="009A6F4A">
            <w:r>
              <w:t>P009</w:t>
            </w:r>
          </w:p>
        </w:tc>
      </w:tr>
      <w:tr w:rsidR="00382461" w14:paraId="33C7723C" w14:textId="77777777">
        <w:tc>
          <w:tcPr>
            <w:tcW w:w="0" w:type="auto"/>
            <w:vAlign w:val="center"/>
          </w:tcPr>
          <w:p w14:paraId="4CD0469E" w14:textId="77777777" w:rsidR="00382461" w:rsidRDefault="009A6F4A">
            <w:r>
              <w:t>Shape Type</w:t>
            </w:r>
          </w:p>
        </w:tc>
        <w:tc>
          <w:tcPr>
            <w:tcW w:w="0" w:type="auto"/>
            <w:vAlign w:val="center"/>
          </w:tcPr>
          <w:p w14:paraId="6D320A71" w14:textId="77777777" w:rsidR="00382461" w:rsidRDefault="009A6F4A">
            <w:r>
              <w:t>Process</w:t>
            </w:r>
          </w:p>
        </w:tc>
      </w:tr>
      <w:tr w:rsidR="00382461" w14:paraId="5D831134" w14:textId="77777777">
        <w:tc>
          <w:tcPr>
            <w:tcW w:w="0" w:type="auto"/>
            <w:vAlign w:val="center"/>
          </w:tcPr>
          <w:p w14:paraId="057631E8" w14:textId="77777777" w:rsidR="00382461" w:rsidRDefault="009A6F4A">
            <w:r>
              <w:t>Connected Step(s)</w:t>
            </w:r>
          </w:p>
        </w:tc>
        <w:tc>
          <w:tcPr>
            <w:tcW w:w="0" w:type="auto"/>
            <w:vAlign w:val="center"/>
          </w:tcPr>
          <w:p w14:paraId="2265370C" w14:textId="77777777" w:rsidR="00382461" w:rsidRDefault="009A6F4A">
            <w:hyperlink w:anchor="Page0/54" w:history="1">
              <w:r>
                <w:rPr>
                  <w:rStyle w:val="Hyperlink"/>
                  <w:color w:val="0563C1" w:themeColor="hyperlink"/>
                </w:rPr>
                <w:t>Select Excel data template</w:t>
              </w:r>
            </w:hyperlink>
          </w:p>
          <w:p w14:paraId="1FFD8FD1" w14:textId="77777777" w:rsidR="00382461" w:rsidRDefault="009A6F4A">
            <w:hyperlink w:anchor="Page0/56" w:history="1">
              <w:r>
                <w:rPr>
                  <w:rStyle w:val="Hyperlink"/>
                  <w:color w:val="0563C1" w:themeColor="hyperlink"/>
                </w:rPr>
                <w:t>Save Excel workbook</w:t>
              </w:r>
            </w:hyperlink>
          </w:p>
        </w:tc>
      </w:tr>
    </w:tbl>
    <w:p w14:paraId="0837CE49" w14:textId="77777777" w:rsidR="00382461" w:rsidRDefault="00382461"/>
    <w:p w14:paraId="5FF18A8E" w14:textId="77777777" w:rsidR="00382461" w:rsidRDefault="009A6F4A">
      <w:pPr>
        <w:pStyle w:val="Heading2"/>
        <w:keepNext/>
      </w:pPr>
      <w:bookmarkStart w:id="87" w:name="Page0/56"/>
      <w:bookmarkStart w:id="88" w:name="_Toc126500961"/>
      <w:bookmarkEnd w:id="87"/>
      <w:r>
        <w:lastRenderedPageBreak/>
        <w:t>Save Excel workbook</w:t>
      </w:r>
      <w:bookmarkEnd w:id="88"/>
    </w:p>
    <w:p w14:paraId="505D40BA" w14:textId="77777777" w:rsidR="00382461" w:rsidRDefault="00382461">
      <w:pPr>
        <w:keepNext/>
      </w:pPr>
    </w:p>
    <w:p w14:paraId="248902ED" w14:textId="77777777" w:rsidR="00382461" w:rsidRDefault="009A6F4A">
      <w:pPr>
        <w:ind w:left="360"/>
      </w:pPr>
      <w:r>
        <w:rPr>
          <w:noProof/>
        </w:rPr>
        <w:drawing>
          <wp:inline distT="0" distB="0" distL="0" distR="0" wp14:anchorId="7929DD08" wp14:editId="56117E95">
            <wp:extent cx="1923505" cy="3619741"/>
            <wp:effectExtent l="1905" t="19050" r="2667" b="2603"/>
            <wp:docPr id="45" name="Page0_56" descr="P010-Process-Excel-Data setup-Save Excel workbook" title="Save Excel workboo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_56.Emf"/>
                    <pic:cNvPicPr/>
                  </pic:nvPicPr>
                  <pic:blipFill>
                    <a:blip r:embed="rId54" cstate="print">
                      <a:extLst>
                        <a:ext uri="4f114dda-863a-40be-a07f-bc6eceb6a776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3505" cy="3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21265" w14:textId="77777777" w:rsidR="00382461" w:rsidRDefault="00382461"/>
    <w:tbl>
      <w:tblPr>
        <w:tblStyle w:val="TableGrid"/>
        <w:tblW w:w="0" w:type="auto"/>
        <w:tblInd w:w="360" w:type="dxa"/>
        <w:tblBorders>
          <w:top w:val="single" w:sz="0" w:space="0" w:color="A6A6A6"/>
          <w:left w:val="single" w:sz="0" w:space="0" w:color="A6A6A6"/>
          <w:bottom w:val="single" w:sz="0" w:space="0" w:color="A6A6A6"/>
          <w:right w:val="single" w:sz="0" w:space="0" w:color="A6A6A6"/>
          <w:insideH w:val="single" w:sz="0" w:space="0" w:color="A6A6A6"/>
          <w:insideV w:val="single" w:sz="0" w:space="0" w:color="A6A6A6"/>
        </w:tblBorders>
        <w:tblLook w:val="04A0" w:firstRow="1" w:lastRow="0" w:firstColumn="1" w:lastColumn="0" w:noHBand="0" w:noVBand="1"/>
      </w:tblPr>
      <w:tblGrid>
        <w:gridCol w:w="2419"/>
        <w:gridCol w:w="4909"/>
      </w:tblGrid>
      <w:tr w:rsidR="00382461" w14:paraId="13EC045C" w14:textId="77777777">
        <w:tc>
          <w:tcPr>
            <w:tcW w:w="0" w:type="auto"/>
            <w:vAlign w:val="center"/>
          </w:tcPr>
          <w:p w14:paraId="7CC86D6D" w14:textId="77777777" w:rsidR="00382461" w:rsidRDefault="009A6F4A">
            <w:r>
              <w:t>Phase</w:t>
            </w:r>
          </w:p>
        </w:tc>
        <w:tc>
          <w:tcPr>
            <w:tcW w:w="0" w:type="auto"/>
            <w:vAlign w:val="center"/>
          </w:tcPr>
          <w:p w14:paraId="301AEC67" w14:textId="77777777" w:rsidR="00382461" w:rsidRDefault="009A6F4A">
            <w:r>
              <w:t>Data setup</w:t>
            </w:r>
          </w:p>
        </w:tc>
      </w:tr>
      <w:tr w:rsidR="00382461" w14:paraId="63B72374" w14:textId="77777777">
        <w:tc>
          <w:tcPr>
            <w:tcW w:w="0" w:type="auto"/>
            <w:vAlign w:val="center"/>
          </w:tcPr>
          <w:p w14:paraId="60700833" w14:textId="77777777" w:rsidR="00382461" w:rsidRDefault="009A6F4A">
            <w:r>
              <w:t>Process Step Description</w:t>
            </w:r>
          </w:p>
        </w:tc>
        <w:tc>
          <w:tcPr>
            <w:tcW w:w="0" w:type="auto"/>
            <w:vAlign w:val="center"/>
          </w:tcPr>
          <w:p w14:paraId="44F77102" w14:textId="77777777" w:rsidR="00382461" w:rsidRDefault="009A6F4A">
            <w:r>
              <w:t>Save Excel workbook</w:t>
            </w:r>
          </w:p>
        </w:tc>
      </w:tr>
      <w:tr w:rsidR="00382461" w14:paraId="707629D6" w14:textId="77777777">
        <w:tc>
          <w:tcPr>
            <w:tcW w:w="0" w:type="auto"/>
            <w:vAlign w:val="center"/>
          </w:tcPr>
          <w:p w14:paraId="03D80F28" w14:textId="77777777" w:rsidR="00382461" w:rsidRDefault="009A6F4A">
            <w:r>
              <w:t>Alt Description</w:t>
            </w:r>
          </w:p>
        </w:tc>
        <w:tc>
          <w:tcPr>
            <w:tcW w:w="0" w:type="auto"/>
            <w:vAlign w:val="center"/>
          </w:tcPr>
          <w:p w14:paraId="12CA283B" w14:textId="77777777" w:rsidR="00382461" w:rsidRDefault="009A6F4A">
            <w:r>
              <w:t>P010-Process-Excel-Data setup-Save Excel workbook</w:t>
            </w:r>
          </w:p>
        </w:tc>
      </w:tr>
      <w:tr w:rsidR="00382461" w14:paraId="3A848033" w14:textId="77777777">
        <w:tc>
          <w:tcPr>
            <w:tcW w:w="0" w:type="auto"/>
            <w:vAlign w:val="center"/>
          </w:tcPr>
          <w:p w14:paraId="002FDEBF" w14:textId="77777777" w:rsidR="00382461" w:rsidRDefault="009A6F4A">
            <w:r>
              <w:t>Connector Label</w:t>
            </w:r>
          </w:p>
        </w:tc>
        <w:tc>
          <w:tcPr>
            <w:tcW w:w="0" w:type="auto"/>
            <w:vAlign w:val="center"/>
          </w:tcPr>
          <w:p w14:paraId="4780FD5C" w14:textId="77777777" w:rsidR="00382461" w:rsidRDefault="00382461"/>
        </w:tc>
      </w:tr>
      <w:tr w:rsidR="00382461" w14:paraId="69624B45" w14:textId="77777777">
        <w:tc>
          <w:tcPr>
            <w:tcW w:w="0" w:type="auto"/>
            <w:vAlign w:val="center"/>
          </w:tcPr>
          <w:p w14:paraId="0836FB39" w14:textId="77777777" w:rsidR="00382461" w:rsidRDefault="009A6F4A">
            <w:r>
              <w:t>Function</w:t>
            </w:r>
          </w:p>
        </w:tc>
        <w:tc>
          <w:tcPr>
            <w:tcW w:w="0" w:type="auto"/>
            <w:vAlign w:val="center"/>
          </w:tcPr>
          <w:p w14:paraId="40507341" w14:textId="77777777" w:rsidR="00382461" w:rsidRDefault="009A6F4A">
            <w:r>
              <w:t>Excel</w:t>
            </w:r>
          </w:p>
        </w:tc>
      </w:tr>
      <w:tr w:rsidR="00382461" w14:paraId="3C2F8008" w14:textId="77777777">
        <w:tc>
          <w:tcPr>
            <w:tcW w:w="0" w:type="auto"/>
            <w:vAlign w:val="center"/>
          </w:tcPr>
          <w:p w14:paraId="7AEE7AEB" w14:textId="77777777" w:rsidR="00382461" w:rsidRDefault="009A6F4A">
            <w:r>
              <w:t>Next Step ID</w:t>
            </w:r>
          </w:p>
        </w:tc>
        <w:tc>
          <w:tcPr>
            <w:tcW w:w="0" w:type="auto"/>
            <w:vAlign w:val="center"/>
          </w:tcPr>
          <w:p w14:paraId="29EE75F2" w14:textId="77777777" w:rsidR="00382461" w:rsidRDefault="009A6F4A">
            <w:r>
              <w:t>P011</w:t>
            </w:r>
          </w:p>
        </w:tc>
      </w:tr>
      <w:tr w:rsidR="00382461" w14:paraId="53FCAA3C" w14:textId="77777777">
        <w:tc>
          <w:tcPr>
            <w:tcW w:w="0" w:type="auto"/>
            <w:vAlign w:val="center"/>
          </w:tcPr>
          <w:p w14:paraId="054F98D0" w14:textId="77777777" w:rsidR="00382461" w:rsidRDefault="009A6F4A">
            <w:r>
              <w:t>Process Step ID</w:t>
            </w:r>
          </w:p>
        </w:tc>
        <w:tc>
          <w:tcPr>
            <w:tcW w:w="0" w:type="auto"/>
            <w:vAlign w:val="center"/>
          </w:tcPr>
          <w:p w14:paraId="59A6183C" w14:textId="77777777" w:rsidR="00382461" w:rsidRDefault="009A6F4A">
            <w:r>
              <w:t>P010</w:t>
            </w:r>
          </w:p>
        </w:tc>
      </w:tr>
      <w:tr w:rsidR="00382461" w14:paraId="647F99C4" w14:textId="77777777">
        <w:tc>
          <w:tcPr>
            <w:tcW w:w="0" w:type="auto"/>
            <w:vAlign w:val="center"/>
          </w:tcPr>
          <w:p w14:paraId="1F1BA3FA" w14:textId="77777777" w:rsidR="00382461" w:rsidRDefault="009A6F4A">
            <w:r>
              <w:t>Shape Type</w:t>
            </w:r>
          </w:p>
        </w:tc>
        <w:tc>
          <w:tcPr>
            <w:tcW w:w="0" w:type="auto"/>
            <w:vAlign w:val="center"/>
          </w:tcPr>
          <w:p w14:paraId="026E820B" w14:textId="77777777" w:rsidR="00382461" w:rsidRDefault="009A6F4A">
            <w:r>
              <w:t>Process</w:t>
            </w:r>
          </w:p>
        </w:tc>
      </w:tr>
      <w:tr w:rsidR="00382461" w14:paraId="6FA90AE9" w14:textId="77777777">
        <w:tc>
          <w:tcPr>
            <w:tcW w:w="0" w:type="auto"/>
            <w:vAlign w:val="center"/>
          </w:tcPr>
          <w:p w14:paraId="0E3ACFC5" w14:textId="77777777" w:rsidR="00382461" w:rsidRDefault="009A6F4A">
            <w:r>
              <w:t>Connected Step(s)</w:t>
            </w:r>
          </w:p>
        </w:tc>
        <w:tc>
          <w:tcPr>
            <w:tcW w:w="0" w:type="auto"/>
            <w:vAlign w:val="center"/>
          </w:tcPr>
          <w:p w14:paraId="014181B3" w14:textId="77777777" w:rsidR="00382461" w:rsidRDefault="009A6F4A">
            <w:hyperlink w:anchor="Page0/55" w:history="1">
              <w:r>
                <w:rPr>
                  <w:rStyle w:val="Hyperlink"/>
                  <w:color w:val="0563C1" w:themeColor="hyperlink"/>
                </w:rPr>
                <w:t>Enter data</w:t>
              </w:r>
            </w:hyperlink>
          </w:p>
          <w:p w14:paraId="49196E4B" w14:textId="77777777" w:rsidR="00382461" w:rsidRDefault="009A6F4A">
            <w:hyperlink w:anchor="Page0/57" w:history="1">
              <w:r>
                <w:rPr>
                  <w:rStyle w:val="Hyperlink"/>
                  <w:color w:val="0563C1" w:themeColor="hyperlink"/>
                </w:rPr>
                <w:t>Select Create</w:t>
              </w:r>
            </w:hyperlink>
          </w:p>
        </w:tc>
      </w:tr>
    </w:tbl>
    <w:p w14:paraId="431485E1" w14:textId="77777777" w:rsidR="00382461" w:rsidRDefault="00382461"/>
    <w:p w14:paraId="0560DEAF" w14:textId="77777777" w:rsidR="00382461" w:rsidRDefault="009A6F4A">
      <w:pPr>
        <w:pStyle w:val="Heading2"/>
        <w:keepNext/>
      </w:pPr>
      <w:bookmarkStart w:id="89" w:name="Page0/52"/>
      <w:bookmarkStart w:id="90" w:name="_Toc126500962"/>
      <w:bookmarkEnd w:id="89"/>
      <w:r>
        <w:t>Select Cross-Functional Flowchart - Data Visualizer</w:t>
      </w:r>
      <w:bookmarkEnd w:id="90"/>
    </w:p>
    <w:p w14:paraId="704BA029" w14:textId="77777777" w:rsidR="00382461" w:rsidRDefault="00382461">
      <w:pPr>
        <w:keepNext/>
      </w:pPr>
    </w:p>
    <w:p w14:paraId="204C34C4" w14:textId="77777777" w:rsidR="00382461" w:rsidRDefault="009A6F4A">
      <w:pPr>
        <w:ind w:left="360"/>
      </w:pPr>
      <w:r>
        <w:rPr>
          <w:noProof/>
        </w:rPr>
        <w:drawing>
          <wp:inline distT="0" distB="0" distL="0" distR="0" wp14:anchorId="7831EB93" wp14:editId="2E275140">
            <wp:extent cx="3029794" cy="1322475"/>
            <wp:effectExtent l="1905" t="19050" r="2667" b="2603"/>
            <wp:docPr id="47" name="Page0_52" descr="P006-Process-Visio-Backstage-Select Cross-Functional Flowchart - Data Visualizer" title="Select Cross-Functional Flowchart - Data Visualiz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0_52.Emf"/>
                    <pic:cNvPicPr/>
                  </pic:nvPicPr>
                  <pic:blipFill>
                    <a:blip r:embed="rId55" cstate="print">
                      <a:extLst>
                        <a:ext uri="4ea957ab-ea33-4997-a2d6-5e438c6fc861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794" cy="13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0FE06" w14:textId="77777777" w:rsidR="00382461" w:rsidRDefault="00382461"/>
    <w:tbl>
      <w:tblPr>
        <w:tblStyle w:val="TableGrid"/>
        <w:tblW w:w="0" w:type="auto"/>
        <w:tblInd w:w="360" w:type="dxa"/>
        <w:tblBorders>
          <w:top w:val="single" w:sz="0" w:space="0" w:color="A6A6A6"/>
          <w:left w:val="single" w:sz="0" w:space="0" w:color="A6A6A6"/>
          <w:bottom w:val="single" w:sz="0" w:space="0" w:color="A6A6A6"/>
          <w:right w:val="single" w:sz="0" w:space="0" w:color="A6A6A6"/>
          <w:insideH w:val="single" w:sz="0" w:space="0" w:color="A6A6A6"/>
          <w:insideV w:val="single" w:sz="0" w:space="0" w:color="A6A6A6"/>
        </w:tblBorders>
        <w:tblLook w:val="04A0" w:firstRow="1" w:lastRow="0" w:firstColumn="1" w:lastColumn="0" w:noHBand="0" w:noVBand="1"/>
      </w:tblPr>
      <w:tblGrid>
        <w:gridCol w:w="2343"/>
        <w:gridCol w:w="7043"/>
      </w:tblGrid>
      <w:tr w:rsidR="00382461" w14:paraId="145AB0DF" w14:textId="77777777">
        <w:tc>
          <w:tcPr>
            <w:tcW w:w="0" w:type="auto"/>
            <w:vAlign w:val="center"/>
          </w:tcPr>
          <w:p w14:paraId="236DF636" w14:textId="77777777" w:rsidR="00382461" w:rsidRDefault="009A6F4A">
            <w:r>
              <w:t>Phase</w:t>
            </w:r>
          </w:p>
        </w:tc>
        <w:tc>
          <w:tcPr>
            <w:tcW w:w="0" w:type="auto"/>
            <w:vAlign w:val="center"/>
          </w:tcPr>
          <w:p w14:paraId="4C8B3AC7" w14:textId="77777777" w:rsidR="00382461" w:rsidRDefault="009A6F4A">
            <w:r>
              <w:t>Backstage</w:t>
            </w:r>
          </w:p>
        </w:tc>
      </w:tr>
      <w:tr w:rsidR="00382461" w14:paraId="26C00E60" w14:textId="77777777">
        <w:tc>
          <w:tcPr>
            <w:tcW w:w="0" w:type="auto"/>
            <w:vAlign w:val="center"/>
          </w:tcPr>
          <w:p w14:paraId="764026E9" w14:textId="77777777" w:rsidR="00382461" w:rsidRDefault="009A6F4A">
            <w:r>
              <w:lastRenderedPageBreak/>
              <w:t>Process Step Description</w:t>
            </w:r>
          </w:p>
        </w:tc>
        <w:tc>
          <w:tcPr>
            <w:tcW w:w="0" w:type="auto"/>
            <w:vAlign w:val="center"/>
          </w:tcPr>
          <w:p w14:paraId="1621B8ED" w14:textId="77777777" w:rsidR="00382461" w:rsidRDefault="009A6F4A">
            <w:r>
              <w:t>Select Cross-Functional Flowchart - Data Visualizer</w:t>
            </w:r>
          </w:p>
        </w:tc>
      </w:tr>
      <w:tr w:rsidR="00382461" w14:paraId="297C5E3B" w14:textId="77777777">
        <w:tc>
          <w:tcPr>
            <w:tcW w:w="0" w:type="auto"/>
            <w:vAlign w:val="center"/>
          </w:tcPr>
          <w:p w14:paraId="30F44E25" w14:textId="77777777" w:rsidR="00382461" w:rsidRDefault="009A6F4A">
            <w:r>
              <w:t>Alt Description</w:t>
            </w:r>
          </w:p>
        </w:tc>
        <w:tc>
          <w:tcPr>
            <w:tcW w:w="0" w:type="auto"/>
            <w:vAlign w:val="center"/>
          </w:tcPr>
          <w:p w14:paraId="2766B00B" w14:textId="77777777" w:rsidR="00382461" w:rsidRDefault="009A6F4A">
            <w:r>
              <w:t>P006-Process-</w:t>
            </w:r>
            <w:r>
              <w:t>Visio-Backstage-Select Cross-Functional Flowchart - Data Visualizer</w:t>
            </w:r>
          </w:p>
        </w:tc>
      </w:tr>
      <w:tr w:rsidR="00382461" w14:paraId="0B4EFB22" w14:textId="77777777">
        <w:tc>
          <w:tcPr>
            <w:tcW w:w="0" w:type="auto"/>
            <w:vAlign w:val="center"/>
          </w:tcPr>
          <w:p w14:paraId="2337B4CF" w14:textId="77777777" w:rsidR="00382461" w:rsidRDefault="009A6F4A">
            <w:r>
              <w:t>Connector Label</w:t>
            </w:r>
          </w:p>
        </w:tc>
        <w:tc>
          <w:tcPr>
            <w:tcW w:w="0" w:type="auto"/>
            <w:vAlign w:val="center"/>
          </w:tcPr>
          <w:p w14:paraId="2B202598" w14:textId="77777777" w:rsidR="00382461" w:rsidRDefault="00382461"/>
        </w:tc>
      </w:tr>
      <w:tr w:rsidR="00382461" w14:paraId="79F96FEB" w14:textId="77777777">
        <w:tc>
          <w:tcPr>
            <w:tcW w:w="0" w:type="auto"/>
            <w:vAlign w:val="center"/>
          </w:tcPr>
          <w:p w14:paraId="700502B1" w14:textId="77777777" w:rsidR="00382461" w:rsidRDefault="009A6F4A">
            <w:r>
              <w:t>Function</w:t>
            </w:r>
          </w:p>
        </w:tc>
        <w:tc>
          <w:tcPr>
            <w:tcW w:w="0" w:type="auto"/>
            <w:vAlign w:val="center"/>
          </w:tcPr>
          <w:p w14:paraId="0B453B1D" w14:textId="77777777" w:rsidR="00382461" w:rsidRDefault="009A6F4A">
            <w:r>
              <w:t>Visio</w:t>
            </w:r>
          </w:p>
        </w:tc>
      </w:tr>
      <w:tr w:rsidR="00382461" w14:paraId="3F875C77" w14:textId="77777777">
        <w:tc>
          <w:tcPr>
            <w:tcW w:w="0" w:type="auto"/>
            <w:vAlign w:val="center"/>
          </w:tcPr>
          <w:p w14:paraId="714786E6" w14:textId="77777777" w:rsidR="00382461" w:rsidRDefault="009A6F4A">
            <w:r>
              <w:t>Next Step ID</w:t>
            </w:r>
          </w:p>
        </w:tc>
        <w:tc>
          <w:tcPr>
            <w:tcW w:w="0" w:type="auto"/>
            <w:vAlign w:val="center"/>
          </w:tcPr>
          <w:p w14:paraId="600F218F" w14:textId="77777777" w:rsidR="00382461" w:rsidRDefault="009A6F4A">
            <w:r>
              <w:t>P007</w:t>
            </w:r>
          </w:p>
        </w:tc>
      </w:tr>
      <w:tr w:rsidR="00382461" w14:paraId="7E40639E" w14:textId="77777777">
        <w:tc>
          <w:tcPr>
            <w:tcW w:w="0" w:type="auto"/>
            <w:vAlign w:val="center"/>
          </w:tcPr>
          <w:p w14:paraId="46F32230" w14:textId="77777777" w:rsidR="00382461" w:rsidRDefault="009A6F4A">
            <w:r>
              <w:t>Process Step ID</w:t>
            </w:r>
          </w:p>
        </w:tc>
        <w:tc>
          <w:tcPr>
            <w:tcW w:w="0" w:type="auto"/>
            <w:vAlign w:val="center"/>
          </w:tcPr>
          <w:p w14:paraId="787366EC" w14:textId="77777777" w:rsidR="00382461" w:rsidRDefault="009A6F4A">
            <w:r>
              <w:t>P006</w:t>
            </w:r>
          </w:p>
        </w:tc>
      </w:tr>
      <w:tr w:rsidR="00382461" w14:paraId="6A7EF0A6" w14:textId="77777777">
        <w:tc>
          <w:tcPr>
            <w:tcW w:w="0" w:type="auto"/>
            <w:vAlign w:val="center"/>
          </w:tcPr>
          <w:p w14:paraId="073A9638" w14:textId="77777777" w:rsidR="00382461" w:rsidRDefault="009A6F4A">
            <w:r>
              <w:t>Shape Type</w:t>
            </w:r>
          </w:p>
        </w:tc>
        <w:tc>
          <w:tcPr>
            <w:tcW w:w="0" w:type="auto"/>
            <w:vAlign w:val="center"/>
          </w:tcPr>
          <w:p w14:paraId="6DA19285" w14:textId="77777777" w:rsidR="00382461" w:rsidRDefault="009A6F4A">
            <w:r>
              <w:t>Process</w:t>
            </w:r>
          </w:p>
        </w:tc>
      </w:tr>
      <w:tr w:rsidR="00382461" w14:paraId="41BB0104" w14:textId="77777777">
        <w:tc>
          <w:tcPr>
            <w:tcW w:w="0" w:type="auto"/>
            <w:vAlign w:val="center"/>
          </w:tcPr>
          <w:p w14:paraId="22E305B8" w14:textId="77777777" w:rsidR="00382461" w:rsidRDefault="009A6F4A">
            <w:r>
              <w:t>Connected Step(s)</w:t>
            </w:r>
          </w:p>
        </w:tc>
        <w:tc>
          <w:tcPr>
            <w:tcW w:w="0" w:type="auto"/>
            <w:vAlign w:val="center"/>
          </w:tcPr>
          <w:p w14:paraId="7A5F2F85" w14:textId="77777777" w:rsidR="00382461" w:rsidRDefault="009A6F4A">
            <w:hyperlink w:anchor="Page0/50" w:history="1">
              <w:r>
                <w:rPr>
                  <w:rStyle w:val="Hyperlink"/>
                  <w:color w:val="0563C1" w:themeColor="hyperlink"/>
                </w:rPr>
                <w:t>Do you need swimlanes?</w:t>
              </w:r>
            </w:hyperlink>
          </w:p>
          <w:p w14:paraId="30AEECB1" w14:textId="77777777" w:rsidR="00382461" w:rsidRDefault="009A6F4A">
            <w:hyperlink w:anchor="Page0/53" w:history="1">
              <w:r>
                <w:rPr>
                  <w:rStyle w:val="Hyperlink"/>
                  <w:color w:val="0563C1" w:themeColor="hyperlink"/>
                </w:rPr>
                <w:t>Need Excel data workbook?</w:t>
              </w:r>
            </w:hyperlink>
          </w:p>
        </w:tc>
      </w:tr>
    </w:tbl>
    <w:p w14:paraId="3E22D191" w14:textId="77777777" w:rsidR="00382461" w:rsidRDefault="00382461"/>
    <w:sectPr w:rsidR="00382461" w:rsidSect="00B96E9B">
      <w:footerReference w:type="default" r:id="rId56"/>
      <w:pgSz w:w="11906" w:h="16838" w:code="9"/>
      <w:pgMar w:top="1080" w:right="1080" w:bottom="1080" w:left="1080" w:header="446" w:footer="288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9C70E4" w14:textId="77777777" w:rsidR="00093D8C" w:rsidRDefault="00093D8C" w:rsidP="00BC0B89">
      <w:pPr>
        <w:spacing w:after="0" w:line="240" w:lineRule="auto"/>
      </w:pPr>
      <w:r>
        <w:separator/>
      </w:r>
    </w:p>
  </w:endnote>
  <w:endnote w:type="continuationSeparator" w:id="0">
    <w:p w14:paraId="6568978C" w14:textId="77777777" w:rsidR="00093D8C" w:rsidRDefault="00093D8C" w:rsidP="00BC0B89">
      <w:pPr>
        <w:spacing w:after="0" w:line="240" w:lineRule="auto"/>
      </w:pPr>
      <w:r>
        <w:continuationSeparator/>
      </w:r>
    </w:p>
  </w:endnote>
  <w:endnote w:type="continuationNotice" w:id="1">
    <w:p w14:paraId="7BA89604" w14:textId="77777777" w:rsidR="00093D8C" w:rsidRDefault="00093D8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9274AD" w14:textId="77777777" w:rsidR="00E516E8" w:rsidRDefault="008C1017">
    <w:pPr>
      <w:pStyle w:val="Footer"/>
      <w:jc w:val="right"/>
    </w:pPr>
    <w:r>
      <w:rPr>
        <w:noProof/>
      </w:rPr>
      <mc:AlternateContent>
        <mc:Choice Requires="wps">
          <w:drawing>
            <wp:anchor distT="45720" distB="45720" distL="114300" distR="114300" simplePos="0" relativeHeight="251658240" behindDoc="0" locked="0" layoutInCell="1" allowOverlap="1" wp14:anchorId="03EFFA6F" wp14:editId="28673656">
              <wp:simplePos x="0" y="0"/>
              <wp:positionH relativeFrom="margin">
                <wp:align>left</wp:align>
              </wp:positionH>
              <wp:positionV relativeFrom="paragraph">
                <wp:posOffset>138826</wp:posOffset>
              </wp:positionV>
              <wp:extent cx="2242185" cy="1404620"/>
              <wp:effectExtent l="0" t="0" r="0" b="1905"/>
              <wp:wrapSquare wrapText="bothSides"/>
              <wp:docPr id="46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42457" cy="14046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olor w:val="808080" w:themeColor="background1" w:themeShade="80"/>
                              <w:sz w:val="20"/>
                              <w:szCs w:val="20"/>
                            </w:rPr>
                            <w:alias w:val="Title"/>
                            <w:tag w:val=""/>
                            <w:id w:val="1287618776"/>
                            <w:placeholder>
                              <w:docPart w:val="1BD5572AFFEE4842A298D6DCF22412DE"/>
                            </w:placeholder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34D1789F" w14:textId="77777777" w:rsidR="00E516E8" w:rsidRPr="00E516E8" w:rsidRDefault="00170E5E" w:rsidP="00E516E8">
                              <w:pPr>
                                <w:rPr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Document Title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03EFFA6F" id="_x0000_t202" coordsize="21600,21600" o:spt="202" path="m,l,21600r21600,l21600,xe">
              <v:stroke joinstyle="miter"/>
              <v:path gradientshapeok="t" o:connecttype="rect"/>
            </v:shapetype>
            <v:shape id="_x0000_s1029" type="#_x0000_t202" style="position:absolute;left:0;text-align:left;margin-left:0;margin-top:10.95pt;width:176.55pt;height:110.6pt;z-index:251658240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" filled="f" stroked="f">
              <v:textbox style="mso-fit-shape-to-text:t">
                <w:txbxContent>
                  <w:sdt>
                    <w:sdtPr>
                      <w:rPr>
                        <w:color w:val="808080" w:themeColor="background1" w:themeShade="80"/>
                        <w:sz w:val="20"/>
                        <w:szCs w:val="20"/>
                      </w:rPr>
                      <w:alias w:val="Title"/>
                      <w:tag w:val=""/>
                      <w:id w:val="1287618776"/>
                      <w:placeholder>
                        <w:docPart w:val="1BD5572AFFEE4842A298D6DCF22412DE"/>
                      </w:placeholder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34D1789F" w14:textId="77777777" w:rsidR="00E516E8" w:rsidRPr="00E516E8" w:rsidRDefault="00170E5E" w:rsidP="00E516E8">
                        <w:pPr>
                          <w:rPr>
                            <w:color w:val="808080" w:themeColor="background1" w:themeShade="80"/>
                            <w:sz w:val="20"/>
                            <w:szCs w:val="20"/>
                          </w:rPr>
                        </w:pPr>
                        <w:r>
                          <w:rPr>
                            <w:color w:val="808080" w:themeColor="background1" w:themeShade="80"/>
                            <w:sz w:val="20"/>
                            <w:szCs w:val="20"/>
                          </w:rPr>
                          <w:t>Document Title</w:t>
                        </w:r>
                      </w:p>
                    </w:sdtContent>
                  </w:sdt>
                </w:txbxContent>
              </v:textbox>
              <w10:wrap type="square" anchorx="margin"/>
            </v:shape>
          </w:pict>
        </mc:Fallback>
      </mc:AlternateContent>
    </w:r>
  </w:p>
  <w:p w14:paraId="3292FE65" w14:textId="77777777" w:rsidR="00E516E8" w:rsidRDefault="009A6F4A">
    <w:pPr>
      <w:pStyle w:val="Footer"/>
      <w:jc w:val="right"/>
    </w:pPr>
    <w:sdt>
      <w:sdtPr>
        <w:id w:val="1260801076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E516E8">
          <w:fldChar w:fldCharType="begin"/>
        </w:r>
        <w:r w:rsidR="00E516E8">
          <w:instrText xml:space="preserve"> PAGE   \* MERGEFORMAT </w:instrText>
        </w:r>
        <w:r w:rsidR="00E516E8">
          <w:fldChar w:fldCharType="separate"/>
        </w:r>
        <w:r w:rsidR="00E516E8">
          <w:rPr>
            <w:noProof/>
          </w:rPr>
          <w:t>2</w:t>
        </w:r>
        <w:r w:rsidR="00E516E8">
          <w:rPr>
            <w:noProof/>
          </w:rPr>
          <w:fldChar w:fldCharType="end"/>
        </w:r>
      </w:sdtContent>
    </w:sdt>
  </w:p>
  <w:p w14:paraId="4C363199" w14:textId="77777777" w:rsidR="00E06A3D" w:rsidRDefault="00E06A3D" w:rsidP="00211AF0">
    <w:pPr>
      <w:pStyle w:val="Footer"/>
      <w:pBdr>
        <w:top w:val="single" w:sz="4" w:space="1" w:color="D9D9D9" w:themeColor="background1" w:themeShade="D9"/>
      </w:pBdr>
      <w:tabs>
        <w:tab w:val="clear" w:pos="4513"/>
        <w:tab w:val="clear" w:pos="9026"/>
      </w:tabs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CB6879" w14:textId="77777777" w:rsidR="00093D8C" w:rsidRDefault="00093D8C" w:rsidP="00BC0B89">
      <w:pPr>
        <w:spacing w:after="0" w:line="240" w:lineRule="auto"/>
      </w:pPr>
      <w:r>
        <w:separator/>
      </w:r>
    </w:p>
  </w:footnote>
  <w:footnote w:type="continuationSeparator" w:id="0">
    <w:p w14:paraId="77304C8E" w14:textId="77777777" w:rsidR="00093D8C" w:rsidRDefault="00093D8C" w:rsidP="00BC0B89">
      <w:pPr>
        <w:spacing w:after="0" w:line="240" w:lineRule="auto"/>
      </w:pPr>
      <w:r>
        <w:continuationSeparator/>
      </w:r>
    </w:p>
  </w:footnote>
  <w:footnote w:type="continuationNotice" w:id="1">
    <w:p w14:paraId="7C8A0110" w14:textId="77777777" w:rsidR="00093D8C" w:rsidRDefault="00093D8C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250BCA"/>
    <w:multiLevelType w:val="hybridMultilevel"/>
    <w:tmpl w:val="7F509630"/>
    <w:lvl w:ilvl="0" w:tplc="040C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3362A8"/>
    <w:multiLevelType w:val="hybridMultilevel"/>
    <w:tmpl w:val="CFA0CF32"/>
    <w:lvl w:ilvl="0" w:tplc="040C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DD70316"/>
    <w:multiLevelType w:val="hybridMultilevel"/>
    <w:tmpl w:val="451A625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46050364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720" w:hanging="720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47EF7236"/>
    <w:multiLevelType w:val="hybridMultilevel"/>
    <w:tmpl w:val="28E8B702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02917029">
    <w:abstractNumId w:val="3"/>
  </w:num>
  <w:num w:numId="2" w16cid:durableId="551959931">
    <w:abstractNumId w:val="1"/>
  </w:num>
  <w:num w:numId="3" w16cid:durableId="1582830417">
    <w:abstractNumId w:val="0"/>
  </w:num>
  <w:num w:numId="4" w16cid:durableId="1717050112">
    <w:abstractNumId w:val="4"/>
  </w:num>
  <w:num w:numId="5" w16cid:durableId="168343000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attachedTemplate r:id="rId1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0B89"/>
    <w:rsid w:val="00010924"/>
    <w:rsid w:val="00011B5B"/>
    <w:rsid w:val="000168D7"/>
    <w:rsid w:val="00051DA3"/>
    <w:rsid w:val="00067ED7"/>
    <w:rsid w:val="00093D8C"/>
    <w:rsid w:val="000A333B"/>
    <w:rsid w:val="000B05F8"/>
    <w:rsid w:val="000B2478"/>
    <w:rsid w:val="000C2F1F"/>
    <w:rsid w:val="000F385E"/>
    <w:rsid w:val="00170E5E"/>
    <w:rsid w:val="001A070D"/>
    <w:rsid w:val="001C38BD"/>
    <w:rsid w:val="001D02A4"/>
    <w:rsid w:val="001D1A7F"/>
    <w:rsid w:val="00204886"/>
    <w:rsid w:val="00211AF0"/>
    <w:rsid w:val="002609E3"/>
    <w:rsid w:val="00271957"/>
    <w:rsid w:val="0027701C"/>
    <w:rsid w:val="0028783F"/>
    <w:rsid w:val="002B26FC"/>
    <w:rsid w:val="002B6683"/>
    <w:rsid w:val="002C49D1"/>
    <w:rsid w:val="002E6C39"/>
    <w:rsid w:val="002F18BF"/>
    <w:rsid w:val="0030201E"/>
    <w:rsid w:val="00312A42"/>
    <w:rsid w:val="00312A6F"/>
    <w:rsid w:val="0032276D"/>
    <w:rsid w:val="00382461"/>
    <w:rsid w:val="00391A9D"/>
    <w:rsid w:val="003B4B56"/>
    <w:rsid w:val="003D42FD"/>
    <w:rsid w:val="003D714A"/>
    <w:rsid w:val="0043728D"/>
    <w:rsid w:val="00456E1D"/>
    <w:rsid w:val="0048362D"/>
    <w:rsid w:val="004A1593"/>
    <w:rsid w:val="004C516F"/>
    <w:rsid w:val="005301A9"/>
    <w:rsid w:val="005703C5"/>
    <w:rsid w:val="005740F4"/>
    <w:rsid w:val="0058052F"/>
    <w:rsid w:val="005929D5"/>
    <w:rsid w:val="005C0C39"/>
    <w:rsid w:val="005D4803"/>
    <w:rsid w:val="00604604"/>
    <w:rsid w:val="00622FCC"/>
    <w:rsid w:val="00647BC8"/>
    <w:rsid w:val="0067147A"/>
    <w:rsid w:val="006769E9"/>
    <w:rsid w:val="00691A4F"/>
    <w:rsid w:val="006F583B"/>
    <w:rsid w:val="006F724C"/>
    <w:rsid w:val="00754D44"/>
    <w:rsid w:val="0077737A"/>
    <w:rsid w:val="00796FE4"/>
    <w:rsid w:val="007A1719"/>
    <w:rsid w:val="007A5B55"/>
    <w:rsid w:val="007A5E13"/>
    <w:rsid w:val="007E6CDA"/>
    <w:rsid w:val="007E7AB2"/>
    <w:rsid w:val="0081546E"/>
    <w:rsid w:val="008174FF"/>
    <w:rsid w:val="00850450"/>
    <w:rsid w:val="008804E4"/>
    <w:rsid w:val="00891FA5"/>
    <w:rsid w:val="008971B4"/>
    <w:rsid w:val="008A469D"/>
    <w:rsid w:val="008C1017"/>
    <w:rsid w:val="008D226C"/>
    <w:rsid w:val="008D6670"/>
    <w:rsid w:val="008D6F27"/>
    <w:rsid w:val="008E2037"/>
    <w:rsid w:val="008F5B72"/>
    <w:rsid w:val="00917195"/>
    <w:rsid w:val="00925B67"/>
    <w:rsid w:val="00926746"/>
    <w:rsid w:val="009821CF"/>
    <w:rsid w:val="009A04D8"/>
    <w:rsid w:val="009A65ED"/>
    <w:rsid w:val="009A6F4A"/>
    <w:rsid w:val="009C01A3"/>
    <w:rsid w:val="00A006BD"/>
    <w:rsid w:val="00A12703"/>
    <w:rsid w:val="00A2111E"/>
    <w:rsid w:val="00A263BA"/>
    <w:rsid w:val="00A27B98"/>
    <w:rsid w:val="00A3179D"/>
    <w:rsid w:val="00A41750"/>
    <w:rsid w:val="00A41D0B"/>
    <w:rsid w:val="00A649DB"/>
    <w:rsid w:val="00AA63B7"/>
    <w:rsid w:val="00AB0014"/>
    <w:rsid w:val="00AB56D7"/>
    <w:rsid w:val="00AD1743"/>
    <w:rsid w:val="00AD4000"/>
    <w:rsid w:val="00AF3177"/>
    <w:rsid w:val="00B349E5"/>
    <w:rsid w:val="00B5185A"/>
    <w:rsid w:val="00B616D3"/>
    <w:rsid w:val="00B65AAA"/>
    <w:rsid w:val="00B90B7E"/>
    <w:rsid w:val="00B96E9B"/>
    <w:rsid w:val="00BC0B89"/>
    <w:rsid w:val="00BC1598"/>
    <w:rsid w:val="00BC28DD"/>
    <w:rsid w:val="00BC3A58"/>
    <w:rsid w:val="00BD65AD"/>
    <w:rsid w:val="00BD67AC"/>
    <w:rsid w:val="00BE7BCD"/>
    <w:rsid w:val="00C00FB6"/>
    <w:rsid w:val="00C07094"/>
    <w:rsid w:val="00C35FA7"/>
    <w:rsid w:val="00C63306"/>
    <w:rsid w:val="00C71C6B"/>
    <w:rsid w:val="00C75C0E"/>
    <w:rsid w:val="00C97A13"/>
    <w:rsid w:val="00CA1D0F"/>
    <w:rsid w:val="00CA5C88"/>
    <w:rsid w:val="00CB06CF"/>
    <w:rsid w:val="00CF68D1"/>
    <w:rsid w:val="00D318EE"/>
    <w:rsid w:val="00D41326"/>
    <w:rsid w:val="00DE5315"/>
    <w:rsid w:val="00E06A3D"/>
    <w:rsid w:val="00E06A4E"/>
    <w:rsid w:val="00E070E2"/>
    <w:rsid w:val="00E20598"/>
    <w:rsid w:val="00E321D9"/>
    <w:rsid w:val="00E418AA"/>
    <w:rsid w:val="00E516E8"/>
    <w:rsid w:val="00E5501E"/>
    <w:rsid w:val="00E7473E"/>
    <w:rsid w:val="00E876A4"/>
    <w:rsid w:val="00E95219"/>
    <w:rsid w:val="00EE3562"/>
    <w:rsid w:val="00F12170"/>
    <w:rsid w:val="00F5205E"/>
    <w:rsid w:val="00F814F3"/>
    <w:rsid w:val="00F90227"/>
    <w:rsid w:val="00FA4B63"/>
    <w:rsid w:val="00FC0894"/>
    <w:rsid w:val="00FD7629"/>
    <w:rsid w:val="00FF0C80"/>
    <w:rsid w:val="4A5946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482F983C"/>
  <w15:chartTrackingRefBased/>
  <w15:docId w15:val="{495975D4-E993-406A-8F0F-F1C70BF5B1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HeadingProcessdoc"/>
    <w:next w:val="Normal"/>
    <w:link w:val="Heading1Char"/>
    <w:uiPriority w:val="9"/>
    <w:qFormat/>
    <w:rsid w:val="00E95219"/>
    <w:pPr>
      <w:numPr>
        <w:numId w:val="1"/>
      </w:numPr>
      <w:outlineLvl w:val="0"/>
    </w:pPr>
  </w:style>
  <w:style w:type="paragraph" w:styleId="Heading2">
    <w:name w:val="heading 2"/>
    <w:basedOn w:val="Subtitle"/>
    <w:next w:val="Normal"/>
    <w:link w:val="Heading2Char"/>
    <w:uiPriority w:val="9"/>
    <w:unhideWhenUsed/>
    <w:qFormat/>
    <w:rsid w:val="00E95219"/>
    <w:pPr>
      <w:numPr>
        <w:ilvl w:val="1"/>
        <w:numId w:val="1"/>
      </w:numPr>
      <w:outlineLvl w:val="1"/>
    </w:p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82753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8275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82753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82753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82753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82753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82753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C0B8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0B89"/>
  </w:style>
  <w:style w:type="paragraph" w:styleId="Footer">
    <w:name w:val="footer"/>
    <w:basedOn w:val="Normal"/>
    <w:link w:val="FooterChar"/>
    <w:uiPriority w:val="99"/>
    <w:unhideWhenUsed/>
    <w:rsid w:val="00BC0B8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0B89"/>
  </w:style>
  <w:style w:type="table" w:styleId="TableGrid">
    <w:name w:val="Table Grid"/>
    <w:basedOn w:val="TableNormal"/>
    <w:uiPriority w:val="39"/>
    <w:rsid w:val="007E6C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926746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92674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E95219"/>
    <w:rPr>
      <w:b/>
      <w:sz w:val="32"/>
      <w:szCs w:val="32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926746"/>
    <w:pPr>
      <w:numPr>
        <w:numId w:val="0"/>
      </w:numPr>
      <w:outlineLvl w:val="9"/>
    </w:pPr>
  </w:style>
  <w:style w:type="paragraph" w:customStyle="1" w:styleId="MainTitle">
    <w:name w:val="Main Title"/>
    <w:basedOn w:val="Normal"/>
    <w:link w:val="MainTitleChar"/>
    <w:qFormat/>
    <w:rsid w:val="00E516E8"/>
    <w:rPr>
      <w:b/>
      <w:sz w:val="36"/>
      <w:szCs w:val="36"/>
    </w:rPr>
  </w:style>
  <w:style w:type="paragraph" w:customStyle="1" w:styleId="Subheading1-processdoc">
    <w:name w:val="Subheading 1 - process doc"/>
    <w:basedOn w:val="Normal"/>
    <w:link w:val="Subheading1-processdocChar"/>
    <w:qFormat/>
    <w:rsid w:val="00051DA3"/>
    <w:rPr>
      <w:sz w:val="28"/>
      <w:szCs w:val="28"/>
    </w:rPr>
  </w:style>
  <w:style w:type="character" w:customStyle="1" w:styleId="MainTitleChar">
    <w:name w:val="Main Title Char"/>
    <w:basedOn w:val="DefaultParagraphFont"/>
    <w:link w:val="MainTitle"/>
    <w:rsid w:val="00E516E8"/>
    <w:rPr>
      <w:b/>
      <w:sz w:val="36"/>
      <w:szCs w:val="36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926746"/>
    <w:pPr>
      <w:spacing w:after="100"/>
      <w:ind w:left="220"/>
    </w:pPr>
    <w:rPr>
      <w:rFonts w:eastAsiaTheme="minorEastAsia" w:cs="Times New Roman"/>
    </w:rPr>
  </w:style>
  <w:style w:type="character" w:customStyle="1" w:styleId="Subheading1-processdocChar">
    <w:name w:val="Subheading 1 - process doc Char"/>
    <w:basedOn w:val="DefaultParagraphFont"/>
    <w:link w:val="Subheading1-processdoc"/>
    <w:rsid w:val="00051DA3"/>
    <w:rPr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26746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926746"/>
    <w:pPr>
      <w:spacing w:after="100"/>
      <w:ind w:left="440"/>
    </w:pPr>
    <w:rPr>
      <w:rFonts w:eastAsiaTheme="minorEastAsia" w:cs="Times New Roman"/>
    </w:rPr>
  </w:style>
  <w:style w:type="paragraph" w:styleId="ListParagraph">
    <w:name w:val="List Paragraph"/>
    <w:basedOn w:val="Normal"/>
    <w:uiPriority w:val="34"/>
    <w:qFormat/>
    <w:rsid w:val="00E516E8"/>
    <w:pPr>
      <w:contextualSpacing/>
    </w:pPr>
    <w:rPr>
      <w:color w:val="7F7F7F" w:themeColor="text1" w:themeTint="80"/>
      <w:sz w:val="20"/>
      <w:szCs w:val="20"/>
      <w:shd w:val="clear" w:color="auto" w:fill="FFFFFF"/>
    </w:rPr>
  </w:style>
  <w:style w:type="character" w:styleId="Hyperlink">
    <w:name w:val="Hyperlink"/>
    <w:basedOn w:val="DefaultParagraphFont"/>
    <w:uiPriority w:val="99"/>
    <w:unhideWhenUsed/>
    <w:rsid w:val="00A2111E"/>
    <w:rPr>
      <w:color w:val="BF8F00" w:themeColor="accent4" w:themeShade="BF"/>
      <w:u w:val="single"/>
    </w:rPr>
  </w:style>
  <w:style w:type="table" w:styleId="TableGridLight">
    <w:name w:val="Grid Table Light"/>
    <w:basedOn w:val="TableNormal"/>
    <w:uiPriority w:val="40"/>
    <w:rsid w:val="00A2111E"/>
    <w:pPr>
      <w:spacing w:after="0" w:line="240" w:lineRule="auto"/>
      <w:jc w:val="both"/>
    </w:pPr>
    <w:rPr>
      <w:rFonts w:eastAsiaTheme="minorEastAsia"/>
      <w:lang w:eastAsia="ja-JP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HeadingProcessdoc">
    <w:name w:val="Heading Process doc"/>
    <w:basedOn w:val="Subheading1-processdoc"/>
    <w:link w:val="HeadingProcessdocChar"/>
    <w:qFormat/>
    <w:rsid w:val="00B5185A"/>
    <w:pPr>
      <w:spacing w:after="0"/>
    </w:pPr>
    <w:rPr>
      <w:b/>
      <w:sz w:val="32"/>
      <w:szCs w:val="32"/>
    </w:rPr>
  </w:style>
  <w:style w:type="character" w:customStyle="1" w:styleId="HeadingProcessdocChar">
    <w:name w:val="Heading Process doc Char"/>
    <w:basedOn w:val="Subheading1-processdocChar"/>
    <w:link w:val="HeadingProcessdoc"/>
    <w:rsid w:val="00B5185A"/>
    <w:rPr>
      <w:b/>
      <w:sz w:val="32"/>
      <w:szCs w:val="32"/>
      <w:lang w:val="en-US"/>
    </w:rPr>
  </w:style>
  <w:style w:type="paragraph" w:styleId="Subtitle">
    <w:name w:val="Subtitle"/>
    <w:basedOn w:val="Heading1"/>
    <w:next w:val="Normal"/>
    <w:link w:val="SubtitleChar"/>
    <w:uiPriority w:val="11"/>
    <w:qFormat/>
    <w:rsid w:val="00E95219"/>
    <w:pPr>
      <w:numPr>
        <w:numId w:val="0"/>
      </w:numPr>
    </w:pPr>
  </w:style>
  <w:style w:type="character" w:customStyle="1" w:styleId="SubtitleChar">
    <w:name w:val="Subtitle Char"/>
    <w:basedOn w:val="DefaultParagraphFont"/>
    <w:link w:val="Subtitle"/>
    <w:uiPriority w:val="11"/>
    <w:rsid w:val="00E95219"/>
    <w:rPr>
      <w:b/>
      <w:sz w:val="28"/>
      <w:szCs w:val="2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95219"/>
    <w:rPr>
      <w:b/>
      <w:sz w:val="32"/>
      <w:szCs w:val="32"/>
      <w:lang w:val="en-US"/>
    </w:rPr>
  </w:style>
  <w:style w:type="table" w:styleId="GridTable6Colorful-Accent3">
    <w:name w:val="Grid Table 6 Colorful Accent 3"/>
    <w:basedOn w:val="TableNormal"/>
    <w:uiPriority w:val="51"/>
    <w:rsid w:val="00E95219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4-Accent3">
    <w:name w:val="Grid Table 4 Accent 3"/>
    <w:basedOn w:val="TableNormal"/>
    <w:uiPriority w:val="49"/>
    <w:rsid w:val="00E9521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PlainTable1">
    <w:name w:val="Plain Table 1"/>
    <w:basedOn w:val="TableNormal"/>
    <w:uiPriority w:val="41"/>
    <w:rsid w:val="002609E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PlaceholderText">
    <w:name w:val="Placeholder Text"/>
    <w:basedOn w:val="DefaultParagraphFont"/>
    <w:uiPriority w:val="99"/>
    <w:semiHidden/>
    <w:rsid w:val="00925B67"/>
    <w:rPr>
      <w:color w:val="808080"/>
    </w:rPr>
  </w:style>
  <w:style w:type="paragraph" w:styleId="Revision">
    <w:name w:val="Revision"/>
    <w:hidden/>
    <w:uiPriority w:val="99"/>
    <w:semiHidden/>
    <w:rsid w:val="00925B67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25B6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5B67"/>
    <w:rPr>
      <w:rFonts w:ascii="Segoe UI" w:hAnsi="Segoe UI" w:cs="Segoe UI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8275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8275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8275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82753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82753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8275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8275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UnresolvedMention">
    <w:name w:val="Unresolved Mention"/>
    <w:basedOn w:val="DefaultParagraphFont"/>
    <w:uiPriority w:val="99"/>
    <w:semiHidden/>
    <w:unhideWhenUsed/>
    <w:rsid w:val="007E7AB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1719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emf"/><Relationship Id="rId18" Type="http://schemas.openxmlformats.org/officeDocument/2006/relationships/image" Target="media/image8.emf"/><Relationship Id="rId26" Type="http://schemas.openxmlformats.org/officeDocument/2006/relationships/image" Target="media/image16.emf"/><Relationship Id="rId39" Type="http://schemas.openxmlformats.org/officeDocument/2006/relationships/image" Target="media/image29.emf"/><Relationship Id="rId21" Type="http://schemas.openxmlformats.org/officeDocument/2006/relationships/image" Target="media/image11.emf"/><Relationship Id="rId34" Type="http://schemas.openxmlformats.org/officeDocument/2006/relationships/image" Target="media/image24.emf"/><Relationship Id="rId42" Type="http://schemas.openxmlformats.org/officeDocument/2006/relationships/image" Target="media/image32.emf"/><Relationship Id="rId47" Type="http://schemas.openxmlformats.org/officeDocument/2006/relationships/image" Target="media/image37.emf"/><Relationship Id="rId50" Type="http://schemas.openxmlformats.org/officeDocument/2006/relationships/image" Target="media/image40.emf"/><Relationship Id="rId55" Type="http://schemas.openxmlformats.org/officeDocument/2006/relationships/image" Target="media/image45.emf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emf"/><Relationship Id="rId29" Type="http://schemas.openxmlformats.org/officeDocument/2006/relationships/image" Target="media/image19.emf"/><Relationship Id="rId11" Type="http://schemas.openxmlformats.org/officeDocument/2006/relationships/hyperlink" Target="https://go.microsoft.com/fwlink/?linkid=874758" TargetMode="External"/><Relationship Id="rId24" Type="http://schemas.openxmlformats.org/officeDocument/2006/relationships/image" Target="media/image14.emf"/><Relationship Id="rId32" Type="http://schemas.openxmlformats.org/officeDocument/2006/relationships/image" Target="media/image22.emf"/><Relationship Id="rId37" Type="http://schemas.openxmlformats.org/officeDocument/2006/relationships/image" Target="media/image27.emf"/><Relationship Id="rId40" Type="http://schemas.openxmlformats.org/officeDocument/2006/relationships/image" Target="media/image30.emf"/><Relationship Id="rId45" Type="http://schemas.openxmlformats.org/officeDocument/2006/relationships/image" Target="media/image35.emf"/><Relationship Id="rId53" Type="http://schemas.openxmlformats.org/officeDocument/2006/relationships/image" Target="media/image43.emf"/><Relationship Id="rId58" Type="http://schemas.openxmlformats.org/officeDocument/2006/relationships/glossaryDocument" Target="glossary/document.xml"/><Relationship Id="rId5" Type="http://schemas.openxmlformats.org/officeDocument/2006/relationships/settings" Target="settings.xml"/><Relationship Id="rId19" Type="http://schemas.openxmlformats.org/officeDocument/2006/relationships/image" Target="media/image9.emf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emf"/><Relationship Id="rId22" Type="http://schemas.openxmlformats.org/officeDocument/2006/relationships/image" Target="media/image12.emf"/><Relationship Id="rId27" Type="http://schemas.openxmlformats.org/officeDocument/2006/relationships/image" Target="media/image17.emf"/><Relationship Id="rId30" Type="http://schemas.openxmlformats.org/officeDocument/2006/relationships/image" Target="media/image20.emf"/><Relationship Id="rId35" Type="http://schemas.openxmlformats.org/officeDocument/2006/relationships/image" Target="media/image25.emf"/><Relationship Id="rId43" Type="http://schemas.openxmlformats.org/officeDocument/2006/relationships/image" Target="media/image33.emf"/><Relationship Id="rId48" Type="http://schemas.openxmlformats.org/officeDocument/2006/relationships/image" Target="media/image38.emf"/><Relationship Id="rId56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1.emf"/><Relationship Id="rId3" Type="http://schemas.openxmlformats.org/officeDocument/2006/relationships/numbering" Target="numbering.xml"/><Relationship Id="rId12" Type="http://schemas.openxmlformats.org/officeDocument/2006/relationships/image" Target="media/image2.emf"/><Relationship Id="rId17" Type="http://schemas.openxmlformats.org/officeDocument/2006/relationships/image" Target="media/image7.emf"/><Relationship Id="rId25" Type="http://schemas.openxmlformats.org/officeDocument/2006/relationships/image" Target="media/image15.emf"/><Relationship Id="rId33" Type="http://schemas.openxmlformats.org/officeDocument/2006/relationships/image" Target="media/image23.emf"/><Relationship Id="rId38" Type="http://schemas.openxmlformats.org/officeDocument/2006/relationships/image" Target="media/image28.emf"/><Relationship Id="rId46" Type="http://schemas.openxmlformats.org/officeDocument/2006/relationships/image" Target="media/image36.emf"/><Relationship Id="rId59" Type="http://schemas.openxmlformats.org/officeDocument/2006/relationships/theme" Target="theme/theme1.xml"/><Relationship Id="rId20" Type="http://schemas.openxmlformats.org/officeDocument/2006/relationships/image" Target="media/image10.emf"/><Relationship Id="rId41" Type="http://schemas.openxmlformats.org/officeDocument/2006/relationships/image" Target="media/image31.emf"/><Relationship Id="rId54" Type="http://schemas.openxmlformats.org/officeDocument/2006/relationships/image" Target="media/image44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13.emf"/><Relationship Id="rId28" Type="http://schemas.openxmlformats.org/officeDocument/2006/relationships/image" Target="media/image18.emf"/><Relationship Id="rId36" Type="http://schemas.openxmlformats.org/officeDocument/2006/relationships/image" Target="media/image26.emf"/><Relationship Id="rId49" Type="http://schemas.openxmlformats.org/officeDocument/2006/relationships/image" Target="media/image39.emf"/><Relationship Id="rId57" Type="http://schemas.openxmlformats.org/officeDocument/2006/relationships/fontTable" Target="fontTable.xml"/><Relationship Id="rId10" Type="http://schemas.openxmlformats.org/officeDocument/2006/relationships/hyperlink" Target="https://bvisualnet-my.sharepoint.com/personal/davidp_bvisual_net/Documents/Books/Visio%20for%20Processes/Chapters/Chapter%209/Code/Chapter%20Functional%20Flow%20Diagram%20from%20DV.vsdx" TargetMode="External"/><Relationship Id="rId31" Type="http://schemas.openxmlformats.org/officeDocument/2006/relationships/image" Target="media/image21.emf"/><Relationship Id="rId44" Type="http://schemas.openxmlformats.org/officeDocument/2006/relationships/image" Target="media/image34.emf"/><Relationship Id="rId52" Type="http://schemas.openxmlformats.org/officeDocument/2006/relationships/image" Target="media/image42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Root\Office16\visio%20content\1033\ProcessDoc_Defaul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825122792A547D691793C9EF54626D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B68AAB5-738A-47BF-99FF-D78D5C0DE715}"/>
      </w:docPartPr>
      <w:docPartBody>
        <w:p w:rsidR="0003509F" w:rsidRDefault="00F050E6">
          <w:pPr>
            <w:pStyle w:val="6825122792A547D691793C9EF54626DB"/>
          </w:pPr>
          <w:r w:rsidRPr="008B62DA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CC81EDE0F9F7416DB8B04CEEA419574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5F960A3-EAE9-409A-ADE5-27C991F9C85F}"/>
      </w:docPartPr>
      <w:docPartBody>
        <w:p w:rsidR="0003509F" w:rsidRDefault="006A37BC" w:rsidP="006A37BC">
          <w:pPr>
            <w:pStyle w:val="CC81EDE0F9F7416DB8B04CEEA419574B"/>
          </w:pPr>
          <w:r w:rsidRPr="00B7028F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F81F068834644BD292B6C7C4CFBDCE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408C9E1-DE49-4F7A-ABBD-5307D2A0DD97}"/>
      </w:docPartPr>
      <w:docPartBody>
        <w:p w:rsidR="00FE3EA3" w:rsidRDefault="00E0204B" w:rsidP="00E0204B">
          <w:pPr>
            <w:pStyle w:val="F81F068834644BD292B6C7C4CFBDCEDC"/>
          </w:pPr>
          <w:r w:rsidRPr="00E02B44">
            <w:rPr>
              <w:rStyle w:val="PlaceholderText"/>
            </w:rPr>
            <w:t>[Company]</w:t>
          </w:r>
        </w:p>
      </w:docPartBody>
    </w:docPart>
    <w:docPart>
      <w:docPartPr>
        <w:name w:val="1BD5572AFFEE4842A298D6DCF22412D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D706AA2-A429-4C6E-A7BA-A3D4B9F2817F}"/>
      </w:docPartPr>
      <w:docPartBody>
        <w:p w:rsidR="00A85DCC" w:rsidRDefault="00EC2222">
          <w:r w:rsidRPr="00122563">
            <w:rPr>
              <w:rStyle w:val="PlaceholderText"/>
            </w:rPr>
            <w:t>[Title]</w:t>
          </w:r>
        </w:p>
      </w:docPartBody>
    </w:docPart>
    <w:docPart>
      <w:docPartPr>
        <w:name w:val="11A1440E04EE4229BBAB538A8F4920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70AE6B-09C7-455F-875C-4FDE192B62A9}"/>
      </w:docPartPr>
      <w:docPartBody>
        <w:p w:rsidR="00CD71DC" w:rsidRDefault="007C2F2A" w:rsidP="007C2F2A">
          <w:pPr>
            <w:pStyle w:val="11A1440E04EE4229BBAB538A8F4920F5"/>
          </w:pPr>
          <w:r w:rsidRPr="00E02B44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0A77561F7694356884753AE4D6638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2DB1D4E-077E-4461-911B-9A20D1CC2E50}"/>
      </w:docPartPr>
      <w:docPartBody>
        <w:p w:rsidR="00CD71DC" w:rsidRDefault="007C2F2A" w:rsidP="007C2F2A">
          <w:pPr>
            <w:pStyle w:val="30A77561F7694356884753AE4D6638EA"/>
          </w:pPr>
          <w:r w:rsidRPr="00B7028F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5F5927F5EA64DF3837E33A1D1858C8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7EB4802-D1F1-441A-BA36-8858A4F95B9D}"/>
      </w:docPartPr>
      <w:docPartBody>
        <w:p w:rsidR="00CD71DC" w:rsidRDefault="007C2F2A" w:rsidP="007C2F2A">
          <w:pPr>
            <w:pStyle w:val="85F5927F5EA64DF3837E33A1D1858C8A"/>
          </w:pPr>
          <w:r w:rsidRPr="00B7028F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F3E905CBA6A4741B35017AC8C69CD2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52F4A60-DA68-4D42-86F4-D17601601C0A}"/>
      </w:docPartPr>
      <w:docPartBody>
        <w:p w:rsidR="00CD71DC" w:rsidRDefault="007C2F2A" w:rsidP="007C2F2A">
          <w:pPr>
            <w:pStyle w:val="DF3E905CBA6A4741B35017AC8C69CD24"/>
          </w:pPr>
          <w:r w:rsidRPr="00B7028F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3D803DEDC6CB4E0D8A590DA7FB75597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ABD4B8C-AB69-4026-966E-41BDEE35C82B}"/>
      </w:docPartPr>
      <w:docPartBody>
        <w:p w:rsidR="00E23317" w:rsidRDefault="00CD71DC" w:rsidP="00CD71DC">
          <w:pPr>
            <w:pStyle w:val="3D803DEDC6CB4E0D8A590DA7FB755976"/>
          </w:pPr>
          <w:r w:rsidRPr="00E02B44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C7034"/>
    <w:rsid w:val="0003509F"/>
    <w:rsid w:val="00093595"/>
    <w:rsid w:val="00120F96"/>
    <w:rsid w:val="00196B0E"/>
    <w:rsid w:val="001B14DB"/>
    <w:rsid w:val="001F3757"/>
    <w:rsid w:val="001F38B3"/>
    <w:rsid w:val="00265538"/>
    <w:rsid w:val="002A5C38"/>
    <w:rsid w:val="004A2490"/>
    <w:rsid w:val="004B5C5F"/>
    <w:rsid w:val="00596D2A"/>
    <w:rsid w:val="006A37BC"/>
    <w:rsid w:val="0077534A"/>
    <w:rsid w:val="007C2F2A"/>
    <w:rsid w:val="0091005C"/>
    <w:rsid w:val="00A85DCC"/>
    <w:rsid w:val="00CC19CE"/>
    <w:rsid w:val="00CD71DC"/>
    <w:rsid w:val="00E0204B"/>
    <w:rsid w:val="00E23317"/>
    <w:rsid w:val="00E64020"/>
    <w:rsid w:val="00EC2222"/>
    <w:rsid w:val="00F050E6"/>
    <w:rsid w:val="00F9411B"/>
    <w:rsid w:val="00FA0AEB"/>
    <w:rsid w:val="00FC1CBF"/>
    <w:rsid w:val="00FC7034"/>
    <w:rsid w:val="00FE3E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CD71DC"/>
    <w:rPr>
      <w:color w:val="808080"/>
    </w:rPr>
  </w:style>
  <w:style w:type="paragraph" w:customStyle="1" w:styleId="6825122792A547D691793C9EF54626DB">
    <w:name w:val="6825122792A547D691793C9EF54626DB"/>
  </w:style>
  <w:style w:type="paragraph" w:customStyle="1" w:styleId="CC81EDE0F9F7416DB8B04CEEA419574B">
    <w:name w:val="CC81EDE0F9F7416DB8B04CEEA419574B"/>
    <w:rsid w:val="006A37BC"/>
  </w:style>
  <w:style w:type="paragraph" w:customStyle="1" w:styleId="F81F068834644BD292B6C7C4CFBDCEDC">
    <w:name w:val="F81F068834644BD292B6C7C4CFBDCEDC"/>
    <w:rsid w:val="00E0204B"/>
  </w:style>
  <w:style w:type="paragraph" w:customStyle="1" w:styleId="11A1440E04EE4229BBAB538A8F4920F5">
    <w:name w:val="11A1440E04EE4229BBAB538A8F4920F5"/>
    <w:rsid w:val="007C2F2A"/>
    <w:rPr>
      <w:lang w:eastAsia="ja-JP"/>
    </w:rPr>
  </w:style>
  <w:style w:type="paragraph" w:customStyle="1" w:styleId="30A77561F7694356884753AE4D6638EA">
    <w:name w:val="30A77561F7694356884753AE4D6638EA"/>
    <w:rsid w:val="007C2F2A"/>
    <w:rPr>
      <w:lang w:eastAsia="ja-JP"/>
    </w:rPr>
  </w:style>
  <w:style w:type="paragraph" w:customStyle="1" w:styleId="85F5927F5EA64DF3837E33A1D1858C8A">
    <w:name w:val="85F5927F5EA64DF3837E33A1D1858C8A"/>
    <w:rsid w:val="007C2F2A"/>
    <w:rPr>
      <w:lang w:eastAsia="ja-JP"/>
    </w:rPr>
  </w:style>
  <w:style w:type="paragraph" w:customStyle="1" w:styleId="DF3E905CBA6A4741B35017AC8C69CD24">
    <w:name w:val="DF3E905CBA6A4741B35017AC8C69CD24"/>
    <w:rsid w:val="007C2F2A"/>
    <w:rPr>
      <w:lang w:eastAsia="ja-JP"/>
    </w:rPr>
  </w:style>
  <w:style w:type="paragraph" w:customStyle="1" w:styleId="3D803DEDC6CB4E0D8A590DA7FB755976">
    <w:name w:val="3D803DEDC6CB4E0D8A590DA7FB755976"/>
    <w:rsid w:val="00CD71DC"/>
    <w:rPr>
      <w:lang w:eastAsia="ja-JP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2018-03-16T00:00:00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13ECB22-ECB9-4ECE-86B5-27604512E9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ProcessDoc_Default.dotx</Template>
  <TotalTime>0</TotalTime>
  <Pages>28</Pages>
  <Words>3853</Words>
  <Characters>21968</Characters>
  <Application>Microsoft Office Word</Application>
  <DocSecurity>0</DocSecurity>
  <Lines>183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Document Title</vt:lpstr>
    </vt:vector>
  </TitlesOfParts>
  <Company>Company Name</Company>
  <LinksUpToDate>false</LinksUpToDate>
  <CharactersWithSpaces>25770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 Title</dc:title>
  <dc:subject>Version 1.0</dc:subject>
  <dc:creator>David Parker</dc:creator>
  <cp:keywords/>
  <dc:description/>
  <cp:lastModifiedBy>David Parker</cp:lastModifiedBy>
  <cp:revision>2</cp:revision>
  <cp:lastPrinted>2018-03-16T06:57:00Z</cp:lastPrinted>
  <dcterms:created xsi:type="dcterms:W3CDTF">2023-02-05T15:06:00Z</dcterms:created>
  <dcterms:modified xsi:type="dcterms:W3CDTF">2023-02-05T15:06:00Z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virawa@microsoft.com</vt:lpwstr>
  </property>
  <property fmtid="{D5CDD505-2E9C-101B-9397-08002B2CF9AE}" pid="5" name="MSIP_Label_f42aa342-8706-4288-bd11-ebb85995028c_SetDate">
    <vt:lpwstr>2018-03-08T20:04:50.6842174Z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Extended_MSFT_Method">
    <vt:lpwstr>Automatic</vt:lpwstr>
  </property>
  <property fmtid="{D5CDD505-2E9C-101B-9397-08002B2CF9AE}" pid="9" name="Sensitivity">
    <vt:lpwstr>General</vt:lpwstr>
  </property>
</Properties>
</file>